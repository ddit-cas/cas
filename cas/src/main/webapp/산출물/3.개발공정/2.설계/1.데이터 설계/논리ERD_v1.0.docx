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D3" w:rsidRPr="00161111" w:rsidRDefault="0033147C" w:rsidP="0033609B">
      <w:pPr>
        <w:pStyle w:val="Link9"/>
      </w:pPr>
      <w:r w:rsidRPr="000D2557">
        <w:rPr>
          <w:rFonts w:hint="eastAsia"/>
        </w:rPr>
        <w:t xml:space="preserve"> </w:t>
      </w:r>
    </w:p>
    <w:p w:rsidR="00C00B95" w:rsidRDefault="00C00B95" w:rsidP="0033609B">
      <w:pPr>
        <w:pStyle w:val="Link9"/>
      </w:pPr>
    </w:p>
    <w:p w:rsidR="008D7083" w:rsidRDefault="008D7083" w:rsidP="0033609B">
      <w:pPr>
        <w:pStyle w:val="Link9"/>
      </w:pPr>
    </w:p>
    <w:p w:rsidR="008D7083" w:rsidRDefault="008D7083" w:rsidP="0033609B">
      <w:pPr>
        <w:pStyle w:val="Link9"/>
      </w:pPr>
    </w:p>
    <w:p w:rsidR="008D7083" w:rsidRDefault="008D7083" w:rsidP="0033609B">
      <w:pPr>
        <w:pStyle w:val="Link9"/>
      </w:pPr>
    </w:p>
    <w:p w:rsidR="008D7083" w:rsidRDefault="008D7083" w:rsidP="0033609B">
      <w:pPr>
        <w:pStyle w:val="Link9"/>
      </w:pPr>
    </w:p>
    <w:p w:rsidR="008D7083" w:rsidRPr="00161111" w:rsidRDefault="008D7083" w:rsidP="0033609B">
      <w:pPr>
        <w:pStyle w:val="Link9"/>
      </w:pPr>
    </w:p>
    <w:p w:rsidR="00C00B95" w:rsidRPr="00161111" w:rsidRDefault="0060422C" w:rsidP="0033609B">
      <w:pPr>
        <w:pStyle w:val="Link9"/>
      </w:pPr>
      <w:r w:rsidRPr="00161111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DD64B6C" wp14:editId="41184228">
                <wp:simplePos x="0" y="0"/>
                <wp:positionH relativeFrom="column">
                  <wp:posOffset>-4440555</wp:posOffset>
                </wp:positionH>
                <wp:positionV relativeFrom="paragraph">
                  <wp:posOffset>131445</wp:posOffset>
                </wp:positionV>
                <wp:extent cx="8477250" cy="3429000"/>
                <wp:effectExtent l="0" t="0" r="0" b="0"/>
                <wp:wrapNone/>
                <wp:docPr id="8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0" cy="3429000"/>
                          <a:chOff x="-6174" y="4864"/>
                          <a:chExt cx="13350" cy="5400"/>
                        </a:xfrm>
                      </wpg:grpSpPr>
                      <wps:wsp>
                        <wps:cNvPr id="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-6174" y="486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-6099" y="822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-6099" y="1026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26" style="position:absolute;left:0;text-align:left;margin-left:-349.65pt;margin-top:10.35pt;width:667.5pt;height:270pt;z-index:251656704" coordorigin="-6174,4864" coordsize="1335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">
                <v:line id="Line 163" o:spid="_x0000_s1027" style="position:absolute;visibility:visible;mso-wrap-style:square" from="-6174,4864" to="7101,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PFBsIAAADaAAAADwAAAGRycy9kb3ducmV2LnhtbESPUWvCQBCE3wX/w7FC33TTFrRGTxFD&#10;QfRBavsDltw2Ceb2Qu56pv31PaHQx2FmvmHW28G2KnLvGycaHmcZKJbSmUYqDR/vr9MXUD6QGGqd&#10;sIZv9rDdjEdryo27yRvHS6hUgojPSUMdQpcj+rJmS37mOpbkfbreUkiyr9D0dEtw2+JTls3RUiNp&#10;oaaO9zWX18uX1XCOeORn9LHARRjo9FNcD7HQ+mEy7FagAg/hP/zXPhgNS7hfSTcA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PFBsIAAADaAAAADwAAAAAAAAAAAAAA&#10;AAChAgAAZHJzL2Rvd25yZXYueG1sUEsFBgAAAAAEAAQA+QAAAJADAAAAAA==&#10;" strokecolor="silver"/>
                <v:line id="Line 166" o:spid="_x0000_s1028" style="position:absolute;visibility:visible;mso-wrap-style:square" from="-6099,8224" to="7176,8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CFBsMAAADbAAAADwAAAGRycy9kb3ducmV2LnhtbESPQUvDQBCF74L/YRnBm51YoZbYbRGD&#10;UOpBbP0BQ3ZMQrOzIbvdxv5651DwNsN78943q83ke5N5jF0QC4+zAgxLHVwnjYXvw/vDEkxMJI76&#10;IGzhlyNs1rc3KypdOMsX531qjIZILMlCm9JQIsa6ZU9xFgYW1X7C6CnpOjboRjpruO9xXhQL9NSJ&#10;NrQ08FvL9XF/8hY+M+74CWOu8DlN9HGpjttcWXt/N72+gEk8pX/z9XrrFF/p9RcdA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QhQbDAAAA2wAAAA8AAAAAAAAAAAAA&#10;AAAAoQIAAGRycy9kb3ducmV2LnhtbFBLBQYAAAAABAAEAPkAAACRAwAAAAA=&#10;" strokecolor="silver"/>
                <v:line id="Line 167" o:spid="_x0000_s1029" style="position:absolute;visibility:visible;mso-wrap-style:square" from="-6099,10264" to="7176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wgncAAAADbAAAADwAAAGRycy9kb3ducmV2LnhtbERPzWrCQBC+C32HZQredKJCLamriKEg&#10;9lBM+wBDdkyC2dmQ3a5pn94tFHqbj+93NrvRdiry4FsnGhbzDBRL5UwrtYbPj9fZMygfSAx1TljD&#10;N3vYbR8mG8qNu8mZYxlqlULE56ShCaHPEX3VsCU/dz1L4i5usBQSHGo0A91SuO1wmWVPaKmV1NBQ&#10;z4eGq2v5ZTW8RzzxCn0scB1GevsprsdYaD19HPcvoAKP4V/85z6aNH8Bv7+kA3B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dcIJ3AAAAA2wAAAA8AAAAAAAAAAAAAAAAA&#10;oQIAAGRycy9kb3ducmV2LnhtbFBLBQYAAAAABAAEAPkAAACOAwAAAAA=&#10;" strokecolor="silver"/>
              </v:group>
            </w:pict>
          </mc:Fallback>
        </mc:AlternateContent>
      </w:r>
    </w:p>
    <w:p w:rsidR="00C00B95" w:rsidRPr="00161111" w:rsidRDefault="00C00B95" w:rsidP="0033609B">
      <w:pPr>
        <w:pStyle w:val="Link9"/>
      </w:pPr>
    </w:p>
    <w:p w:rsidR="00B37ED3" w:rsidRPr="00161111" w:rsidRDefault="0060422C" w:rsidP="0033609B">
      <w:pPr>
        <w:pStyle w:val="Link9"/>
      </w:pPr>
      <w:r>
        <w:rPr>
          <w:rFonts w:hAnsi="맑은 고딕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AEBCCA" wp14:editId="7C8D7D6D">
                <wp:simplePos x="0" y="0"/>
                <wp:positionH relativeFrom="page">
                  <wp:posOffset>640715</wp:posOffset>
                </wp:positionH>
                <wp:positionV relativeFrom="page">
                  <wp:posOffset>3002280</wp:posOffset>
                </wp:positionV>
                <wp:extent cx="4304665" cy="2998470"/>
                <wp:effectExtent l="0" t="0" r="0" b="0"/>
                <wp:wrapNone/>
                <wp:docPr id="7" name="Rectangle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4665" cy="299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422C" w:rsidRPr="009546A9" w:rsidRDefault="0060422C" w:rsidP="0060422C">
                            <w:pPr>
                              <w:pStyle w:val="Linkc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ERD(논리)</w:t>
                            </w:r>
                          </w:p>
                          <w:p w:rsidR="0060422C" w:rsidRPr="00BC3747" w:rsidRDefault="0060422C" w:rsidP="0060422C">
                            <w:pPr>
                              <w:pStyle w:val="Link9"/>
                            </w:pPr>
                            <w:r w:rsidRPr="0088069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271224" w:rsidRPr="00271224">
                              <w:rPr>
                                <w:b/>
                                <w:sz w:val="28"/>
                                <w:szCs w:val="28"/>
                              </w:rPr>
                              <w:t>Culture Art Social-contents media portal</w:t>
                            </w:r>
                          </w:p>
                          <w:p w:rsidR="0060422C" w:rsidRDefault="0060422C" w:rsidP="0060422C">
                            <w:pPr>
                              <w:pStyle w:val="Link9"/>
                            </w:pPr>
                          </w:p>
                          <w:p w:rsidR="0060422C" w:rsidRDefault="0060422C" w:rsidP="0060422C">
                            <w:pPr>
                              <w:pStyle w:val="Link9"/>
                            </w:pPr>
                          </w:p>
                          <w:p w:rsidR="0060422C" w:rsidRDefault="0060422C" w:rsidP="0060422C">
                            <w:pPr>
                              <w:pStyle w:val="Link9"/>
                            </w:pPr>
                          </w:p>
                          <w:p w:rsidR="0060422C" w:rsidRDefault="0060422C" w:rsidP="0060422C">
                            <w:pPr>
                              <w:pStyle w:val="Link9"/>
                            </w:pPr>
                          </w:p>
                          <w:p w:rsidR="0060422C" w:rsidRDefault="0060422C" w:rsidP="0060422C">
                            <w:pPr>
                              <w:pStyle w:val="Link9"/>
                              <w:rPr>
                                <w:rFonts w:hAnsi="맑은 고딕" w:cs="굴림체"/>
                                <w:b/>
                                <w:bCs/>
                                <w:kern w:val="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2" o:spid="_x0000_s1026" style="position:absolute;margin-left:50.45pt;margin-top:236.4pt;width:338.95pt;height:236.1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" filled="f" stroked="f" strokeweight="0">
                <v:textbox inset="0,0,0,0">
                  <w:txbxContent>
                    <w:p w:rsidR="0060422C" w:rsidRPr="009546A9" w:rsidRDefault="0060422C" w:rsidP="0060422C">
                      <w:pPr>
                        <w:pStyle w:val="Linkc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ERD(논리)</w:t>
                      </w:r>
                    </w:p>
                    <w:p w:rsidR="0060422C" w:rsidRPr="00BC3747" w:rsidRDefault="0060422C" w:rsidP="0060422C">
                      <w:pPr>
                        <w:pStyle w:val="Link9"/>
                      </w:pPr>
                      <w:r w:rsidRPr="0088069D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- </w:t>
                      </w:r>
                      <w:r w:rsidR="00271224" w:rsidRPr="00271224">
                        <w:rPr>
                          <w:b/>
                          <w:sz w:val="28"/>
                          <w:szCs w:val="28"/>
                        </w:rPr>
                        <w:t>Culture Art Social-contents media portal</w:t>
                      </w:r>
                    </w:p>
                    <w:p w:rsidR="0060422C" w:rsidRDefault="0060422C" w:rsidP="0060422C">
                      <w:pPr>
                        <w:pStyle w:val="Link9"/>
                      </w:pPr>
                    </w:p>
                    <w:p w:rsidR="0060422C" w:rsidRDefault="0060422C" w:rsidP="0060422C">
                      <w:pPr>
                        <w:pStyle w:val="Link9"/>
                      </w:pPr>
                    </w:p>
                    <w:p w:rsidR="0060422C" w:rsidRDefault="0060422C" w:rsidP="0060422C">
                      <w:pPr>
                        <w:pStyle w:val="Link9"/>
                      </w:pPr>
                    </w:p>
                    <w:p w:rsidR="0060422C" w:rsidRDefault="0060422C" w:rsidP="0060422C">
                      <w:pPr>
                        <w:pStyle w:val="Link9"/>
                      </w:pPr>
                    </w:p>
                    <w:p w:rsidR="0060422C" w:rsidRDefault="0060422C" w:rsidP="0060422C">
                      <w:pPr>
                        <w:pStyle w:val="Link9"/>
                        <w:rPr>
                          <w:rFonts w:hAnsi="맑은 고딕" w:cs="굴림체"/>
                          <w:b/>
                          <w:bCs/>
                          <w:kern w:val="0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950E85" w:rsidRPr="00161111" w:rsidRDefault="00950E85" w:rsidP="0033609B">
      <w:pPr>
        <w:pStyle w:val="Link9"/>
      </w:pPr>
    </w:p>
    <w:p w:rsidR="00950E85" w:rsidRPr="00161111" w:rsidRDefault="00950E85" w:rsidP="0033609B">
      <w:pPr>
        <w:pStyle w:val="Link9"/>
      </w:pPr>
    </w:p>
    <w:p w:rsidR="00DA1BE8" w:rsidRPr="00161111" w:rsidRDefault="00DA1BE8" w:rsidP="0033609B">
      <w:pPr>
        <w:pStyle w:val="Link9"/>
      </w:pPr>
    </w:p>
    <w:p w:rsidR="00DA1BE8" w:rsidRPr="00161111" w:rsidRDefault="00DA1BE8" w:rsidP="0033609B">
      <w:pPr>
        <w:pStyle w:val="Link9"/>
      </w:pPr>
    </w:p>
    <w:p w:rsidR="00DA1BE8" w:rsidRDefault="00DA1BE8" w:rsidP="0033609B">
      <w:pPr>
        <w:pStyle w:val="Link9"/>
      </w:pPr>
    </w:p>
    <w:p w:rsidR="00E0258A" w:rsidRDefault="00E0258A" w:rsidP="0033609B">
      <w:pPr>
        <w:pStyle w:val="Link9"/>
      </w:pPr>
    </w:p>
    <w:p w:rsidR="00E0258A" w:rsidRPr="00161111" w:rsidRDefault="00E0258A" w:rsidP="0033609B">
      <w:pPr>
        <w:pStyle w:val="Link9"/>
      </w:pPr>
    </w:p>
    <w:p w:rsidR="00DA1BE8" w:rsidRDefault="00DA1BE8" w:rsidP="00802681">
      <w:pPr>
        <w:pStyle w:val="Link9"/>
      </w:pPr>
    </w:p>
    <w:p w:rsidR="008D7083" w:rsidRPr="000D0D66" w:rsidRDefault="008D7083" w:rsidP="00802681">
      <w:pPr>
        <w:pStyle w:val="Link9"/>
      </w:pPr>
    </w:p>
    <w:p w:rsidR="00FB4089" w:rsidRPr="00161111" w:rsidRDefault="0060422C" w:rsidP="0033609B">
      <w:pPr>
        <w:pStyle w:val="Link9"/>
      </w:pPr>
      <w:r w:rsidRPr="00161111">
        <w:rPr>
          <w:rFonts w:hint="eastAsia"/>
          <w:noProof/>
        </w:rPr>
        <w:drawing>
          <wp:anchor distT="0" distB="0" distL="114300" distR="114300" simplePos="0" relativeHeight="251654656" behindDoc="1" locked="0" layoutInCell="1" allowOverlap="1" wp14:anchorId="5B11BBF4" wp14:editId="52645522">
            <wp:simplePos x="0" y="0"/>
            <wp:positionH relativeFrom="column">
              <wp:posOffset>-935355</wp:posOffset>
            </wp:positionH>
            <wp:positionV relativeFrom="paragraph">
              <wp:posOffset>55245</wp:posOffset>
            </wp:positionV>
            <wp:extent cx="7774305" cy="2479675"/>
            <wp:effectExtent l="0" t="0" r="0" b="0"/>
            <wp:wrapNone/>
            <wp:docPr id="132" name="그림 132" descr="세로형_앞장뒷장_로고제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세로형_앞장뒷장_로고제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30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E85" w:rsidRPr="00161111" w:rsidRDefault="00950E85" w:rsidP="0033609B">
      <w:pPr>
        <w:pStyle w:val="Link9"/>
      </w:pPr>
    </w:p>
    <w:p w:rsidR="00950E85" w:rsidRPr="00161111" w:rsidRDefault="0060422C" w:rsidP="0033609B">
      <w:pPr>
        <w:pStyle w:val="Link9"/>
      </w:pPr>
      <w:r w:rsidRPr="0016111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22DCDB" wp14:editId="4A7F9FCA">
                <wp:simplePos x="0" y="0"/>
                <wp:positionH relativeFrom="column">
                  <wp:posOffset>55245</wp:posOffset>
                </wp:positionH>
                <wp:positionV relativeFrom="paragraph">
                  <wp:posOffset>131445</wp:posOffset>
                </wp:positionV>
                <wp:extent cx="2503170" cy="990600"/>
                <wp:effectExtent l="0" t="0" r="0" b="0"/>
                <wp:wrapNone/>
                <wp:docPr id="6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17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bottom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872"/>
                              <w:gridCol w:w="1931"/>
                            </w:tblGrid>
                            <w:tr w:rsidR="008A34CE" w:rsidRPr="001340CC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8A34CE" w:rsidRPr="001340CC" w:rsidRDefault="008A34CE" w:rsidP="00996488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문서관리번호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8A34CE" w:rsidRPr="001340CC" w:rsidRDefault="008A34CE" w:rsidP="00CD4B18">
                                  <w:pPr>
                                    <w:pStyle w:val="Link9"/>
                                    <w:jc w:val="center"/>
                                  </w:pPr>
                                </w:p>
                              </w:tc>
                            </w:tr>
                            <w:tr w:rsidR="008A34CE" w:rsidRPr="001340CC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8A34CE" w:rsidRPr="001340CC" w:rsidRDefault="008A34CE" w:rsidP="00996488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작성일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8A34CE" w:rsidRDefault="00271224" w:rsidP="008D7083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2017.07.05</w:t>
                                  </w:r>
                                </w:p>
                              </w:tc>
                            </w:tr>
                            <w:tr w:rsidR="008A34CE" w:rsidRPr="001340CC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8A34CE" w:rsidRPr="001340CC" w:rsidRDefault="008A34CE" w:rsidP="00996488">
                                  <w:pPr>
                                    <w:pStyle w:val="Link9"/>
                                    <w:jc w:val="center"/>
                                  </w:pPr>
                                  <w:r w:rsidRPr="001340CC">
                                    <w:rPr>
                                      <w:rFonts w:hint="eastAsia"/>
                                    </w:rPr>
                                    <w:t>보안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8A34CE" w:rsidRPr="001340CC" w:rsidRDefault="00FC77A4" w:rsidP="00582680">
                                  <w:pPr>
                                    <w:pStyle w:val="Link9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일반본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8A34CE" w:rsidRPr="001340CC" w:rsidRDefault="008A34CE" w:rsidP="00950E85">
                            <w:pPr>
                              <w:rPr>
                                <w:rFonts w:ascii="맑은 고딕" w:eastAsia="맑은 고딕" w:hAnsi="맑은 고딕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7" type="#_x0000_t202" style="position:absolute;margin-left:4.35pt;margin-top:10.35pt;width:197.1pt;height:7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bottom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872"/>
                        <w:gridCol w:w="1931"/>
                      </w:tblGrid>
                      <w:tr w:rsidR="008A34CE" w:rsidRPr="001340CC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8A34CE" w:rsidRPr="001340CC" w:rsidRDefault="008A34CE" w:rsidP="00996488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문서관리번호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8A34CE" w:rsidRPr="001340CC" w:rsidRDefault="008A34CE" w:rsidP="00CD4B18">
                            <w:pPr>
                              <w:pStyle w:val="Link9"/>
                              <w:jc w:val="center"/>
                            </w:pPr>
                          </w:p>
                        </w:tc>
                      </w:tr>
                      <w:tr w:rsidR="008A34CE" w:rsidRPr="001340CC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8A34CE" w:rsidRPr="001340CC" w:rsidRDefault="008A34CE" w:rsidP="00996488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작성일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8A34CE" w:rsidRDefault="00271224" w:rsidP="008D7083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2017.07.05</w:t>
                            </w:r>
                          </w:p>
                        </w:tc>
                      </w:tr>
                      <w:tr w:rsidR="008A34CE" w:rsidRPr="001340CC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8A34CE" w:rsidRPr="001340CC" w:rsidRDefault="008A34CE" w:rsidP="00996488">
                            <w:pPr>
                              <w:pStyle w:val="Link9"/>
                              <w:jc w:val="center"/>
                            </w:pPr>
                            <w:r w:rsidRPr="001340CC">
                              <w:rPr>
                                <w:rFonts w:hint="eastAsia"/>
                              </w:rPr>
                              <w:t>보안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8A34CE" w:rsidRPr="001340CC" w:rsidRDefault="00FC77A4" w:rsidP="00582680">
                            <w:pPr>
                              <w:pStyle w:val="Link9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일반본</w:t>
                            </w:r>
                            <w:proofErr w:type="spellEnd"/>
                          </w:p>
                        </w:tc>
                      </w:tr>
                    </w:tbl>
                    <w:p w:rsidR="008A34CE" w:rsidRPr="001340CC" w:rsidRDefault="008A34CE" w:rsidP="00950E85">
                      <w:pPr>
                        <w:rPr>
                          <w:rFonts w:ascii="맑은 고딕" w:eastAsia="맑은 고딕" w:hAnsi="맑은 고딕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0E85" w:rsidRPr="00161111" w:rsidRDefault="00950E85" w:rsidP="0033609B">
      <w:pPr>
        <w:pStyle w:val="Link9"/>
      </w:pPr>
    </w:p>
    <w:p w:rsidR="00950E85" w:rsidRPr="00161111" w:rsidRDefault="00950E85" w:rsidP="0033609B">
      <w:pPr>
        <w:pStyle w:val="Link9"/>
      </w:pPr>
    </w:p>
    <w:p w:rsidR="009D5846" w:rsidRPr="00161111" w:rsidRDefault="0060422C" w:rsidP="0033609B">
      <w:pPr>
        <w:pStyle w:val="Link9"/>
      </w:pPr>
      <w:r w:rsidRPr="0016111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AE6131" wp14:editId="61D37C80">
                <wp:simplePos x="0" y="0"/>
                <wp:positionH relativeFrom="column">
                  <wp:posOffset>2051685</wp:posOffset>
                </wp:positionH>
                <wp:positionV relativeFrom="paragraph">
                  <wp:posOffset>436245</wp:posOffset>
                </wp:positionV>
                <wp:extent cx="4309110" cy="381000"/>
                <wp:effectExtent l="0" t="0" r="0" b="0"/>
                <wp:wrapNone/>
                <wp:docPr id="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11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34CE" w:rsidRPr="001340CC" w:rsidRDefault="008A34CE" w:rsidP="00DD5661">
                            <w:pPr>
                              <w:pStyle w:val="Linke"/>
                              <w:rPr>
                                <w:rFonts w:cs="돋움"/>
                              </w:rPr>
                            </w:pPr>
                            <w:r w:rsidRPr="001340CC">
                              <w:t xml:space="preserve">Copyright </w:t>
                            </w:r>
                            <w:r w:rsidRPr="001340CC">
                              <w:rPr>
                                <w:rFonts w:cs="바탕" w:hint="eastAsia"/>
                              </w:rPr>
                              <w:t>ⓒ</w:t>
                            </w:r>
                            <w:r w:rsidRPr="001340CC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201</w:t>
                            </w:r>
                            <w:r w:rsidR="00271224">
                              <w:rPr>
                                <w:rFonts w:hint="eastAsia"/>
                              </w:rPr>
                              <w:t>7</w:t>
                            </w:r>
                            <w:r w:rsidR="00E0258A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8D7083">
                              <w:rPr>
                                <w:rFonts w:hint="eastAsia"/>
                              </w:rPr>
                              <w:t>Ddit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340CC">
                              <w:t>Co., Ltd. All right</w:t>
                            </w:r>
                            <w:r>
                              <w:t>s reserved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028" type="#_x0000_t202" style="position:absolute;margin-left:161.55pt;margin-top:34.35pt;width:339.3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" filled="f" stroked="f">
                <v:textbox>
                  <w:txbxContent>
                    <w:p w:rsidR="008A34CE" w:rsidRPr="001340CC" w:rsidRDefault="008A34CE" w:rsidP="00DD5661">
                      <w:pPr>
                        <w:pStyle w:val="Linke"/>
                        <w:rPr>
                          <w:rFonts w:cs="돋움"/>
                        </w:rPr>
                      </w:pPr>
                      <w:r w:rsidRPr="001340CC">
                        <w:t xml:space="preserve">Copyright </w:t>
                      </w:r>
                      <w:r w:rsidRPr="001340CC">
                        <w:rPr>
                          <w:rFonts w:cs="바탕" w:hint="eastAsia"/>
                        </w:rPr>
                        <w:t>ⓒ</w:t>
                      </w:r>
                      <w:r w:rsidRPr="001340CC">
                        <w:t xml:space="preserve"> </w:t>
                      </w:r>
                      <w:r>
                        <w:rPr>
                          <w:rFonts w:hint="eastAsia"/>
                        </w:rPr>
                        <w:t>201</w:t>
                      </w:r>
                      <w:r w:rsidR="00271224">
                        <w:rPr>
                          <w:rFonts w:hint="eastAsia"/>
                        </w:rPr>
                        <w:t>7</w:t>
                      </w:r>
                      <w:r w:rsidR="00E0258A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8D7083">
                        <w:rPr>
                          <w:rFonts w:hint="eastAsia"/>
                        </w:rPr>
                        <w:t>Ddit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Pr="001340CC">
                        <w:t>Co., Ltd. All right</w:t>
                      </w:r>
                      <w:r>
                        <w:t>s reserved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1254"/>
        <w:gridCol w:w="4651"/>
        <w:gridCol w:w="1418"/>
        <w:gridCol w:w="1275"/>
      </w:tblGrid>
      <w:tr w:rsidR="00996488" w:rsidRPr="000D2557" w:rsidTr="00996488">
        <w:trPr>
          <w:trHeight w:val="454"/>
        </w:trPr>
        <w:tc>
          <w:tcPr>
            <w:tcW w:w="9639" w:type="dxa"/>
            <w:gridSpan w:val="5"/>
            <w:shd w:val="clear" w:color="auto" w:fill="CCCCCC"/>
          </w:tcPr>
          <w:p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lastRenderedPageBreak/>
              <w:t xml:space="preserve">문서 </w:t>
            </w:r>
            <w:proofErr w:type="spellStart"/>
            <w:r w:rsidRPr="000D2557">
              <w:rPr>
                <w:rFonts w:hint="eastAsia"/>
              </w:rPr>
              <w:t>개정이력표</w:t>
            </w:r>
            <w:proofErr w:type="spellEnd"/>
          </w:p>
        </w:tc>
      </w:tr>
      <w:tr w:rsidR="00996488" w:rsidRPr="000D2557" w:rsidTr="0059140D">
        <w:trPr>
          <w:trHeight w:val="454"/>
        </w:trPr>
        <w:tc>
          <w:tcPr>
            <w:tcW w:w="229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96488" w:rsidRPr="000D2557" w:rsidRDefault="00996488" w:rsidP="008C3F16">
            <w:pPr>
              <w:pStyle w:val="Linkf0"/>
            </w:pPr>
            <w:proofErr w:type="spellStart"/>
            <w:r w:rsidRPr="000D2557">
              <w:rPr>
                <w:rFonts w:hint="eastAsia"/>
              </w:rPr>
              <w:t>문서명</w:t>
            </w:r>
            <w:proofErr w:type="spellEnd"/>
          </w:p>
        </w:tc>
        <w:tc>
          <w:tcPr>
            <w:tcW w:w="7344" w:type="dxa"/>
            <w:gridSpan w:val="3"/>
            <w:tcBorders>
              <w:bottom w:val="single" w:sz="4" w:space="0" w:color="auto"/>
            </w:tcBorders>
            <w:vAlign w:val="center"/>
          </w:tcPr>
          <w:p w:rsidR="00996488" w:rsidRPr="000D2557" w:rsidRDefault="002E036E" w:rsidP="00010D17">
            <w:pPr>
              <w:pStyle w:val="Linkf3"/>
            </w:pPr>
            <w:r>
              <w:rPr>
                <w:rFonts w:hint="eastAsia"/>
              </w:rPr>
              <w:t>ERD(논리)</w:t>
            </w:r>
          </w:p>
        </w:tc>
      </w:tr>
      <w:tr w:rsidR="008D7083" w:rsidRPr="000D2557" w:rsidTr="00784445">
        <w:trPr>
          <w:trHeight w:val="454"/>
        </w:trPr>
        <w:tc>
          <w:tcPr>
            <w:tcW w:w="1041" w:type="dxa"/>
            <w:shd w:val="clear" w:color="auto" w:fill="D9D9D9"/>
            <w:vAlign w:val="center"/>
          </w:tcPr>
          <w:p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t>버전</w:t>
            </w:r>
          </w:p>
        </w:tc>
        <w:tc>
          <w:tcPr>
            <w:tcW w:w="1254" w:type="dxa"/>
            <w:shd w:val="clear" w:color="auto" w:fill="D9D9D9"/>
            <w:vAlign w:val="center"/>
          </w:tcPr>
          <w:p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t>날짜</w:t>
            </w:r>
          </w:p>
        </w:tc>
        <w:tc>
          <w:tcPr>
            <w:tcW w:w="4651" w:type="dxa"/>
            <w:shd w:val="clear" w:color="auto" w:fill="D9D9D9"/>
            <w:vAlign w:val="center"/>
          </w:tcPr>
          <w:p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t>내용</w:t>
            </w:r>
          </w:p>
        </w:tc>
        <w:tc>
          <w:tcPr>
            <w:tcW w:w="1418" w:type="dxa"/>
            <w:shd w:val="clear" w:color="auto" w:fill="D9D9D9"/>
          </w:tcPr>
          <w:p w:rsidR="00996488" w:rsidRPr="000D2557" w:rsidRDefault="00996488" w:rsidP="00996488">
            <w:pPr>
              <w:pStyle w:val="Linkf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996488" w:rsidRPr="000D2557" w:rsidRDefault="00996488" w:rsidP="00996488">
            <w:pPr>
              <w:pStyle w:val="Linkf0"/>
            </w:pPr>
            <w:r>
              <w:rPr>
                <w:rFonts w:hint="eastAsia"/>
              </w:rPr>
              <w:t>승인자</w:t>
            </w:r>
          </w:p>
        </w:tc>
      </w:tr>
      <w:tr w:rsidR="008D7083" w:rsidRPr="000D2557" w:rsidTr="00784445">
        <w:trPr>
          <w:trHeight w:val="454"/>
        </w:trPr>
        <w:tc>
          <w:tcPr>
            <w:tcW w:w="1041" w:type="dxa"/>
          </w:tcPr>
          <w:p w:rsidR="00996488" w:rsidRPr="009E6BA0" w:rsidRDefault="00996488" w:rsidP="009E6BA0">
            <w:pPr>
              <w:pStyle w:val="a9"/>
            </w:pPr>
            <w:r w:rsidRPr="009E6BA0">
              <w:rPr>
                <w:rFonts w:hint="eastAsia"/>
              </w:rPr>
              <w:t>1.0</w:t>
            </w:r>
          </w:p>
          <w:p w:rsidR="00996488" w:rsidRPr="000D2557" w:rsidRDefault="00996488" w:rsidP="003C4EAA">
            <w:pPr>
              <w:pStyle w:val="Link9"/>
              <w:jc w:val="center"/>
            </w:pPr>
          </w:p>
        </w:tc>
        <w:tc>
          <w:tcPr>
            <w:tcW w:w="1254" w:type="dxa"/>
          </w:tcPr>
          <w:p w:rsidR="00996488" w:rsidRPr="000D2557" w:rsidRDefault="00E0258A" w:rsidP="0033609B">
            <w:pPr>
              <w:pStyle w:val="Link9"/>
            </w:pPr>
            <w:r>
              <w:rPr>
                <w:rFonts w:hint="eastAsia"/>
              </w:rPr>
              <w:t>201</w:t>
            </w:r>
            <w:r w:rsidR="00271224">
              <w:rPr>
                <w:rFonts w:hint="eastAsia"/>
              </w:rPr>
              <w:t>7</w:t>
            </w:r>
            <w:r>
              <w:rPr>
                <w:rFonts w:hint="eastAsia"/>
              </w:rPr>
              <w:t>.0</w:t>
            </w:r>
            <w:r w:rsidR="008D7083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271224">
              <w:rPr>
                <w:rFonts w:hint="eastAsia"/>
              </w:rPr>
              <w:t>05</w:t>
            </w:r>
          </w:p>
          <w:p w:rsidR="00996488" w:rsidRPr="000D2557" w:rsidRDefault="00996488" w:rsidP="008D7083">
            <w:pPr>
              <w:pStyle w:val="Link9"/>
            </w:pPr>
          </w:p>
        </w:tc>
        <w:tc>
          <w:tcPr>
            <w:tcW w:w="4651" w:type="dxa"/>
          </w:tcPr>
          <w:p w:rsidR="00996488" w:rsidRPr="000D2557" w:rsidRDefault="00996488" w:rsidP="00271224">
            <w:pPr>
              <w:pStyle w:val="Link9"/>
            </w:pPr>
            <w:r w:rsidRPr="000D2557">
              <w:rPr>
                <w:rFonts w:hint="eastAsia"/>
              </w:rPr>
              <w:t>최초제정</w:t>
            </w: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</w:tc>
        <w:tc>
          <w:tcPr>
            <w:tcW w:w="1418" w:type="dxa"/>
          </w:tcPr>
          <w:p w:rsidR="003C4EAA" w:rsidRDefault="002D18EA" w:rsidP="00996488">
            <w:pPr>
              <w:pStyle w:val="Linkf3"/>
              <w:jc w:val="center"/>
            </w:pPr>
            <w:r>
              <w:rPr>
                <w:rFonts w:hint="eastAsia"/>
              </w:rPr>
              <w:t>김민환</w:t>
            </w:r>
          </w:p>
        </w:tc>
        <w:tc>
          <w:tcPr>
            <w:tcW w:w="1275" w:type="dxa"/>
          </w:tcPr>
          <w:p w:rsidR="00996488" w:rsidRPr="000D2557" w:rsidRDefault="00996488" w:rsidP="00996488">
            <w:pPr>
              <w:pStyle w:val="Link9"/>
              <w:jc w:val="center"/>
            </w:pPr>
          </w:p>
        </w:tc>
      </w:tr>
    </w:tbl>
    <w:p w:rsidR="004739F3" w:rsidRPr="000D0D66" w:rsidRDefault="004739F3" w:rsidP="004D14D2">
      <w:pPr>
        <w:pStyle w:val="20"/>
        <w:keepNext w:val="0"/>
        <w:sectPr w:rsidR="004739F3" w:rsidRPr="000D0D66" w:rsidSect="00304F4D">
          <w:headerReference w:type="default" r:id="rId10"/>
          <w:footerReference w:type="even" r:id="rId11"/>
          <w:pgSz w:w="11906" w:h="16838" w:code="9"/>
          <w:pgMar w:top="1418" w:right="1134" w:bottom="1418" w:left="1134" w:header="567" w:footer="454" w:gutter="0"/>
          <w:pgNumType w:fmt="lowerRoman" w:start="1"/>
          <w:cols w:space="720"/>
          <w:noEndnote/>
          <w:titlePg/>
          <w:docGrid w:linePitch="27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4031"/>
        <w:gridCol w:w="1320"/>
        <w:gridCol w:w="2424"/>
      </w:tblGrid>
      <w:tr w:rsidR="002E036E" w:rsidRPr="00686B7A" w:rsidTr="002E036E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2E036E" w:rsidRPr="00686B7A" w:rsidRDefault="002E036E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bookmarkStart w:id="0" w:name="_Toc294551948"/>
            <w:bookmarkStart w:id="1" w:name="_Toc322513313"/>
            <w:bookmarkStart w:id="2" w:name="_Toc257300312"/>
            <w:bookmarkStart w:id="3" w:name="_Toc322513236"/>
            <w:r w:rsidRPr="00686B7A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>ERD 다이어그램(논리)</w:t>
            </w:r>
          </w:p>
        </w:tc>
      </w:tr>
      <w:tr w:rsidR="002E036E" w:rsidRPr="00686B7A" w:rsidTr="002E036E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:rsidR="002E036E" w:rsidRPr="00686B7A" w:rsidRDefault="002E036E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686B7A">
              <w:rPr>
                <w:rFonts w:ascii="맑은 고딕" w:eastAsia="맑은 고딕" w:hAnsi="맑은 고딕" w:hint="eastAsia"/>
                <w:b/>
              </w:rPr>
              <w:t>시스템명</w:t>
            </w:r>
            <w:proofErr w:type="spellEnd"/>
          </w:p>
        </w:tc>
        <w:tc>
          <w:tcPr>
            <w:tcW w:w="4031" w:type="dxa"/>
            <w:vAlign w:val="center"/>
          </w:tcPr>
          <w:p w:rsidR="002E036E" w:rsidRPr="00686B7A" w:rsidRDefault="00E32226" w:rsidP="002E036E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cas</w:t>
            </w:r>
            <w:proofErr w:type="spellEnd"/>
          </w:p>
        </w:tc>
        <w:tc>
          <w:tcPr>
            <w:tcW w:w="1320" w:type="dxa"/>
            <w:shd w:val="clear" w:color="auto" w:fill="D9D9D9"/>
            <w:vAlign w:val="center"/>
          </w:tcPr>
          <w:p w:rsidR="002E036E" w:rsidRPr="00686B7A" w:rsidRDefault="002E036E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2E036E" w:rsidRPr="00686B7A" w:rsidRDefault="00D7555F" w:rsidP="00FD4D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김민환</w:t>
            </w:r>
          </w:p>
        </w:tc>
      </w:tr>
      <w:tr w:rsidR="002E036E" w:rsidRPr="00686B7A" w:rsidTr="002E036E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:rsidR="002E036E" w:rsidRPr="00686B7A" w:rsidRDefault="002E036E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:rsidR="002E036E" w:rsidRPr="00686B7A" w:rsidRDefault="002D4559" w:rsidP="006B282A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펀딩관리</w:t>
            </w:r>
            <w:proofErr w:type="spellEnd"/>
          </w:p>
        </w:tc>
        <w:tc>
          <w:tcPr>
            <w:tcW w:w="1320" w:type="dxa"/>
            <w:shd w:val="clear" w:color="auto" w:fill="D9D9D9"/>
            <w:vAlign w:val="center"/>
          </w:tcPr>
          <w:p w:rsidR="002E036E" w:rsidRPr="00686B7A" w:rsidRDefault="002E036E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2E036E" w:rsidRPr="00686B7A" w:rsidRDefault="00D7555F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2017.07.05</w:t>
            </w:r>
          </w:p>
        </w:tc>
      </w:tr>
      <w:tr w:rsidR="002E036E" w:rsidRPr="001660B0" w:rsidTr="002E036E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:rsidR="002E036E" w:rsidRPr="00686B7A" w:rsidRDefault="002E036E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:rsidR="002E036E" w:rsidRPr="001660B0" w:rsidRDefault="002D4559" w:rsidP="00C63112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 w:hAnsi="맑은 고딕" w:hint="eastAsia"/>
              </w:rPr>
              <w:t>펀드의 등록과 투자를 관리한다</w:t>
            </w:r>
          </w:p>
        </w:tc>
      </w:tr>
      <w:tr w:rsidR="002E036E" w:rsidRPr="00B2294D" w:rsidTr="002E036E">
        <w:trPr>
          <w:trHeight w:val="10086"/>
        </w:trPr>
        <w:tc>
          <w:tcPr>
            <w:tcW w:w="9628" w:type="dxa"/>
            <w:gridSpan w:val="4"/>
          </w:tcPr>
          <w:p w:rsidR="002E036E" w:rsidRDefault="002E036E" w:rsidP="00D7555F">
            <w:pPr>
              <w:pStyle w:val="afe"/>
            </w:pPr>
          </w:p>
          <w:p w:rsidR="00942D94" w:rsidRPr="00B2294D" w:rsidRDefault="002D4559" w:rsidP="00D7555F">
            <w:pPr>
              <w:pStyle w:val="afe"/>
            </w:pPr>
            <w:r>
              <w:rPr>
                <w:noProof/>
              </w:rPr>
              <w:drawing>
                <wp:inline distT="0" distB="0" distL="0" distR="0">
                  <wp:extent cx="5762625" cy="5124450"/>
                  <wp:effectExtent l="0" t="0" r="9525" b="0"/>
                  <wp:docPr id="2" name="그림 2" descr="C:\Users\pc17\Desktop\최종프로젝트\산출물 - 개발공정,이행\3.개발공정\2.설계\1.데이터 설계\펀딩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c17\Desktop\최종프로젝트\산출물 - 개발공정,이행\3.개발공정\2.설계\1.데이터 설계\펀딩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2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0581" w:rsidRDefault="00370581" w:rsidP="00370581"/>
    <w:p w:rsidR="00942D94" w:rsidRDefault="00942D94" w:rsidP="00370581"/>
    <w:bookmarkEnd w:id="0"/>
    <w:bookmarkEnd w:id="1"/>
    <w:bookmarkEnd w:id="2"/>
    <w:bookmarkEnd w:id="3"/>
    <w:p w:rsidR="00942D94" w:rsidRDefault="00942D94" w:rsidP="00370581"/>
    <w:p w:rsidR="00C63112" w:rsidRDefault="00C63112" w:rsidP="00370581"/>
    <w:p w:rsidR="00C63112" w:rsidRDefault="00C63112" w:rsidP="00370581"/>
    <w:p w:rsidR="00C63112" w:rsidRDefault="00C63112" w:rsidP="003705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4031"/>
        <w:gridCol w:w="1320"/>
        <w:gridCol w:w="2424"/>
      </w:tblGrid>
      <w:tr w:rsidR="00C63112" w:rsidRPr="00686B7A" w:rsidTr="00D7555F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C63112" w:rsidRPr="00686B7A" w:rsidRDefault="00C63112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 w:rsidRPr="00686B7A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>ERD 다이어그램(논리)</w:t>
            </w:r>
          </w:p>
        </w:tc>
      </w:tr>
      <w:tr w:rsidR="00D7555F" w:rsidRPr="00686B7A" w:rsidTr="00D7555F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:rsidR="00D7555F" w:rsidRPr="00686B7A" w:rsidRDefault="00D7555F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686B7A">
              <w:rPr>
                <w:rFonts w:ascii="맑은 고딕" w:eastAsia="맑은 고딕" w:hAnsi="맑은 고딕" w:hint="eastAsia"/>
                <w:b/>
              </w:rPr>
              <w:t>시스템명</w:t>
            </w:r>
            <w:proofErr w:type="spellEnd"/>
          </w:p>
        </w:tc>
        <w:tc>
          <w:tcPr>
            <w:tcW w:w="4031" w:type="dxa"/>
            <w:vAlign w:val="center"/>
          </w:tcPr>
          <w:p w:rsidR="00D7555F" w:rsidRPr="00686B7A" w:rsidRDefault="00E32226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cas</w:t>
            </w:r>
            <w:proofErr w:type="spellEnd"/>
          </w:p>
        </w:tc>
        <w:tc>
          <w:tcPr>
            <w:tcW w:w="1320" w:type="dxa"/>
            <w:shd w:val="clear" w:color="auto" w:fill="D9D9D9"/>
            <w:vAlign w:val="center"/>
          </w:tcPr>
          <w:p w:rsidR="00D7555F" w:rsidRPr="00686B7A" w:rsidRDefault="00D7555F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D7555F" w:rsidRPr="00686B7A" w:rsidRDefault="00D7555F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김민환</w:t>
            </w:r>
          </w:p>
        </w:tc>
      </w:tr>
      <w:tr w:rsidR="00D7555F" w:rsidRPr="00686B7A" w:rsidTr="00D7555F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:rsidR="00D7555F" w:rsidRPr="00686B7A" w:rsidRDefault="00D7555F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:rsidR="00D7555F" w:rsidRPr="00686B7A" w:rsidRDefault="00D7555F" w:rsidP="00D7555F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게시판 관리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D7555F" w:rsidRPr="00686B7A" w:rsidRDefault="00D7555F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D7555F" w:rsidRPr="00686B7A" w:rsidRDefault="00D7555F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2017.07.05</w:t>
            </w:r>
          </w:p>
        </w:tc>
      </w:tr>
      <w:tr w:rsidR="00D7555F" w:rsidRPr="001660B0" w:rsidTr="00D7555F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:rsidR="00D7555F" w:rsidRPr="00686B7A" w:rsidRDefault="00D7555F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:rsidR="00D7555F" w:rsidRPr="001660B0" w:rsidRDefault="00D7555F" w:rsidP="00C63112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 w:hAnsi="맑은 고딕" w:hint="eastAsia"/>
              </w:rPr>
              <w:t>게시판관리, 게시판추천하기, 게시판신고</w:t>
            </w:r>
          </w:p>
        </w:tc>
      </w:tr>
      <w:tr w:rsidR="00D7555F" w:rsidRPr="00B2294D" w:rsidTr="00D7555F">
        <w:trPr>
          <w:trHeight w:val="10086"/>
        </w:trPr>
        <w:tc>
          <w:tcPr>
            <w:tcW w:w="9628" w:type="dxa"/>
            <w:gridSpan w:val="4"/>
          </w:tcPr>
          <w:p w:rsidR="00D7555F" w:rsidRDefault="00D7555F" w:rsidP="00D7555F">
            <w:pPr>
              <w:pStyle w:val="afe"/>
            </w:pPr>
          </w:p>
          <w:p w:rsidR="00D7555F" w:rsidRPr="00B2294D" w:rsidRDefault="00D7555F" w:rsidP="00D7555F">
            <w:pPr>
              <w:pStyle w:val="afe"/>
            </w:pPr>
            <w:r>
              <w:rPr>
                <w:noProof/>
              </w:rPr>
              <w:drawing>
                <wp:inline distT="0" distB="0" distL="0" distR="0" wp14:anchorId="40F61E16" wp14:editId="3CED1965">
                  <wp:extent cx="5334000" cy="3324225"/>
                  <wp:effectExtent l="0" t="0" r="0" b="9525"/>
                  <wp:docPr id="4" name="그림 4" descr="C:\Users\pc17\Desktop\최종프로젝트\산출물 - 개발공정,이행\3.개발공정\2.설계\1.데이터 설계\게시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c17\Desktop\최종프로젝트\산출물 - 개발공정,이행\3.개발공정\2.설계\1.데이터 설계\게시판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2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3112" w:rsidRDefault="00C63112" w:rsidP="00370581"/>
    <w:p w:rsidR="00C63112" w:rsidRDefault="00C63112" w:rsidP="00370581"/>
    <w:p w:rsidR="00C63112" w:rsidRDefault="00C63112" w:rsidP="00370581"/>
    <w:p w:rsidR="00C63112" w:rsidRDefault="00C63112" w:rsidP="00370581"/>
    <w:p w:rsidR="00C63112" w:rsidRDefault="00C63112" w:rsidP="00370581"/>
    <w:p w:rsidR="00C63112" w:rsidRDefault="00C63112" w:rsidP="003705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4031"/>
        <w:gridCol w:w="1320"/>
        <w:gridCol w:w="2424"/>
      </w:tblGrid>
      <w:tr w:rsidR="00C63112" w:rsidRPr="00686B7A" w:rsidTr="00D7555F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C63112" w:rsidRPr="00686B7A" w:rsidRDefault="00C63112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 w:rsidRPr="00686B7A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>ERD 다이어그램(논리)</w:t>
            </w:r>
          </w:p>
        </w:tc>
      </w:tr>
      <w:tr w:rsidR="00C63112" w:rsidRPr="00686B7A" w:rsidTr="00D7555F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:rsidR="00C63112" w:rsidRPr="00686B7A" w:rsidRDefault="00C63112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686B7A">
              <w:rPr>
                <w:rFonts w:ascii="맑은 고딕" w:eastAsia="맑은 고딕" w:hAnsi="맑은 고딕" w:hint="eastAsia"/>
                <w:b/>
              </w:rPr>
              <w:t>시스템명</w:t>
            </w:r>
            <w:proofErr w:type="spellEnd"/>
          </w:p>
        </w:tc>
        <w:tc>
          <w:tcPr>
            <w:tcW w:w="4031" w:type="dxa"/>
            <w:vAlign w:val="center"/>
          </w:tcPr>
          <w:p w:rsidR="00C63112" w:rsidRPr="00686B7A" w:rsidRDefault="00E32226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cas</w:t>
            </w:r>
            <w:proofErr w:type="spellEnd"/>
          </w:p>
        </w:tc>
        <w:tc>
          <w:tcPr>
            <w:tcW w:w="1320" w:type="dxa"/>
            <w:shd w:val="clear" w:color="auto" w:fill="D9D9D9"/>
            <w:vAlign w:val="center"/>
          </w:tcPr>
          <w:p w:rsidR="00C63112" w:rsidRPr="00686B7A" w:rsidRDefault="00C63112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C63112" w:rsidRPr="00686B7A" w:rsidRDefault="008B7CE0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김민환</w:t>
            </w:r>
          </w:p>
        </w:tc>
      </w:tr>
      <w:tr w:rsidR="00C63112" w:rsidRPr="00686B7A" w:rsidTr="00D7555F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:rsidR="00C63112" w:rsidRPr="00686B7A" w:rsidRDefault="00C63112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:rsidR="00C63112" w:rsidRPr="00686B7A" w:rsidRDefault="002D4559" w:rsidP="00D7555F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관리자 기능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C63112" w:rsidRPr="00686B7A" w:rsidRDefault="00C63112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C63112" w:rsidRPr="00686B7A" w:rsidRDefault="008B7CE0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2017.07.05</w:t>
            </w:r>
          </w:p>
        </w:tc>
      </w:tr>
      <w:tr w:rsidR="00C63112" w:rsidRPr="001660B0" w:rsidTr="00D7555F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:rsidR="00C63112" w:rsidRPr="00686B7A" w:rsidRDefault="00C63112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:rsidR="00C63112" w:rsidRPr="001660B0" w:rsidRDefault="002D4559" w:rsidP="00C63112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관리자가 올릴 수 있는 게시판 및 </w:t>
            </w:r>
            <w:proofErr w:type="spellStart"/>
            <w:r>
              <w:rPr>
                <w:rFonts w:ascii="맑은 고딕" w:eastAsia="맑은 고딕" w:hAnsi="맑은 고딕" w:hint="eastAsia"/>
              </w:rPr>
              <w:t>캐러셀</w:t>
            </w:r>
            <w:proofErr w:type="spellEnd"/>
          </w:p>
        </w:tc>
      </w:tr>
      <w:tr w:rsidR="00C63112" w:rsidRPr="00B2294D" w:rsidTr="00D7555F">
        <w:trPr>
          <w:trHeight w:val="10086"/>
        </w:trPr>
        <w:tc>
          <w:tcPr>
            <w:tcW w:w="9628" w:type="dxa"/>
            <w:gridSpan w:val="4"/>
          </w:tcPr>
          <w:p w:rsidR="00C63112" w:rsidRPr="00B2294D" w:rsidRDefault="002D4559" w:rsidP="00D7555F">
            <w:pPr>
              <w:pStyle w:val="afe"/>
            </w:pPr>
            <w:r>
              <w:rPr>
                <w:noProof/>
              </w:rPr>
              <w:drawing>
                <wp:inline distT="0" distB="0" distL="0" distR="0" wp14:anchorId="0A70D3EF" wp14:editId="257F2156">
                  <wp:extent cx="4572000" cy="3105150"/>
                  <wp:effectExtent l="0" t="0" r="0" b="0"/>
                  <wp:docPr id="13" name="그림 13" descr="C:\Users\pc17\Desktop\최종프로젝트\산출물 - 개발공정,이행\3.개발공정\2.설계\1.데이터 설계\관리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c17\Desktop\최종프로젝트\산출물 - 개발공정,이행\3.개발공정\2.설계\1.데이터 설계\관리자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3112" w:rsidRDefault="00C63112" w:rsidP="00370581">
      <w:pPr>
        <w:rPr>
          <w:rFonts w:hint="eastAsia"/>
        </w:rPr>
      </w:pPr>
    </w:p>
    <w:p w:rsidR="002D4559" w:rsidRDefault="002D4559" w:rsidP="00370581">
      <w:pPr>
        <w:rPr>
          <w:rFonts w:hint="eastAsia"/>
        </w:rPr>
      </w:pPr>
    </w:p>
    <w:p w:rsidR="002D4559" w:rsidRDefault="002D4559" w:rsidP="00370581">
      <w:pPr>
        <w:rPr>
          <w:rFonts w:hint="eastAsia"/>
        </w:rPr>
      </w:pPr>
    </w:p>
    <w:p w:rsidR="002D4559" w:rsidRDefault="002D4559" w:rsidP="00370581">
      <w:pPr>
        <w:rPr>
          <w:rFonts w:hint="eastAsia"/>
        </w:rPr>
      </w:pPr>
    </w:p>
    <w:p w:rsidR="002D4559" w:rsidRDefault="002D4559" w:rsidP="00370581">
      <w:pPr>
        <w:rPr>
          <w:rFonts w:hint="eastAsia"/>
        </w:rPr>
      </w:pPr>
    </w:p>
    <w:p w:rsidR="002D4559" w:rsidRDefault="002D4559" w:rsidP="00370581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4031"/>
        <w:gridCol w:w="1320"/>
        <w:gridCol w:w="2424"/>
      </w:tblGrid>
      <w:tr w:rsidR="002D4559" w:rsidRPr="00686B7A" w:rsidTr="00D7555F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2D4559" w:rsidRPr="00686B7A" w:rsidRDefault="002D4559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 w:rsidRPr="00686B7A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>ERD 다이어그램(논리)</w:t>
            </w:r>
          </w:p>
        </w:tc>
      </w:tr>
      <w:tr w:rsidR="002D4559" w:rsidRPr="00686B7A" w:rsidTr="00D7555F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:rsidR="002D4559" w:rsidRPr="00686B7A" w:rsidRDefault="002D4559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686B7A">
              <w:rPr>
                <w:rFonts w:ascii="맑은 고딕" w:eastAsia="맑은 고딕" w:hAnsi="맑은 고딕" w:hint="eastAsia"/>
                <w:b/>
              </w:rPr>
              <w:t>시스템명</w:t>
            </w:r>
            <w:proofErr w:type="spellEnd"/>
          </w:p>
        </w:tc>
        <w:tc>
          <w:tcPr>
            <w:tcW w:w="4031" w:type="dxa"/>
            <w:vAlign w:val="center"/>
          </w:tcPr>
          <w:p w:rsidR="002D4559" w:rsidRPr="00686B7A" w:rsidRDefault="00E32226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cas</w:t>
            </w:r>
            <w:bookmarkStart w:id="4" w:name="_GoBack"/>
            <w:bookmarkEnd w:id="4"/>
          </w:p>
        </w:tc>
        <w:tc>
          <w:tcPr>
            <w:tcW w:w="1320" w:type="dxa"/>
            <w:shd w:val="clear" w:color="auto" w:fill="D9D9D9"/>
            <w:vAlign w:val="center"/>
          </w:tcPr>
          <w:p w:rsidR="002D4559" w:rsidRPr="00686B7A" w:rsidRDefault="002D4559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2D4559" w:rsidRPr="00686B7A" w:rsidRDefault="008B7CE0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김민환</w:t>
            </w:r>
          </w:p>
        </w:tc>
      </w:tr>
      <w:tr w:rsidR="002D4559" w:rsidRPr="00686B7A" w:rsidTr="00D7555F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:rsidR="002D4559" w:rsidRPr="00686B7A" w:rsidRDefault="002D4559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:rsidR="002D4559" w:rsidRPr="00686B7A" w:rsidRDefault="002D4559" w:rsidP="00D7555F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자동 추천, 검색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2D4559" w:rsidRPr="00686B7A" w:rsidRDefault="002D4559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2D4559" w:rsidRPr="00686B7A" w:rsidRDefault="008B7CE0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2071.07.05</w:t>
            </w:r>
          </w:p>
        </w:tc>
      </w:tr>
      <w:tr w:rsidR="002D4559" w:rsidRPr="001660B0" w:rsidTr="00D7555F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:rsidR="002D4559" w:rsidRPr="00686B7A" w:rsidRDefault="002D4559" w:rsidP="00D7555F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:rsidR="002D4559" w:rsidRPr="001660B0" w:rsidRDefault="002D4559" w:rsidP="00D7555F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사용자의 이동행적을 저장하여 </w:t>
            </w:r>
            <w:proofErr w:type="spellStart"/>
            <w:r>
              <w:rPr>
                <w:rFonts w:ascii="맑은 고딕" w:eastAsia="맑은 고딕" w:hAnsi="맑은 고딕" w:hint="eastAsia"/>
              </w:rPr>
              <w:t>분석하기위한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테이블</w:t>
            </w:r>
          </w:p>
        </w:tc>
      </w:tr>
      <w:tr w:rsidR="002D4559" w:rsidRPr="00B2294D" w:rsidTr="00D7555F">
        <w:trPr>
          <w:trHeight w:val="10086"/>
        </w:trPr>
        <w:tc>
          <w:tcPr>
            <w:tcW w:w="9628" w:type="dxa"/>
            <w:gridSpan w:val="4"/>
          </w:tcPr>
          <w:p w:rsidR="002D4559" w:rsidRPr="00B2294D" w:rsidRDefault="002D4559" w:rsidP="00D7555F">
            <w:pPr>
              <w:pStyle w:val="afe"/>
            </w:pPr>
            <w:r>
              <w:rPr>
                <w:noProof/>
              </w:rPr>
              <w:drawing>
                <wp:inline distT="0" distB="0" distL="0" distR="0">
                  <wp:extent cx="2724150" cy="4238625"/>
                  <wp:effectExtent l="0" t="0" r="0" b="9525"/>
                  <wp:docPr id="18" name="그림 18" descr="C:\Users\pc17\Desktop\최종프로젝트\산출물 - 개발공정,이행\3.개발공정\2.설계\1.데이터 설계\제너레이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c17\Desktop\최종프로젝트\산출물 - 개발공정,이행\3.개발공정\2.설계\1.데이터 설계\제너레이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559" w:rsidRDefault="002D4559" w:rsidP="002D4559">
      <w:pPr>
        <w:rPr>
          <w:rFonts w:hint="eastAsia"/>
        </w:rPr>
      </w:pPr>
    </w:p>
    <w:p w:rsidR="002D4559" w:rsidRDefault="002D4559" w:rsidP="00370581"/>
    <w:sectPr w:rsidR="002D4559" w:rsidSect="00942D94">
      <w:headerReference w:type="default" r:id="rId16"/>
      <w:footerReference w:type="even" r:id="rId17"/>
      <w:footerReference w:type="default" r:id="rId18"/>
      <w:pgSz w:w="11906" w:h="16838" w:code="9"/>
      <w:pgMar w:top="1418" w:right="1134" w:bottom="1418" w:left="1134" w:header="567" w:footer="567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8DE" w:rsidRDefault="00F828DE">
      <w:r>
        <w:separator/>
      </w:r>
    </w:p>
    <w:p w:rsidR="00F828DE" w:rsidRDefault="00F828DE"/>
    <w:p w:rsidR="00F828DE" w:rsidRDefault="00F828DE"/>
  </w:endnote>
  <w:endnote w:type="continuationSeparator" w:id="0">
    <w:p w:rsidR="00F828DE" w:rsidRDefault="00F828DE">
      <w:r>
        <w:continuationSeparator/>
      </w:r>
    </w:p>
    <w:p w:rsidR="00F828DE" w:rsidRDefault="00F828DE"/>
    <w:p w:rsidR="00F828DE" w:rsidRDefault="00F828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안상수2006중간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9F3" w:rsidRDefault="004739F3" w:rsidP="00562278">
    <w:pPr>
      <w:pStyle w:val="af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4739F3" w:rsidRDefault="004739F3">
    <w:pPr>
      <w:pStyle w:val="af"/>
    </w:pPr>
  </w:p>
  <w:p w:rsidR="004739F3" w:rsidRDefault="004739F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4CE" w:rsidRDefault="008A34CE" w:rsidP="00562278">
    <w:pPr>
      <w:pStyle w:val="af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8A34CE" w:rsidRDefault="008A34CE">
    <w:pPr>
      <w:pStyle w:val="af"/>
    </w:pPr>
  </w:p>
  <w:p w:rsidR="008A34CE" w:rsidRDefault="008A34C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4CE" w:rsidRPr="00C04831" w:rsidRDefault="00E0258A" w:rsidP="00942D94">
    <w:pPr>
      <w:pStyle w:val="af"/>
      <w:framePr w:wrap="around" w:vAnchor="text" w:hAnchor="page" w:x="5857" w:y="519"/>
      <w:rPr>
        <w:rStyle w:val="af1"/>
        <w:rFonts w:ascii="굴림체" w:eastAsia="굴림체" w:hAnsi="굴림체"/>
        <w:sz w:val="18"/>
        <w:szCs w:val="18"/>
      </w:rPr>
    </w:pPr>
    <w:r>
      <w:rPr>
        <w:rStyle w:val="af1"/>
        <w:rFonts w:ascii="굴림체" w:eastAsia="굴림체" w:hAnsi="굴림체"/>
        <w:sz w:val="18"/>
        <w:szCs w:val="18"/>
      </w:rPr>
      <w:t>-</w:t>
    </w:r>
    <w:r w:rsidR="008A34CE" w:rsidRPr="00C04831">
      <w:rPr>
        <w:rStyle w:val="af1"/>
        <w:rFonts w:ascii="굴림체" w:eastAsia="굴림체" w:hAnsi="굴림체"/>
        <w:sz w:val="18"/>
        <w:szCs w:val="18"/>
      </w:rPr>
      <w:fldChar w:fldCharType="begin"/>
    </w:r>
    <w:r w:rsidR="008A34CE" w:rsidRPr="00C04831">
      <w:rPr>
        <w:rStyle w:val="af1"/>
        <w:rFonts w:ascii="굴림체" w:eastAsia="굴림체" w:hAnsi="굴림체"/>
        <w:sz w:val="18"/>
        <w:szCs w:val="18"/>
      </w:rPr>
      <w:instrText xml:space="preserve">PAGE  </w:instrText>
    </w:r>
    <w:r w:rsidR="008A34CE" w:rsidRPr="00C04831">
      <w:rPr>
        <w:rStyle w:val="af1"/>
        <w:rFonts w:ascii="굴림체" w:eastAsia="굴림체" w:hAnsi="굴림체"/>
        <w:sz w:val="18"/>
        <w:szCs w:val="18"/>
      </w:rPr>
      <w:fldChar w:fldCharType="separate"/>
    </w:r>
    <w:r w:rsidR="00E32226">
      <w:rPr>
        <w:rStyle w:val="af1"/>
        <w:rFonts w:ascii="굴림체" w:eastAsia="굴림체" w:hAnsi="굴림체"/>
        <w:noProof/>
        <w:sz w:val="18"/>
        <w:szCs w:val="18"/>
      </w:rPr>
      <w:t>1</w:t>
    </w:r>
    <w:r w:rsidR="008A34CE" w:rsidRPr="00C04831">
      <w:rPr>
        <w:rStyle w:val="af1"/>
        <w:rFonts w:ascii="굴림체" w:eastAsia="굴림체" w:hAnsi="굴림체"/>
        <w:sz w:val="18"/>
        <w:szCs w:val="18"/>
      </w:rPr>
      <w:fldChar w:fldCharType="end"/>
    </w:r>
    <w:r>
      <w:rPr>
        <w:rStyle w:val="af1"/>
        <w:rFonts w:ascii="굴림체" w:eastAsia="굴림체" w:hAnsi="굴림체"/>
        <w:sz w:val="18"/>
        <w:szCs w:val="18"/>
      </w:rPr>
      <w:t>-</w:t>
    </w:r>
  </w:p>
  <w:p w:rsidR="008A34CE" w:rsidRPr="0059140D" w:rsidRDefault="0060422C" w:rsidP="008D7083">
    <w:pPr>
      <w:shd w:val="clear" w:color="auto" w:fill="FFFFFF"/>
      <w:spacing w:line="384" w:lineRule="auto"/>
      <w:ind w:left="6000" w:hangingChars="3000" w:hanging="6000"/>
      <w:textAlignment w:val="baseline"/>
      <w:rPr>
        <w:rFonts w:ascii="굴림" w:eastAsia="굴림" w:hAnsi="굴림" w:cs="굴림"/>
        <w:color w:val="000000"/>
        <w:kern w:val="0"/>
        <w:szCs w:val="20"/>
      </w:rPr>
    </w:pPr>
    <w:r w:rsidRPr="0059140D">
      <w:rPr>
        <w:rFonts w:ascii="굴림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inline distT="0" distB="0" distL="0" distR="0" wp14:anchorId="180AAD39" wp14:editId="6CA42A70">
              <wp:extent cx="6083935" cy="0"/>
              <wp:effectExtent l="0" t="0" r="0" b="0"/>
              <wp:docPr id="1" name="_x1277834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noFill/>
                      <a:ln w="35941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id="_x12778348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9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" strokeweight="2.83pt">
              <v:stroke linestyle="thinThin"/>
              <w10:anchorlock/>
            </v:line>
          </w:pict>
        </mc:Fallback>
      </mc:AlternateContent>
    </w:r>
    <w:r w:rsidR="008A34CE" w:rsidRPr="00E0258A">
      <w:rPr>
        <w:rFonts w:ascii="맑은 고딕" w:eastAsia="맑은 고딕" w:hAnsi="맑은 고딕"/>
        <w:sz w:val="14"/>
        <w:szCs w:val="16"/>
      </w:rPr>
      <w:t xml:space="preserve">Copyright ⓒ </w:t>
    </w:r>
    <w:r w:rsidR="008A34CE" w:rsidRPr="00E0258A">
      <w:rPr>
        <w:rFonts w:ascii="맑은 고딕" w:eastAsia="맑은 고딕" w:hAnsi="맑은 고딕" w:hint="eastAsia"/>
        <w:sz w:val="14"/>
        <w:szCs w:val="16"/>
      </w:rPr>
      <w:t>201</w:t>
    </w:r>
    <w:r w:rsidR="008D7083">
      <w:rPr>
        <w:rFonts w:ascii="맑은 고딕" w:eastAsia="맑은 고딕" w:hAnsi="맑은 고딕" w:hint="eastAsia"/>
        <w:sz w:val="14"/>
        <w:szCs w:val="16"/>
      </w:rPr>
      <w:t>6</w:t>
    </w:r>
    <w:r w:rsidR="00E0258A" w:rsidRPr="00E0258A">
      <w:rPr>
        <w:rFonts w:ascii="맑은 고딕" w:eastAsia="맑은 고딕" w:hAnsi="맑은 고딕"/>
        <w:sz w:val="14"/>
        <w:szCs w:val="16"/>
      </w:rPr>
      <w:t xml:space="preserve"> </w:t>
    </w:r>
    <w:proofErr w:type="spellStart"/>
    <w:r w:rsidR="008D7083">
      <w:rPr>
        <w:rFonts w:ascii="맑은 고딕" w:eastAsia="맑은 고딕" w:hAnsi="맑은 고딕" w:hint="eastAsia"/>
        <w:sz w:val="14"/>
        <w:szCs w:val="16"/>
      </w:rPr>
      <w:t>Ddit</w:t>
    </w:r>
    <w:proofErr w:type="spellEnd"/>
    <w:r w:rsidR="008A34CE" w:rsidRPr="00E0258A">
      <w:rPr>
        <w:rFonts w:ascii="맑은 고딕" w:eastAsia="맑은 고딕" w:hAnsi="맑은 고딕"/>
        <w:sz w:val="14"/>
        <w:szCs w:val="16"/>
      </w:rPr>
      <w:t xml:space="preserve"> Co., Ltd. All rights reserved</w:t>
    </w:r>
    <w:r w:rsidR="008A34CE" w:rsidRPr="00E0258A">
      <w:rPr>
        <w:rFonts w:hint="eastAsia"/>
        <w:sz w:val="18"/>
      </w:rPr>
      <w:t xml:space="preserve"> </w:t>
    </w:r>
    <w:r w:rsidR="0059140D">
      <w:tab/>
    </w:r>
    <w:r w:rsidR="0059140D">
      <w:rPr>
        <w:rFonts w:hint="eastAsia"/>
      </w:rPr>
      <w:t xml:space="preserve">                     </w:t>
    </w:r>
    <w:r w:rsidR="00E0258A">
      <w:rPr>
        <w:rFonts w:hint="eastAsia"/>
      </w:rPr>
      <w:t xml:space="preserve">          </w:t>
    </w:r>
    <w:r w:rsidR="00E0258A">
      <w:t xml:space="preserve">    </w:t>
    </w:r>
    <w:r w:rsidR="00244D86">
      <w:t xml:space="preserve">    </w:t>
    </w:r>
    <w:r w:rsidR="00E0258A">
      <w:t xml:space="preserve">   </w:t>
    </w:r>
    <w:r w:rsidR="00E0258A">
      <w:rPr>
        <w:rFonts w:hint="eastAsia"/>
      </w:rPr>
      <w:t xml:space="preserve">  </w:t>
    </w:r>
    <w:r w:rsidR="00942D94"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8DE" w:rsidRDefault="00F828DE">
      <w:r>
        <w:separator/>
      </w:r>
    </w:p>
    <w:p w:rsidR="00F828DE" w:rsidRDefault="00F828DE"/>
    <w:p w:rsidR="00F828DE" w:rsidRDefault="00F828DE"/>
  </w:footnote>
  <w:footnote w:type="continuationSeparator" w:id="0">
    <w:p w:rsidR="00F828DE" w:rsidRDefault="00F828DE">
      <w:r>
        <w:continuationSeparator/>
      </w:r>
    </w:p>
    <w:p w:rsidR="00F828DE" w:rsidRDefault="00F828DE"/>
    <w:p w:rsidR="00F828DE" w:rsidRDefault="00F828D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9F3" w:rsidRDefault="004739F3" w:rsidP="00375165">
    <w:pPr>
      <w:ind w:right="180"/>
      <w:jc w:val="right"/>
      <w:rPr>
        <w:rFonts w:ascii="굴림체" w:eastAsia="굴림체" w:hAnsi="굴림체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083" w:rsidRDefault="008D7083" w:rsidP="0059140D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</w:p>
  <w:p w:rsidR="0059140D" w:rsidRPr="0059140D" w:rsidRDefault="0060422C" w:rsidP="0059140D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  <w:r w:rsidRPr="0059140D">
      <w:rPr>
        <w:rFonts w:ascii="굴림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98A24B" wp14:editId="2596CDF2">
              <wp:simplePos x="0" y="0"/>
              <wp:positionH relativeFrom="column">
                <wp:posOffset>0</wp:posOffset>
              </wp:positionH>
              <wp:positionV relativeFrom="line">
                <wp:posOffset>43815</wp:posOffset>
              </wp:positionV>
              <wp:extent cx="6120130" cy="0"/>
              <wp:effectExtent l="0" t="0" r="0" b="0"/>
              <wp:wrapNone/>
              <wp:docPr id="3" name="_x1956840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397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19568408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0,3.45pt" to="481.9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" strokeweight="4.25pt">
              <v:stroke linestyle="thinThick"/>
              <w10:wrap anchory="lin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7002A96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5EEAAAC8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DB028F9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029EA13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FBD01D44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C02E9DA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1D0011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8DA599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D38D0F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DAC577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48C20C1"/>
    <w:multiLevelType w:val="hybridMultilevel"/>
    <w:tmpl w:val="FCE45D6C"/>
    <w:lvl w:ilvl="0" w:tplc="4DA4E5AE">
      <w:start w:val="1"/>
      <w:numFmt w:val="decimal"/>
      <w:pStyle w:val="krois4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04960F88"/>
    <w:multiLevelType w:val="hybridMultilevel"/>
    <w:tmpl w:val="F71EEC14"/>
    <w:lvl w:ilvl="0" w:tplc="367244F4">
      <w:start w:val="1"/>
      <w:numFmt w:val="bullet"/>
      <w:lvlText w:val="-"/>
      <w:lvlJc w:val="left"/>
      <w:pPr>
        <w:tabs>
          <w:tab w:val="num" w:pos="814"/>
        </w:tabs>
        <w:ind w:left="777" w:hanging="323"/>
      </w:pPr>
      <w:rPr>
        <w:rFonts w:ascii="바탕체" w:eastAsia="바탕체" w:hAnsi="Wingdings" w:hint="eastAsia"/>
      </w:rPr>
    </w:lvl>
    <w:lvl w:ilvl="1" w:tplc="AA8C5488">
      <w:start w:val="1"/>
      <w:numFmt w:val="bullet"/>
      <w:lvlText w:val="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0E63292D"/>
    <w:multiLevelType w:val="hybridMultilevel"/>
    <w:tmpl w:val="E3944DF8"/>
    <w:lvl w:ilvl="0" w:tplc="B3C634B6">
      <w:start w:val="1"/>
      <w:numFmt w:val="upperRoman"/>
      <w:pStyle w:val="Link0"/>
      <w:lvlText w:val="%1."/>
      <w:lvlJc w:val="left"/>
      <w:pPr>
        <w:ind w:left="397" w:hanging="397"/>
      </w:pPr>
      <w:rPr>
        <w:rFonts w:ascii="맑은 고딕" w:eastAsia="맑은 고딕" w:hint="eastAsia"/>
        <w:b/>
        <w:i w:val="0"/>
        <w:sz w:val="44"/>
        <w:szCs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0EC5952"/>
    <w:multiLevelType w:val="hybridMultilevel"/>
    <w:tmpl w:val="5D3654F2"/>
    <w:lvl w:ilvl="0" w:tplc="2F925F7C">
      <w:start w:val="1"/>
      <w:numFmt w:val="bullet"/>
      <w:pStyle w:val="Link"/>
      <w:lvlText w:val="-"/>
      <w:lvlJc w:val="left"/>
      <w:pPr>
        <w:tabs>
          <w:tab w:val="num" w:pos="509"/>
        </w:tabs>
        <w:ind w:left="472" w:hanging="323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5"/>
        </w:tabs>
        <w:ind w:left="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95"/>
        </w:tabs>
        <w:ind w:left="129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95"/>
        </w:tabs>
        <w:ind w:left="1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5"/>
        </w:tabs>
        <w:ind w:left="2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95"/>
        </w:tabs>
        <w:ind w:left="2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95"/>
        </w:tabs>
        <w:ind w:left="2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95"/>
        </w:tabs>
        <w:ind w:left="3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95"/>
        </w:tabs>
        <w:ind w:left="3695" w:hanging="400"/>
      </w:pPr>
      <w:rPr>
        <w:rFonts w:ascii="Wingdings" w:hAnsi="Wingdings" w:hint="default"/>
      </w:rPr>
    </w:lvl>
  </w:abstractNum>
  <w:abstractNum w:abstractNumId="14">
    <w:nsid w:val="14CE51C0"/>
    <w:multiLevelType w:val="hybridMultilevel"/>
    <w:tmpl w:val="023AADF2"/>
    <w:lvl w:ilvl="0" w:tplc="367244F4">
      <w:start w:val="1"/>
      <w:numFmt w:val="bullet"/>
      <w:lvlText w:val="-"/>
      <w:lvlJc w:val="left"/>
      <w:pPr>
        <w:tabs>
          <w:tab w:val="num" w:pos="930"/>
        </w:tabs>
        <w:ind w:left="1247" w:hanging="317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182900D1"/>
    <w:multiLevelType w:val="hybridMultilevel"/>
    <w:tmpl w:val="25407C88"/>
    <w:lvl w:ilvl="0" w:tplc="F3AEF8D6">
      <w:start w:val="1"/>
      <w:numFmt w:val="decimal"/>
      <w:pStyle w:val="Link5"/>
      <w:lvlText w:val="%1)"/>
      <w:lvlJc w:val="left"/>
      <w:pPr>
        <w:ind w:left="803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183F6E26"/>
    <w:multiLevelType w:val="hybridMultilevel"/>
    <w:tmpl w:val="0994EF22"/>
    <w:lvl w:ilvl="0" w:tplc="E7506D28">
      <w:start w:val="1"/>
      <w:numFmt w:val="upperRoman"/>
      <w:lvlText w:val="%1."/>
      <w:lvlJc w:val="left"/>
      <w:pPr>
        <w:ind w:left="800" w:hanging="400"/>
      </w:pPr>
      <w:rPr>
        <w:rFonts w:ascii="맑은 고딕" w:eastAsia="맑은 고딕" w:hAnsi="맑은 고딕" w:hint="eastAsia"/>
        <w:b/>
        <w:i w:val="0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1AE44F84"/>
    <w:multiLevelType w:val="hybridMultilevel"/>
    <w:tmpl w:val="2ED4D606"/>
    <w:lvl w:ilvl="0" w:tplc="7570A354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77A8D8BC">
      <w:start w:val="1"/>
      <w:numFmt w:val="bullet"/>
      <w:lvlText w:val="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81C13C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998ACB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8FA42A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2DA44F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C68B56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956434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2EC385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1CFE71B8"/>
    <w:multiLevelType w:val="singleLevel"/>
    <w:tmpl w:val="A01E05EC"/>
    <w:lvl w:ilvl="0">
      <w:start w:val="1"/>
      <w:numFmt w:val="upperRoman"/>
      <w:pStyle w:val="0"/>
      <w:lvlText w:val="%1."/>
      <w:lvlJc w:val="left"/>
      <w:pPr>
        <w:tabs>
          <w:tab w:val="num" w:pos="400"/>
        </w:tabs>
        <w:ind w:left="400" w:hanging="485"/>
      </w:pPr>
      <w:rPr>
        <w:rFonts w:hint="eastAsia"/>
        <w:sz w:val="48"/>
        <w:szCs w:val="48"/>
      </w:rPr>
    </w:lvl>
  </w:abstractNum>
  <w:abstractNum w:abstractNumId="19">
    <w:nsid w:val="1DA73401"/>
    <w:multiLevelType w:val="hybridMultilevel"/>
    <w:tmpl w:val="700289CA"/>
    <w:lvl w:ilvl="0" w:tplc="7CD8FCB6">
      <w:start w:val="1"/>
      <w:numFmt w:val="ganada"/>
      <w:pStyle w:val="Link6"/>
      <w:lvlText w:val="%1)"/>
      <w:lvlJc w:val="left"/>
      <w:pPr>
        <w:ind w:left="5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20">
    <w:nsid w:val="3AB62935"/>
    <w:multiLevelType w:val="hybridMultilevel"/>
    <w:tmpl w:val="C1F0C81A"/>
    <w:lvl w:ilvl="0" w:tplc="11763CAA">
      <w:start w:val="2"/>
      <w:numFmt w:val="bullet"/>
      <w:lvlText w:val=""/>
      <w:lvlJc w:val="left"/>
      <w:pPr>
        <w:tabs>
          <w:tab w:val="num" w:pos="897"/>
        </w:tabs>
        <w:ind w:left="897" w:hanging="397"/>
      </w:pPr>
      <w:rPr>
        <w:rFonts w:ascii="Wingdings" w:hAnsi="Wingdings" w:hint="default"/>
        <w:b w:val="0"/>
        <w:i w:val="0"/>
        <w:sz w:val="20"/>
        <w:szCs w:val="20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>
    <w:nsid w:val="48D9687E"/>
    <w:multiLevelType w:val="hybridMultilevel"/>
    <w:tmpl w:val="DC8211EC"/>
    <w:lvl w:ilvl="0" w:tplc="DE10CE0E">
      <w:start w:val="1"/>
      <w:numFmt w:val="bullet"/>
      <w:pStyle w:val="Link1"/>
      <w:suff w:val="space"/>
      <w:lvlText w:val=""/>
      <w:lvlJc w:val="left"/>
      <w:pPr>
        <w:ind w:left="852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>
    <w:nsid w:val="4AB554F2"/>
    <w:multiLevelType w:val="hybridMultilevel"/>
    <w:tmpl w:val="BAEA18CE"/>
    <w:lvl w:ilvl="0" w:tplc="1FF45CA2">
      <w:start w:val="1"/>
      <w:numFmt w:val="bullet"/>
      <w:pStyle w:val="Link2"/>
      <w:lvlText w:val=""/>
      <w:lvlJc w:val="left"/>
      <w:pPr>
        <w:tabs>
          <w:tab w:val="num" w:pos="984"/>
        </w:tabs>
        <w:ind w:left="964" w:hanging="3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>
    <w:nsid w:val="5149209F"/>
    <w:multiLevelType w:val="hybridMultilevel"/>
    <w:tmpl w:val="4D64711C"/>
    <w:lvl w:ilvl="0" w:tplc="17881D5A">
      <w:start w:val="1"/>
      <w:numFmt w:val="bullet"/>
      <w:pStyle w:val="a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76643B8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482E22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C86D60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D72BCE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3CAB45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2AA4DE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EAA42F1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2E4A38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>
    <w:nsid w:val="5299078E"/>
    <w:multiLevelType w:val="hybridMultilevel"/>
    <w:tmpl w:val="EA623386"/>
    <w:lvl w:ilvl="0" w:tplc="37589BC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ascii="맑은 고딕" w:eastAsia="맑은 고딕" w:hint="eastAsia"/>
        <w:b/>
        <w:i w:val="0"/>
        <w:color w:val="000000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62811F5"/>
    <w:multiLevelType w:val="hybridMultilevel"/>
    <w:tmpl w:val="CD06E384"/>
    <w:lvl w:ilvl="0" w:tplc="D8EC5296">
      <w:start w:val="1"/>
      <w:numFmt w:val="decimal"/>
      <w:pStyle w:val="Link7"/>
      <w:lvlText w:val="(%1)"/>
      <w:lvlJc w:val="left"/>
      <w:pPr>
        <w:ind w:left="7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26">
    <w:nsid w:val="594C6FBF"/>
    <w:multiLevelType w:val="hybridMultilevel"/>
    <w:tmpl w:val="C712A560"/>
    <w:lvl w:ilvl="0" w:tplc="AA96A760">
      <w:start w:val="1"/>
      <w:numFmt w:val="ganada"/>
      <w:lvlText w:val="%1."/>
      <w:lvlJc w:val="left"/>
      <w:pPr>
        <w:tabs>
          <w:tab w:val="num" w:pos="680"/>
        </w:tabs>
        <w:ind w:left="680" w:hanging="396"/>
      </w:pPr>
      <w:rPr>
        <w:rFonts w:hint="eastAsia"/>
      </w:rPr>
    </w:lvl>
    <w:lvl w:ilvl="1" w:tplc="6C7E9290">
      <w:start w:val="1"/>
      <w:numFmt w:val="ganada"/>
      <w:pStyle w:val="2"/>
      <w:lvlText w:val="%2."/>
      <w:lvlJc w:val="left"/>
      <w:pPr>
        <w:tabs>
          <w:tab w:val="num" w:pos="680"/>
        </w:tabs>
        <w:ind w:left="680" w:hanging="39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BD25128"/>
    <w:multiLevelType w:val="hybridMultilevel"/>
    <w:tmpl w:val="AF3E5690"/>
    <w:lvl w:ilvl="0" w:tplc="6CB853DA">
      <w:start w:val="1"/>
      <w:numFmt w:val="bullet"/>
      <w:pStyle w:val="S3"/>
      <w:lvlText w:val="-"/>
      <w:lvlJc w:val="left"/>
      <w:pPr>
        <w:tabs>
          <w:tab w:val="num" w:pos="970"/>
        </w:tabs>
        <w:ind w:left="970" w:hanging="170"/>
      </w:pPr>
      <w:rPr>
        <w:rFonts w:ascii="Times New Roman" w:eastAsia="굴림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28">
    <w:nsid w:val="648D4243"/>
    <w:multiLevelType w:val="singleLevel"/>
    <w:tmpl w:val="6A5815E2"/>
    <w:lvl w:ilvl="0">
      <w:start w:val="1"/>
      <w:numFmt w:val="bullet"/>
      <w:lvlText w:val="-"/>
      <w:lvlJc w:val="left"/>
      <w:pPr>
        <w:tabs>
          <w:tab w:val="num" w:pos="1097"/>
        </w:tabs>
        <w:ind w:left="1077" w:hanging="340"/>
      </w:pPr>
      <w:rPr>
        <w:rFonts w:ascii="바탕체" w:eastAsia="바탕체" w:hAnsi="Wingdings" w:hint="eastAsia"/>
      </w:rPr>
    </w:lvl>
  </w:abstractNum>
  <w:abstractNum w:abstractNumId="29">
    <w:nsid w:val="66AB0058"/>
    <w:multiLevelType w:val="hybridMultilevel"/>
    <w:tmpl w:val="2A0A23F4"/>
    <w:lvl w:ilvl="0" w:tplc="A0B26BB0">
      <w:start w:val="1"/>
      <w:numFmt w:val="bullet"/>
      <w:lvlText w:val=""/>
      <w:lvlJc w:val="left"/>
      <w:pPr>
        <w:tabs>
          <w:tab w:val="num" w:pos="1551"/>
        </w:tabs>
        <w:ind w:left="1531" w:hanging="340"/>
      </w:pPr>
      <w:rPr>
        <w:rFonts w:ascii="Wingdings 2" w:hAnsi="Wingdings 2" w:hint="default"/>
        <w:sz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>
    <w:nsid w:val="6B7D6E92"/>
    <w:multiLevelType w:val="hybridMultilevel"/>
    <w:tmpl w:val="49BC3868"/>
    <w:lvl w:ilvl="0" w:tplc="03C2A002">
      <w:start w:val="1"/>
      <w:numFmt w:val="bullet"/>
      <w:pStyle w:val="a0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0AD60F6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980F27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AF8B02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2A2C97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84A6A3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54C2EF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F5812F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DE0020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>
    <w:nsid w:val="76E337BE"/>
    <w:multiLevelType w:val="hybridMultilevel"/>
    <w:tmpl w:val="09D468D4"/>
    <w:lvl w:ilvl="0" w:tplc="23920080">
      <w:start w:val="1"/>
      <w:numFmt w:val="ganada"/>
      <w:pStyle w:val="Link8"/>
      <w:lvlText w:val="(%1)"/>
      <w:lvlJc w:val="left"/>
      <w:pPr>
        <w:ind w:left="8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32">
    <w:nsid w:val="773F018B"/>
    <w:multiLevelType w:val="hybridMultilevel"/>
    <w:tmpl w:val="DAF2F0F4"/>
    <w:lvl w:ilvl="0" w:tplc="FFFFFFFF">
      <w:start w:val="1"/>
      <w:numFmt w:val="bullet"/>
      <w:pStyle w:val="a1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>
    <w:nsid w:val="7B6E7A47"/>
    <w:multiLevelType w:val="hybridMultilevel"/>
    <w:tmpl w:val="7A2AFDF8"/>
    <w:lvl w:ilvl="0" w:tplc="2DC69428">
      <w:start w:val="1"/>
      <w:numFmt w:val="bullet"/>
      <w:lvlText w:val="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>
    <w:nsid w:val="7EDB5A3D"/>
    <w:multiLevelType w:val="hybridMultilevel"/>
    <w:tmpl w:val="06B46318"/>
    <w:lvl w:ilvl="0" w:tplc="F1447C34">
      <w:start w:val="1"/>
      <w:numFmt w:val="bullet"/>
      <w:pStyle w:val="a2"/>
      <w:lvlText w:val=""/>
      <w:lvlJc w:val="left"/>
      <w:pPr>
        <w:tabs>
          <w:tab w:val="num" w:pos="471"/>
        </w:tabs>
        <w:ind w:left="454" w:hanging="227"/>
      </w:pPr>
      <w:rPr>
        <w:rFonts w:ascii="Wingdings 2" w:hAnsi="Wingdings 2" w:hint="default"/>
        <w:sz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>
    <w:nsid w:val="7EFC58CB"/>
    <w:multiLevelType w:val="multilevel"/>
    <w:tmpl w:val="C786D42A"/>
    <w:lvl w:ilvl="0">
      <w:start w:val="1"/>
      <w:numFmt w:val="upperRoman"/>
      <w:suff w:val="space"/>
      <w:lvlText w:val="%1."/>
      <w:lvlJc w:val="left"/>
      <w:pPr>
        <w:ind w:left="397" w:hanging="397"/>
      </w:pPr>
      <w:rPr>
        <w:rFonts w:eastAsia="굴림체" w:hint="eastAsia"/>
        <w:b/>
        <w:bCs/>
        <w:i w:val="0"/>
        <w:sz w:val="32"/>
        <w:szCs w:val="32"/>
      </w:rPr>
    </w:lvl>
    <w:lvl w:ilvl="1">
      <w:start w:val="1"/>
      <w:numFmt w:val="decimal"/>
      <w:pStyle w:val="Link10"/>
      <w:suff w:val="space"/>
      <w:lvlText w:val="%2."/>
      <w:lvlJc w:val="left"/>
      <w:pPr>
        <w:ind w:left="851" w:firstLine="0"/>
      </w:pPr>
      <w:rPr>
        <w:rFonts w:eastAsia="굴림체" w:hint="eastAsia"/>
        <w:b/>
        <w:i w:val="0"/>
        <w:sz w:val="32"/>
        <w:szCs w:val="32"/>
      </w:rPr>
    </w:lvl>
    <w:lvl w:ilvl="2">
      <w:start w:val="1"/>
      <w:numFmt w:val="decimal"/>
      <w:pStyle w:val="Link20"/>
      <w:suff w:val="space"/>
      <w:lvlText w:val="%2.%3 "/>
      <w:lvlJc w:val="left"/>
      <w:pPr>
        <w:ind w:left="227" w:hanging="227"/>
      </w:pPr>
      <w:rPr>
        <w:rFonts w:ascii="맑은 고딕" w:eastAsia="맑은 고딕" w:hint="eastAsia"/>
        <w:b/>
        <w:i w:val="0"/>
        <w:color w:val="auto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pStyle w:val="Link3"/>
      <w:suff w:val="space"/>
      <w:lvlText w:val="%2.%3.%4 "/>
      <w:lvlJc w:val="left"/>
      <w:pPr>
        <w:ind w:left="2608" w:hanging="2608"/>
      </w:pPr>
      <w:rPr>
        <w:rFonts w:eastAsia="굴림체" w:hint="eastAsia"/>
        <w:b/>
        <w:i w:val="0"/>
        <w:sz w:val="26"/>
        <w:szCs w:val="26"/>
      </w:rPr>
    </w:lvl>
    <w:lvl w:ilvl="4">
      <w:start w:val="1"/>
      <w:numFmt w:val="decimal"/>
      <w:pStyle w:val="Link4"/>
      <w:suff w:val="space"/>
      <w:lvlText w:val="%2.%3.%4.%5"/>
      <w:lvlJc w:val="left"/>
      <w:pPr>
        <w:ind w:left="3459" w:hanging="3459"/>
      </w:pPr>
      <w:rPr>
        <w:rFonts w:eastAsia="굴림체" w:hint="eastAsia"/>
        <w:b/>
        <w:sz w:val="24"/>
      </w:rPr>
    </w:lvl>
    <w:lvl w:ilvl="5">
      <w:start w:val="1"/>
      <w:numFmt w:val="decimal"/>
      <w:suff w:val="space"/>
      <w:lvlText w:val="%2.%3.%4.%5.%6"/>
      <w:lvlJc w:val="left"/>
      <w:pPr>
        <w:ind w:left="3629" w:hanging="3629"/>
      </w:pPr>
      <w:rPr>
        <w:rFonts w:hint="eastAsia"/>
      </w:rPr>
    </w:lvl>
    <w:lvl w:ilvl="6">
      <w:start w:val="1"/>
      <w:numFmt w:val="decimal"/>
      <w:suff w:val="space"/>
      <w:lvlText w:val="%2.%3.%4.%5.%6.%7"/>
      <w:lvlJc w:val="left"/>
      <w:pPr>
        <w:ind w:left="4423" w:hanging="4423"/>
      </w:pPr>
      <w:rPr>
        <w:rFonts w:hint="eastAsia"/>
      </w:rPr>
    </w:lvl>
    <w:lvl w:ilvl="7">
      <w:start w:val="1"/>
      <w:numFmt w:val="decimal"/>
      <w:suff w:val="space"/>
      <w:lvlText w:val="%2.%3.%4.%5.%6.%7.%8"/>
      <w:lvlJc w:val="left"/>
      <w:pPr>
        <w:ind w:left="5046" w:hanging="5046"/>
      </w:pPr>
      <w:rPr>
        <w:rFonts w:hint="eastAsia"/>
      </w:rPr>
    </w:lvl>
    <w:lvl w:ilvl="8">
      <w:start w:val="1"/>
      <w:numFmt w:val="decimal"/>
      <w:suff w:val="space"/>
      <w:lvlText w:val="%2.%3.%4.%5.%6.%7.%8.%9"/>
      <w:lvlJc w:val="left"/>
      <w:pPr>
        <w:ind w:left="5783" w:hanging="5783"/>
      </w:pPr>
      <w:rPr>
        <w:rFonts w:hint="eastAsia"/>
      </w:rPr>
    </w:lvl>
  </w:abstractNum>
  <w:abstractNum w:abstractNumId="36">
    <w:nsid w:val="7FB7698C"/>
    <w:multiLevelType w:val="hybridMultilevel"/>
    <w:tmpl w:val="BDA614FC"/>
    <w:lvl w:ilvl="0" w:tplc="E6584380">
      <w:start w:val="1"/>
      <w:numFmt w:val="decimal"/>
      <w:lvlText w:val="&lt;표 %1&gt;"/>
      <w:lvlJc w:val="left"/>
      <w:pPr>
        <w:ind w:left="4795" w:hanging="400"/>
      </w:pPr>
      <w:rPr>
        <w:rFonts w:ascii="맑은 고딕" w:eastAsia="맑은 고딕" w:hAnsi="맑은 고딕" w:hint="eastAsia"/>
        <w:b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20"/>
  </w:num>
  <w:num w:numId="3">
    <w:abstractNumId w:val="30"/>
  </w:num>
  <w:num w:numId="4">
    <w:abstractNumId w:val="28"/>
  </w:num>
  <w:num w:numId="5">
    <w:abstractNumId w:val="34"/>
  </w:num>
  <w:num w:numId="6">
    <w:abstractNumId w:val="13"/>
  </w:num>
  <w:num w:numId="7">
    <w:abstractNumId w:val="22"/>
  </w:num>
  <w:num w:numId="8">
    <w:abstractNumId w:val="29"/>
  </w:num>
  <w:num w:numId="9">
    <w:abstractNumId w:val="32"/>
  </w:num>
  <w:num w:numId="10">
    <w:abstractNumId w:val="23"/>
  </w:num>
  <w:num w:numId="11">
    <w:abstractNumId w:val="18"/>
  </w:num>
  <w:num w:numId="12">
    <w:abstractNumId w:val="33"/>
  </w:num>
  <w:num w:numId="13">
    <w:abstractNumId w:val="24"/>
  </w:num>
  <w:num w:numId="14">
    <w:abstractNumId w:val="21"/>
  </w:num>
  <w:num w:numId="15">
    <w:abstractNumId w:val="15"/>
  </w:num>
  <w:num w:numId="16">
    <w:abstractNumId w:val="19"/>
  </w:num>
  <w:num w:numId="17">
    <w:abstractNumId w:val="25"/>
  </w:num>
  <w:num w:numId="18">
    <w:abstractNumId w:val="31"/>
  </w:num>
  <w:num w:numId="19">
    <w:abstractNumId w:val="12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6"/>
  </w:num>
  <w:num w:numId="31">
    <w:abstractNumId w:val="36"/>
  </w:num>
  <w:num w:numId="32">
    <w:abstractNumId w:val="27"/>
  </w:num>
  <w:num w:numId="33">
    <w:abstractNumId w:val="11"/>
  </w:num>
  <w:num w:numId="34">
    <w:abstractNumId w:val="14"/>
  </w:num>
  <w:num w:numId="35">
    <w:abstractNumId w:val="10"/>
  </w:num>
  <w:num w:numId="36">
    <w:abstractNumId w:val="17"/>
  </w:num>
  <w:num w:numId="37">
    <w:abstractNumId w:val="26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26"/>
  </w:num>
  <w:num w:numId="41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5122" style="mso-position-vertical-relative:line" fill="f" fillcolor="white" stroke="f">
      <v:fill color="white" on="f"/>
      <v:stroke on="f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F7D"/>
    <w:rsid w:val="0000470D"/>
    <w:rsid w:val="00004B5B"/>
    <w:rsid w:val="00005359"/>
    <w:rsid w:val="00006025"/>
    <w:rsid w:val="00010001"/>
    <w:rsid w:val="00010300"/>
    <w:rsid w:val="00010D17"/>
    <w:rsid w:val="00013A51"/>
    <w:rsid w:val="00017307"/>
    <w:rsid w:val="0002089B"/>
    <w:rsid w:val="0002265B"/>
    <w:rsid w:val="0002323D"/>
    <w:rsid w:val="00027906"/>
    <w:rsid w:val="000307A6"/>
    <w:rsid w:val="00030D1D"/>
    <w:rsid w:val="00035E5F"/>
    <w:rsid w:val="0004213A"/>
    <w:rsid w:val="000435E1"/>
    <w:rsid w:val="00052F1B"/>
    <w:rsid w:val="000538B7"/>
    <w:rsid w:val="000541C1"/>
    <w:rsid w:val="00056070"/>
    <w:rsid w:val="00062308"/>
    <w:rsid w:val="0006348C"/>
    <w:rsid w:val="00071170"/>
    <w:rsid w:val="00071961"/>
    <w:rsid w:val="000725A4"/>
    <w:rsid w:val="0007353C"/>
    <w:rsid w:val="00073ADF"/>
    <w:rsid w:val="00073B1A"/>
    <w:rsid w:val="00073FB5"/>
    <w:rsid w:val="00074C9A"/>
    <w:rsid w:val="0007618A"/>
    <w:rsid w:val="00076CB2"/>
    <w:rsid w:val="0007719B"/>
    <w:rsid w:val="00080928"/>
    <w:rsid w:val="00083494"/>
    <w:rsid w:val="00084006"/>
    <w:rsid w:val="00084D4B"/>
    <w:rsid w:val="00084F04"/>
    <w:rsid w:val="00085B72"/>
    <w:rsid w:val="00086D59"/>
    <w:rsid w:val="00090FCF"/>
    <w:rsid w:val="00091EF3"/>
    <w:rsid w:val="00092434"/>
    <w:rsid w:val="00092D90"/>
    <w:rsid w:val="000A01AC"/>
    <w:rsid w:val="000A051A"/>
    <w:rsid w:val="000A2EA8"/>
    <w:rsid w:val="000A6849"/>
    <w:rsid w:val="000B1B46"/>
    <w:rsid w:val="000B1DDD"/>
    <w:rsid w:val="000B3395"/>
    <w:rsid w:val="000B36C2"/>
    <w:rsid w:val="000B411D"/>
    <w:rsid w:val="000B63F0"/>
    <w:rsid w:val="000C1EBA"/>
    <w:rsid w:val="000C2638"/>
    <w:rsid w:val="000C4651"/>
    <w:rsid w:val="000D0227"/>
    <w:rsid w:val="000D0D66"/>
    <w:rsid w:val="000D15BF"/>
    <w:rsid w:val="000D18F5"/>
    <w:rsid w:val="000D2557"/>
    <w:rsid w:val="000D2F32"/>
    <w:rsid w:val="000D3F06"/>
    <w:rsid w:val="000D5318"/>
    <w:rsid w:val="000D6C2A"/>
    <w:rsid w:val="000D71EF"/>
    <w:rsid w:val="000E1F09"/>
    <w:rsid w:val="000E27CD"/>
    <w:rsid w:val="000E2C07"/>
    <w:rsid w:val="000E36D8"/>
    <w:rsid w:val="000E6645"/>
    <w:rsid w:val="000E68AC"/>
    <w:rsid w:val="000E7297"/>
    <w:rsid w:val="000E7BD0"/>
    <w:rsid w:val="000F34B8"/>
    <w:rsid w:val="000F7534"/>
    <w:rsid w:val="000F78CC"/>
    <w:rsid w:val="000F7934"/>
    <w:rsid w:val="0010087A"/>
    <w:rsid w:val="00106ADA"/>
    <w:rsid w:val="00106D91"/>
    <w:rsid w:val="001118F6"/>
    <w:rsid w:val="001124E1"/>
    <w:rsid w:val="00113347"/>
    <w:rsid w:val="00113E03"/>
    <w:rsid w:val="001169E0"/>
    <w:rsid w:val="00120591"/>
    <w:rsid w:val="00123E7C"/>
    <w:rsid w:val="001263DC"/>
    <w:rsid w:val="001268D3"/>
    <w:rsid w:val="00127831"/>
    <w:rsid w:val="001303B7"/>
    <w:rsid w:val="001312B3"/>
    <w:rsid w:val="001340CC"/>
    <w:rsid w:val="00134CDE"/>
    <w:rsid w:val="00135602"/>
    <w:rsid w:val="0013789D"/>
    <w:rsid w:val="00137964"/>
    <w:rsid w:val="00141D63"/>
    <w:rsid w:val="00142284"/>
    <w:rsid w:val="00143187"/>
    <w:rsid w:val="001436EF"/>
    <w:rsid w:val="001438CA"/>
    <w:rsid w:val="00145D21"/>
    <w:rsid w:val="00147DBC"/>
    <w:rsid w:val="0015026D"/>
    <w:rsid w:val="00155E01"/>
    <w:rsid w:val="00156123"/>
    <w:rsid w:val="0015661A"/>
    <w:rsid w:val="00156AAC"/>
    <w:rsid w:val="001572A3"/>
    <w:rsid w:val="00160C59"/>
    <w:rsid w:val="001610AB"/>
    <w:rsid w:val="00161111"/>
    <w:rsid w:val="00161525"/>
    <w:rsid w:val="001632E3"/>
    <w:rsid w:val="00163C68"/>
    <w:rsid w:val="001644BF"/>
    <w:rsid w:val="00165179"/>
    <w:rsid w:val="00166485"/>
    <w:rsid w:val="00167E7B"/>
    <w:rsid w:val="00172787"/>
    <w:rsid w:val="00173420"/>
    <w:rsid w:val="00177804"/>
    <w:rsid w:val="00180446"/>
    <w:rsid w:val="00181052"/>
    <w:rsid w:val="001813BC"/>
    <w:rsid w:val="00186C02"/>
    <w:rsid w:val="001952A9"/>
    <w:rsid w:val="001A0137"/>
    <w:rsid w:val="001A1D09"/>
    <w:rsid w:val="001A6FB8"/>
    <w:rsid w:val="001A7DAA"/>
    <w:rsid w:val="001B01AC"/>
    <w:rsid w:val="001B1A0E"/>
    <w:rsid w:val="001B1E3D"/>
    <w:rsid w:val="001B2F70"/>
    <w:rsid w:val="001B7910"/>
    <w:rsid w:val="001C200B"/>
    <w:rsid w:val="001C2600"/>
    <w:rsid w:val="001C2874"/>
    <w:rsid w:val="001C3DDD"/>
    <w:rsid w:val="001C4D74"/>
    <w:rsid w:val="001C6202"/>
    <w:rsid w:val="001C6B6B"/>
    <w:rsid w:val="001D24FE"/>
    <w:rsid w:val="001D6830"/>
    <w:rsid w:val="001D6FC6"/>
    <w:rsid w:val="001D7269"/>
    <w:rsid w:val="001D7523"/>
    <w:rsid w:val="001E26C1"/>
    <w:rsid w:val="001E2BA1"/>
    <w:rsid w:val="001E4ECE"/>
    <w:rsid w:val="001E6600"/>
    <w:rsid w:val="001E6929"/>
    <w:rsid w:val="001E6EE9"/>
    <w:rsid w:val="001E7C8D"/>
    <w:rsid w:val="001F089C"/>
    <w:rsid w:val="001F187D"/>
    <w:rsid w:val="001F1E86"/>
    <w:rsid w:val="001F42E9"/>
    <w:rsid w:val="001F665B"/>
    <w:rsid w:val="001F6775"/>
    <w:rsid w:val="002001B5"/>
    <w:rsid w:val="0020025C"/>
    <w:rsid w:val="00200F86"/>
    <w:rsid w:val="002016A0"/>
    <w:rsid w:val="00202FB3"/>
    <w:rsid w:val="00203CEC"/>
    <w:rsid w:val="00204137"/>
    <w:rsid w:val="002052B6"/>
    <w:rsid w:val="00207BEE"/>
    <w:rsid w:val="00210775"/>
    <w:rsid w:val="00212399"/>
    <w:rsid w:val="00215A07"/>
    <w:rsid w:val="00216049"/>
    <w:rsid w:val="002165FF"/>
    <w:rsid w:val="00217A84"/>
    <w:rsid w:val="00220E13"/>
    <w:rsid w:val="00223B13"/>
    <w:rsid w:val="00231004"/>
    <w:rsid w:val="00231032"/>
    <w:rsid w:val="0023116D"/>
    <w:rsid w:val="00234799"/>
    <w:rsid w:val="002353A9"/>
    <w:rsid w:val="00236602"/>
    <w:rsid w:val="00237C26"/>
    <w:rsid w:val="00240494"/>
    <w:rsid w:val="002420DD"/>
    <w:rsid w:val="00244D86"/>
    <w:rsid w:val="00244DC9"/>
    <w:rsid w:val="0025282D"/>
    <w:rsid w:val="00255870"/>
    <w:rsid w:val="00262824"/>
    <w:rsid w:val="00263701"/>
    <w:rsid w:val="00263A5B"/>
    <w:rsid w:val="002653B4"/>
    <w:rsid w:val="00265E4D"/>
    <w:rsid w:val="00270326"/>
    <w:rsid w:val="002705FD"/>
    <w:rsid w:val="00271224"/>
    <w:rsid w:val="00274082"/>
    <w:rsid w:val="002749A3"/>
    <w:rsid w:val="002758E4"/>
    <w:rsid w:val="00275AFF"/>
    <w:rsid w:val="00276730"/>
    <w:rsid w:val="00277F72"/>
    <w:rsid w:val="00280635"/>
    <w:rsid w:val="002816C6"/>
    <w:rsid w:val="00283603"/>
    <w:rsid w:val="00286A1F"/>
    <w:rsid w:val="00291171"/>
    <w:rsid w:val="0029191D"/>
    <w:rsid w:val="002922E4"/>
    <w:rsid w:val="00292ABB"/>
    <w:rsid w:val="00292BC8"/>
    <w:rsid w:val="002A0A25"/>
    <w:rsid w:val="002A2197"/>
    <w:rsid w:val="002A261D"/>
    <w:rsid w:val="002A2BBE"/>
    <w:rsid w:val="002A3B3C"/>
    <w:rsid w:val="002A62A4"/>
    <w:rsid w:val="002A7DDE"/>
    <w:rsid w:val="002A7F22"/>
    <w:rsid w:val="002B0B63"/>
    <w:rsid w:val="002B54C4"/>
    <w:rsid w:val="002B5665"/>
    <w:rsid w:val="002B7C46"/>
    <w:rsid w:val="002C1C87"/>
    <w:rsid w:val="002C3AB4"/>
    <w:rsid w:val="002C5056"/>
    <w:rsid w:val="002C750C"/>
    <w:rsid w:val="002D18EA"/>
    <w:rsid w:val="002D38EF"/>
    <w:rsid w:val="002D4559"/>
    <w:rsid w:val="002D4A0F"/>
    <w:rsid w:val="002D5288"/>
    <w:rsid w:val="002D68FA"/>
    <w:rsid w:val="002E036E"/>
    <w:rsid w:val="002E339A"/>
    <w:rsid w:val="002E499B"/>
    <w:rsid w:val="002E4AD1"/>
    <w:rsid w:val="002E507C"/>
    <w:rsid w:val="002E7314"/>
    <w:rsid w:val="002F058F"/>
    <w:rsid w:val="002F66BE"/>
    <w:rsid w:val="002F7062"/>
    <w:rsid w:val="00300FED"/>
    <w:rsid w:val="00304F4D"/>
    <w:rsid w:val="00305F42"/>
    <w:rsid w:val="0030703F"/>
    <w:rsid w:val="00307C3A"/>
    <w:rsid w:val="003114C0"/>
    <w:rsid w:val="003134C2"/>
    <w:rsid w:val="003173AD"/>
    <w:rsid w:val="00320BF0"/>
    <w:rsid w:val="00320D93"/>
    <w:rsid w:val="003218A2"/>
    <w:rsid w:val="00321943"/>
    <w:rsid w:val="00322B36"/>
    <w:rsid w:val="00324AA3"/>
    <w:rsid w:val="00324EC5"/>
    <w:rsid w:val="00325F26"/>
    <w:rsid w:val="003274E8"/>
    <w:rsid w:val="0033147C"/>
    <w:rsid w:val="00334654"/>
    <w:rsid w:val="00335303"/>
    <w:rsid w:val="00335951"/>
    <w:rsid w:val="0033609B"/>
    <w:rsid w:val="00336B93"/>
    <w:rsid w:val="0034006D"/>
    <w:rsid w:val="003408E2"/>
    <w:rsid w:val="0034504D"/>
    <w:rsid w:val="00345B36"/>
    <w:rsid w:val="0035192E"/>
    <w:rsid w:val="003526C9"/>
    <w:rsid w:val="00354B44"/>
    <w:rsid w:val="003558F9"/>
    <w:rsid w:val="00355E1B"/>
    <w:rsid w:val="003560CF"/>
    <w:rsid w:val="0035765C"/>
    <w:rsid w:val="00360233"/>
    <w:rsid w:val="00364440"/>
    <w:rsid w:val="00364711"/>
    <w:rsid w:val="0036491D"/>
    <w:rsid w:val="00364B0E"/>
    <w:rsid w:val="003658E3"/>
    <w:rsid w:val="00370581"/>
    <w:rsid w:val="00371C19"/>
    <w:rsid w:val="00375165"/>
    <w:rsid w:val="00376828"/>
    <w:rsid w:val="00377880"/>
    <w:rsid w:val="00380078"/>
    <w:rsid w:val="003803EF"/>
    <w:rsid w:val="00380AC8"/>
    <w:rsid w:val="00380E50"/>
    <w:rsid w:val="0038189A"/>
    <w:rsid w:val="00382A10"/>
    <w:rsid w:val="00383FB3"/>
    <w:rsid w:val="00384FA7"/>
    <w:rsid w:val="00385D36"/>
    <w:rsid w:val="00390EDD"/>
    <w:rsid w:val="0039147D"/>
    <w:rsid w:val="00392B89"/>
    <w:rsid w:val="003957AE"/>
    <w:rsid w:val="00397D8A"/>
    <w:rsid w:val="003A338C"/>
    <w:rsid w:val="003A3703"/>
    <w:rsid w:val="003A473D"/>
    <w:rsid w:val="003A4AFD"/>
    <w:rsid w:val="003A55FB"/>
    <w:rsid w:val="003A5DF4"/>
    <w:rsid w:val="003A682E"/>
    <w:rsid w:val="003A6A6C"/>
    <w:rsid w:val="003B054D"/>
    <w:rsid w:val="003B0E6F"/>
    <w:rsid w:val="003B1758"/>
    <w:rsid w:val="003B2990"/>
    <w:rsid w:val="003B5C21"/>
    <w:rsid w:val="003B5E0D"/>
    <w:rsid w:val="003C1135"/>
    <w:rsid w:val="003C43F8"/>
    <w:rsid w:val="003C4EAA"/>
    <w:rsid w:val="003C5AB9"/>
    <w:rsid w:val="003C659C"/>
    <w:rsid w:val="003C6C94"/>
    <w:rsid w:val="003C7C55"/>
    <w:rsid w:val="003D0BFB"/>
    <w:rsid w:val="003D12A2"/>
    <w:rsid w:val="003E06D7"/>
    <w:rsid w:val="003E2EE3"/>
    <w:rsid w:val="003E3F25"/>
    <w:rsid w:val="003E5522"/>
    <w:rsid w:val="003E58A8"/>
    <w:rsid w:val="003F222C"/>
    <w:rsid w:val="003F2EF9"/>
    <w:rsid w:val="003F44D2"/>
    <w:rsid w:val="003F6205"/>
    <w:rsid w:val="003F7156"/>
    <w:rsid w:val="003F71A3"/>
    <w:rsid w:val="00400451"/>
    <w:rsid w:val="00405379"/>
    <w:rsid w:val="0040598D"/>
    <w:rsid w:val="00407D6B"/>
    <w:rsid w:val="00411BDE"/>
    <w:rsid w:val="00411EAB"/>
    <w:rsid w:val="00411ECD"/>
    <w:rsid w:val="0041421D"/>
    <w:rsid w:val="00415DD1"/>
    <w:rsid w:val="00420014"/>
    <w:rsid w:val="00422106"/>
    <w:rsid w:val="00422136"/>
    <w:rsid w:val="004238A1"/>
    <w:rsid w:val="00426189"/>
    <w:rsid w:val="0042709C"/>
    <w:rsid w:val="0043010D"/>
    <w:rsid w:val="0043229D"/>
    <w:rsid w:val="0043571A"/>
    <w:rsid w:val="0043665F"/>
    <w:rsid w:val="004369C3"/>
    <w:rsid w:val="0044026E"/>
    <w:rsid w:val="004406C6"/>
    <w:rsid w:val="00440D54"/>
    <w:rsid w:val="00440F7D"/>
    <w:rsid w:val="0045095B"/>
    <w:rsid w:val="00451308"/>
    <w:rsid w:val="00454984"/>
    <w:rsid w:val="004549E1"/>
    <w:rsid w:val="0045581F"/>
    <w:rsid w:val="004569D2"/>
    <w:rsid w:val="00457097"/>
    <w:rsid w:val="00460F0D"/>
    <w:rsid w:val="00461C78"/>
    <w:rsid w:val="00462A30"/>
    <w:rsid w:val="0046392E"/>
    <w:rsid w:val="00464B8B"/>
    <w:rsid w:val="004662E0"/>
    <w:rsid w:val="00467168"/>
    <w:rsid w:val="00471078"/>
    <w:rsid w:val="00472EF9"/>
    <w:rsid w:val="004739F3"/>
    <w:rsid w:val="00475F03"/>
    <w:rsid w:val="004811DD"/>
    <w:rsid w:val="004848D0"/>
    <w:rsid w:val="00485D36"/>
    <w:rsid w:val="0048778B"/>
    <w:rsid w:val="00495DF9"/>
    <w:rsid w:val="00497463"/>
    <w:rsid w:val="004A0977"/>
    <w:rsid w:val="004A19A9"/>
    <w:rsid w:val="004A368A"/>
    <w:rsid w:val="004A3D6C"/>
    <w:rsid w:val="004A4F7A"/>
    <w:rsid w:val="004A6D68"/>
    <w:rsid w:val="004A7F10"/>
    <w:rsid w:val="004B0A9B"/>
    <w:rsid w:val="004B0C98"/>
    <w:rsid w:val="004B50EA"/>
    <w:rsid w:val="004B54A0"/>
    <w:rsid w:val="004B621F"/>
    <w:rsid w:val="004B69C6"/>
    <w:rsid w:val="004D0A4C"/>
    <w:rsid w:val="004D14D2"/>
    <w:rsid w:val="004D1A01"/>
    <w:rsid w:val="004D20EA"/>
    <w:rsid w:val="004D3AC5"/>
    <w:rsid w:val="004D6582"/>
    <w:rsid w:val="004D7249"/>
    <w:rsid w:val="004D7B7E"/>
    <w:rsid w:val="004E0962"/>
    <w:rsid w:val="004E22E6"/>
    <w:rsid w:val="004E3D1A"/>
    <w:rsid w:val="004E66E3"/>
    <w:rsid w:val="004E6734"/>
    <w:rsid w:val="004E693E"/>
    <w:rsid w:val="004E732A"/>
    <w:rsid w:val="004F34A9"/>
    <w:rsid w:val="004F3F3D"/>
    <w:rsid w:val="004F6915"/>
    <w:rsid w:val="004F6D76"/>
    <w:rsid w:val="004F7D8C"/>
    <w:rsid w:val="00504336"/>
    <w:rsid w:val="00507232"/>
    <w:rsid w:val="005131A7"/>
    <w:rsid w:val="00513EAD"/>
    <w:rsid w:val="005179D0"/>
    <w:rsid w:val="00517FC3"/>
    <w:rsid w:val="005206BF"/>
    <w:rsid w:val="005217A2"/>
    <w:rsid w:val="005233C5"/>
    <w:rsid w:val="00523B52"/>
    <w:rsid w:val="0052643E"/>
    <w:rsid w:val="00526499"/>
    <w:rsid w:val="00526941"/>
    <w:rsid w:val="00530368"/>
    <w:rsid w:val="00531B64"/>
    <w:rsid w:val="005367DD"/>
    <w:rsid w:val="005373E0"/>
    <w:rsid w:val="00540CFE"/>
    <w:rsid w:val="0054117E"/>
    <w:rsid w:val="00547FFA"/>
    <w:rsid w:val="00550AB2"/>
    <w:rsid w:val="0055141F"/>
    <w:rsid w:val="00551D8F"/>
    <w:rsid w:val="0055337F"/>
    <w:rsid w:val="0055461B"/>
    <w:rsid w:val="00556FFF"/>
    <w:rsid w:val="005575EB"/>
    <w:rsid w:val="005576B5"/>
    <w:rsid w:val="00560974"/>
    <w:rsid w:val="005610FC"/>
    <w:rsid w:val="00562278"/>
    <w:rsid w:val="00563019"/>
    <w:rsid w:val="00566A2A"/>
    <w:rsid w:val="00566D85"/>
    <w:rsid w:val="005734F2"/>
    <w:rsid w:val="005767C3"/>
    <w:rsid w:val="005823CC"/>
    <w:rsid w:val="00582680"/>
    <w:rsid w:val="005831C2"/>
    <w:rsid w:val="005859B4"/>
    <w:rsid w:val="00587413"/>
    <w:rsid w:val="00590A15"/>
    <w:rsid w:val="0059125F"/>
    <w:rsid w:val="0059140D"/>
    <w:rsid w:val="00592857"/>
    <w:rsid w:val="00594384"/>
    <w:rsid w:val="00594692"/>
    <w:rsid w:val="00594876"/>
    <w:rsid w:val="005A19CC"/>
    <w:rsid w:val="005A2795"/>
    <w:rsid w:val="005A2CD2"/>
    <w:rsid w:val="005A63A4"/>
    <w:rsid w:val="005A69F2"/>
    <w:rsid w:val="005A7DFD"/>
    <w:rsid w:val="005B0189"/>
    <w:rsid w:val="005B2257"/>
    <w:rsid w:val="005B3376"/>
    <w:rsid w:val="005B355F"/>
    <w:rsid w:val="005B3815"/>
    <w:rsid w:val="005B3B47"/>
    <w:rsid w:val="005B4808"/>
    <w:rsid w:val="005B705E"/>
    <w:rsid w:val="005C02B4"/>
    <w:rsid w:val="005C03C0"/>
    <w:rsid w:val="005C0987"/>
    <w:rsid w:val="005C1BEF"/>
    <w:rsid w:val="005C2C5B"/>
    <w:rsid w:val="005C38CA"/>
    <w:rsid w:val="005C7DEC"/>
    <w:rsid w:val="005D3064"/>
    <w:rsid w:val="005D3AC5"/>
    <w:rsid w:val="005E10BB"/>
    <w:rsid w:val="005E2CDD"/>
    <w:rsid w:val="005F0C05"/>
    <w:rsid w:val="005F1593"/>
    <w:rsid w:val="005F43E8"/>
    <w:rsid w:val="005F4A7D"/>
    <w:rsid w:val="005F4F9D"/>
    <w:rsid w:val="00600404"/>
    <w:rsid w:val="00600694"/>
    <w:rsid w:val="0060422C"/>
    <w:rsid w:val="00606804"/>
    <w:rsid w:val="00611988"/>
    <w:rsid w:val="00613735"/>
    <w:rsid w:val="00620386"/>
    <w:rsid w:val="00621ED6"/>
    <w:rsid w:val="00622B38"/>
    <w:rsid w:val="00623E8C"/>
    <w:rsid w:val="0062605C"/>
    <w:rsid w:val="006260CA"/>
    <w:rsid w:val="0062631F"/>
    <w:rsid w:val="00627E97"/>
    <w:rsid w:val="00630AE8"/>
    <w:rsid w:val="00631720"/>
    <w:rsid w:val="0063191E"/>
    <w:rsid w:val="00633A3D"/>
    <w:rsid w:val="006401DC"/>
    <w:rsid w:val="00640522"/>
    <w:rsid w:val="006413C8"/>
    <w:rsid w:val="00641B5F"/>
    <w:rsid w:val="00644AC7"/>
    <w:rsid w:val="00646E93"/>
    <w:rsid w:val="0065094F"/>
    <w:rsid w:val="00650CB7"/>
    <w:rsid w:val="00652D03"/>
    <w:rsid w:val="0065677F"/>
    <w:rsid w:val="00661330"/>
    <w:rsid w:val="00662800"/>
    <w:rsid w:val="00663AB4"/>
    <w:rsid w:val="00666B59"/>
    <w:rsid w:val="006703FF"/>
    <w:rsid w:val="0067394B"/>
    <w:rsid w:val="00677FAC"/>
    <w:rsid w:val="00680EA2"/>
    <w:rsid w:val="006819BE"/>
    <w:rsid w:val="0068302D"/>
    <w:rsid w:val="00683A80"/>
    <w:rsid w:val="00684306"/>
    <w:rsid w:val="0068574F"/>
    <w:rsid w:val="006864CB"/>
    <w:rsid w:val="006916DA"/>
    <w:rsid w:val="00692B7D"/>
    <w:rsid w:val="006933F8"/>
    <w:rsid w:val="0069589E"/>
    <w:rsid w:val="00695B7D"/>
    <w:rsid w:val="00695E23"/>
    <w:rsid w:val="00695E59"/>
    <w:rsid w:val="006A0ADC"/>
    <w:rsid w:val="006A2763"/>
    <w:rsid w:val="006A341B"/>
    <w:rsid w:val="006A52A9"/>
    <w:rsid w:val="006A6832"/>
    <w:rsid w:val="006A6BAB"/>
    <w:rsid w:val="006A6CF8"/>
    <w:rsid w:val="006A6FB2"/>
    <w:rsid w:val="006B08C6"/>
    <w:rsid w:val="006B282A"/>
    <w:rsid w:val="006B2DB1"/>
    <w:rsid w:val="006B4874"/>
    <w:rsid w:val="006B4BEA"/>
    <w:rsid w:val="006B6057"/>
    <w:rsid w:val="006C0489"/>
    <w:rsid w:val="006C1F2A"/>
    <w:rsid w:val="006C2E85"/>
    <w:rsid w:val="006C2FD7"/>
    <w:rsid w:val="006C3B85"/>
    <w:rsid w:val="006C40E0"/>
    <w:rsid w:val="006C47AC"/>
    <w:rsid w:val="006C498E"/>
    <w:rsid w:val="006C5B4E"/>
    <w:rsid w:val="006C5BB8"/>
    <w:rsid w:val="006D0345"/>
    <w:rsid w:val="006D0AB1"/>
    <w:rsid w:val="006D4498"/>
    <w:rsid w:val="006D6D4D"/>
    <w:rsid w:val="006D6D5F"/>
    <w:rsid w:val="006D7194"/>
    <w:rsid w:val="006D7C5F"/>
    <w:rsid w:val="006D7EB9"/>
    <w:rsid w:val="006E1809"/>
    <w:rsid w:val="006E31EF"/>
    <w:rsid w:val="006E35A2"/>
    <w:rsid w:val="006E469F"/>
    <w:rsid w:val="006F0E32"/>
    <w:rsid w:val="006F1422"/>
    <w:rsid w:val="006F3DC1"/>
    <w:rsid w:val="006F5A0A"/>
    <w:rsid w:val="006F714D"/>
    <w:rsid w:val="00703FC5"/>
    <w:rsid w:val="00706368"/>
    <w:rsid w:val="00710780"/>
    <w:rsid w:val="007109C6"/>
    <w:rsid w:val="007122EF"/>
    <w:rsid w:val="0071588D"/>
    <w:rsid w:val="00721D41"/>
    <w:rsid w:val="00723062"/>
    <w:rsid w:val="00724CC9"/>
    <w:rsid w:val="00727618"/>
    <w:rsid w:val="00727D52"/>
    <w:rsid w:val="007324A9"/>
    <w:rsid w:val="00736879"/>
    <w:rsid w:val="0073692D"/>
    <w:rsid w:val="00737F39"/>
    <w:rsid w:val="0074347E"/>
    <w:rsid w:val="00743DCF"/>
    <w:rsid w:val="00744B39"/>
    <w:rsid w:val="00744BFB"/>
    <w:rsid w:val="007451C8"/>
    <w:rsid w:val="00745203"/>
    <w:rsid w:val="00753AC3"/>
    <w:rsid w:val="0075631D"/>
    <w:rsid w:val="007647AD"/>
    <w:rsid w:val="0076775F"/>
    <w:rsid w:val="00774A86"/>
    <w:rsid w:val="00774BAF"/>
    <w:rsid w:val="00775D0C"/>
    <w:rsid w:val="00782D2D"/>
    <w:rsid w:val="00784445"/>
    <w:rsid w:val="0078563C"/>
    <w:rsid w:val="00787D05"/>
    <w:rsid w:val="007907AB"/>
    <w:rsid w:val="00791E75"/>
    <w:rsid w:val="0079279A"/>
    <w:rsid w:val="00792F90"/>
    <w:rsid w:val="007A0644"/>
    <w:rsid w:val="007A0730"/>
    <w:rsid w:val="007A22AF"/>
    <w:rsid w:val="007A42F3"/>
    <w:rsid w:val="007A466A"/>
    <w:rsid w:val="007A4B45"/>
    <w:rsid w:val="007B30C5"/>
    <w:rsid w:val="007B32F9"/>
    <w:rsid w:val="007B4735"/>
    <w:rsid w:val="007C0043"/>
    <w:rsid w:val="007C06CF"/>
    <w:rsid w:val="007C319E"/>
    <w:rsid w:val="007C336E"/>
    <w:rsid w:val="007C677E"/>
    <w:rsid w:val="007D1462"/>
    <w:rsid w:val="007D157A"/>
    <w:rsid w:val="007D4184"/>
    <w:rsid w:val="007D5AFD"/>
    <w:rsid w:val="007D68AA"/>
    <w:rsid w:val="007D7C8E"/>
    <w:rsid w:val="007E0523"/>
    <w:rsid w:val="007E075E"/>
    <w:rsid w:val="007E1A20"/>
    <w:rsid w:val="007E4B6A"/>
    <w:rsid w:val="007E6866"/>
    <w:rsid w:val="007F0964"/>
    <w:rsid w:val="007F0CC7"/>
    <w:rsid w:val="007F2463"/>
    <w:rsid w:val="007F4386"/>
    <w:rsid w:val="007F6A69"/>
    <w:rsid w:val="007F74CB"/>
    <w:rsid w:val="007F7538"/>
    <w:rsid w:val="00801AB3"/>
    <w:rsid w:val="0080238A"/>
    <w:rsid w:val="00802681"/>
    <w:rsid w:val="00802894"/>
    <w:rsid w:val="008032A8"/>
    <w:rsid w:val="00805AD7"/>
    <w:rsid w:val="008072E4"/>
    <w:rsid w:val="00811504"/>
    <w:rsid w:val="00814C90"/>
    <w:rsid w:val="00817F39"/>
    <w:rsid w:val="008208A5"/>
    <w:rsid w:val="00821578"/>
    <w:rsid w:val="0082233A"/>
    <w:rsid w:val="008231B6"/>
    <w:rsid w:val="0082378B"/>
    <w:rsid w:val="00825EF1"/>
    <w:rsid w:val="008261FC"/>
    <w:rsid w:val="0083343F"/>
    <w:rsid w:val="00840197"/>
    <w:rsid w:val="00841A95"/>
    <w:rsid w:val="00842792"/>
    <w:rsid w:val="00842859"/>
    <w:rsid w:val="00842C3D"/>
    <w:rsid w:val="00842C7A"/>
    <w:rsid w:val="00843CA6"/>
    <w:rsid w:val="00845E0E"/>
    <w:rsid w:val="00847436"/>
    <w:rsid w:val="008519D2"/>
    <w:rsid w:val="00851AC3"/>
    <w:rsid w:val="008520EF"/>
    <w:rsid w:val="00853A2B"/>
    <w:rsid w:val="00853BB6"/>
    <w:rsid w:val="008544D5"/>
    <w:rsid w:val="00856349"/>
    <w:rsid w:val="00857047"/>
    <w:rsid w:val="008607BF"/>
    <w:rsid w:val="008627C1"/>
    <w:rsid w:val="00864805"/>
    <w:rsid w:val="00865C12"/>
    <w:rsid w:val="00866D6A"/>
    <w:rsid w:val="00867C5E"/>
    <w:rsid w:val="00870CA3"/>
    <w:rsid w:val="008724E6"/>
    <w:rsid w:val="008739BE"/>
    <w:rsid w:val="00874524"/>
    <w:rsid w:val="008751E1"/>
    <w:rsid w:val="008761B1"/>
    <w:rsid w:val="0087737F"/>
    <w:rsid w:val="00882C1A"/>
    <w:rsid w:val="00884D58"/>
    <w:rsid w:val="00884FC3"/>
    <w:rsid w:val="00885086"/>
    <w:rsid w:val="00890087"/>
    <w:rsid w:val="00891D04"/>
    <w:rsid w:val="00896C97"/>
    <w:rsid w:val="008975EF"/>
    <w:rsid w:val="00897B4D"/>
    <w:rsid w:val="008A08FB"/>
    <w:rsid w:val="008A34CE"/>
    <w:rsid w:val="008A4060"/>
    <w:rsid w:val="008A64B7"/>
    <w:rsid w:val="008A6885"/>
    <w:rsid w:val="008A72BD"/>
    <w:rsid w:val="008B2044"/>
    <w:rsid w:val="008B3FE7"/>
    <w:rsid w:val="008B4F1B"/>
    <w:rsid w:val="008B777E"/>
    <w:rsid w:val="008B7CE0"/>
    <w:rsid w:val="008C1550"/>
    <w:rsid w:val="008C1AC4"/>
    <w:rsid w:val="008C3F16"/>
    <w:rsid w:val="008C5475"/>
    <w:rsid w:val="008C5933"/>
    <w:rsid w:val="008D04EC"/>
    <w:rsid w:val="008D1559"/>
    <w:rsid w:val="008D238B"/>
    <w:rsid w:val="008D690B"/>
    <w:rsid w:val="008D7083"/>
    <w:rsid w:val="008D7DF7"/>
    <w:rsid w:val="008E0AD0"/>
    <w:rsid w:val="008E151B"/>
    <w:rsid w:val="008E1D0B"/>
    <w:rsid w:val="008E3D87"/>
    <w:rsid w:val="008E4F37"/>
    <w:rsid w:val="008E6000"/>
    <w:rsid w:val="008E60C5"/>
    <w:rsid w:val="008F073F"/>
    <w:rsid w:val="008F7077"/>
    <w:rsid w:val="008F75FD"/>
    <w:rsid w:val="008F767F"/>
    <w:rsid w:val="00901705"/>
    <w:rsid w:val="00902E58"/>
    <w:rsid w:val="009063EC"/>
    <w:rsid w:val="00906746"/>
    <w:rsid w:val="00912C0F"/>
    <w:rsid w:val="00914BDB"/>
    <w:rsid w:val="00914F5E"/>
    <w:rsid w:val="00915510"/>
    <w:rsid w:val="00915C8B"/>
    <w:rsid w:val="009218DC"/>
    <w:rsid w:val="00923B20"/>
    <w:rsid w:val="009240D4"/>
    <w:rsid w:val="009267D9"/>
    <w:rsid w:val="00926C0C"/>
    <w:rsid w:val="00926F8B"/>
    <w:rsid w:val="00930A7B"/>
    <w:rsid w:val="00936600"/>
    <w:rsid w:val="009367CC"/>
    <w:rsid w:val="00942D94"/>
    <w:rsid w:val="00944BD8"/>
    <w:rsid w:val="009462A0"/>
    <w:rsid w:val="00947AEC"/>
    <w:rsid w:val="0095010D"/>
    <w:rsid w:val="00950E85"/>
    <w:rsid w:val="009546A9"/>
    <w:rsid w:val="00957F4D"/>
    <w:rsid w:val="00962A88"/>
    <w:rsid w:val="00963888"/>
    <w:rsid w:val="009656BC"/>
    <w:rsid w:val="00966AA0"/>
    <w:rsid w:val="00970ED2"/>
    <w:rsid w:val="0097100A"/>
    <w:rsid w:val="009710D4"/>
    <w:rsid w:val="009733B1"/>
    <w:rsid w:val="00974C62"/>
    <w:rsid w:val="00977DCF"/>
    <w:rsid w:val="00981D3B"/>
    <w:rsid w:val="009826CC"/>
    <w:rsid w:val="00991AA4"/>
    <w:rsid w:val="00991D20"/>
    <w:rsid w:val="00992500"/>
    <w:rsid w:val="00994676"/>
    <w:rsid w:val="00996488"/>
    <w:rsid w:val="009969B3"/>
    <w:rsid w:val="009A0B38"/>
    <w:rsid w:val="009A0BEA"/>
    <w:rsid w:val="009A2721"/>
    <w:rsid w:val="009A4621"/>
    <w:rsid w:val="009B0EB7"/>
    <w:rsid w:val="009B3276"/>
    <w:rsid w:val="009B34D4"/>
    <w:rsid w:val="009B678D"/>
    <w:rsid w:val="009C104A"/>
    <w:rsid w:val="009C15A3"/>
    <w:rsid w:val="009C3979"/>
    <w:rsid w:val="009C45E9"/>
    <w:rsid w:val="009C79BD"/>
    <w:rsid w:val="009D0149"/>
    <w:rsid w:val="009D01FD"/>
    <w:rsid w:val="009D06D5"/>
    <w:rsid w:val="009D2022"/>
    <w:rsid w:val="009D3FAA"/>
    <w:rsid w:val="009D5846"/>
    <w:rsid w:val="009D66F1"/>
    <w:rsid w:val="009E0DD4"/>
    <w:rsid w:val="009E23A8"/>
    <w:rsid w:val="009E55A8"/>
    <w:rsid w:val="009E66B4"/>
    <w:rsid w:val="009E6BA0"/>
    <w:rsid w:val="009F00AB"/>
    <w:rsid w:val="009F1E4E"/>
    <w:rsid w:val="009F4107"/>
    <w:rsid w:val="009F434A"/>
    <w:rsid w:val="009F5B06"/>
    <w:rsid w:val="009F5CC3"/>
    <w:rsid w:val="009F770C"/>
    <w:rsid w:val="00A00FBD"/>
    <w:rsid w:val="00A022B2"/>
    <w:rsid w:val="00A02ED0"/>
    <w:rsid w:val="00A04539"/>
    <w:rsid w:val="00A10EDA"/>
    <w:rsid w:val="00A128BC"/>
    <w:rsid w:val="00A1394A"/>
    <w:rsid w:val="00A17905"/>
    <w:rsid w:val="00A22829"/>
    <w:rsid w:val="00A22D21"/>
    <w:rsid w:val="00A23822"/>
    <w:rsid w:val="00A244FE"/>
    <w:rsid w:val="00A2534C"/>
    <w:rsid w:val="00A25C54"/>
    <w:rsid w:val="00A27DB7"/>
    <w:rsid w:val="00A3134D"/>
    <w:rsid w:val="00A31C4A"/>
    <w:rsid w:val="00A31FC9"/>
    <w:rsid w:val="00A3322A"/>
    <w:rsid w:val="00A344D1"/>
    <w:rsid w:val="00A35097"/>
    <w:rsid w:val="00A4125E"/>
    <w:rsid w:val="00A545E3"/>
    <w:rsid w:val="00A563C3"/>
    <w:rsid w:val="00A60D16"/>
    <w:rsid w:val="00A61ADB"/>
    <w:rsid w:val="00A63A07"/>
    <w:rsid w:val="00A66262"/>
    <w:rsid w:val="00A6752F"/>
    <w:rsid w:val="00A70F1E"/>
    <w:rsid w:val="00A75147"/>
    <w:rsid w:val="00A779EE"/>
    <w:rsid w:val="00A82D49"/>
    <w:rsid w:val="00A84627"/>
    <w:rsid w:val="00A853F1"/>
    <w:rsid w:val="00A85A47"/>
    <w:rsid w:val="00A9014D"/>
    <w:rsid w:val="00A91B3A"/>
    <w:rsid w:val="00A9384A"/>
    <w:rsid w:val="00A96A5F"/>
    <w:rsid w:val="00A9739E"/>
    <w:rsid w:val="00A975B4"/>
    <w:rsid w:val="00A976B5"/>
    <w:rsid w:val="00A97D77"/>
    <w:rsid w:val="00AA17F9"/>
    <w:rsid w:val="00AA1E78"/>
    <w:rsid w:val="00AA2AA3"/>
    <w:rsid w:val="00AA3B37"/>
    <w:rsid w:val="00AA417F"/>
    <w:rsid w:val="00AA4629"/>
    <w:rsid w:val="00AA4886"/>
    <w:rsid w:val="00AA583F"/>
    <w:rsid w:val="00AB0892"/>
    <w:rsid w:val="00AB161A"/>
    <w:rsid w:val="00AB18DF"/>
    <w:rsid w:val="00AB253E"/>
    <w:rsid w:val="00AB2BA7"/>
    <w:rsid w:val="00AB6043"/>
    <w:rsid w:val="00AB72AA"/>
    <w:rsid w:val="00AB744F"/>
    <w:rsid w:val="00AC2385"/>
    <w:rsid w:val="00AC324F"/>
    <w:rsid w:val="00AC46C2"/>
    <w:rsid w:val="00AC4E95"/>
    <w:rsid w:val="00AC6499"/>
    <w:rsid w:val="00AC6D01"/>
    <w:rsid w:val="00AC74EA"/>
    <w:rsid w:val="00AC76E4"/>
    <w:rsid w:val="00AC7BAA"/>
    <w:rsid w:val="00AD57AD"/>
    <w:rsid w:val="00AE4D7A"/>
    <w:rsid w:val="00AE78B0"/>
    <w:rsid w:val="00AF017F"/>
    <w:rsid w:val="00AF02B2"/>
    <w:rsid w:val="00AF235F"/>
    <w:rsid w:val="00AF2531"/>
    <w:rsid w:val="00AF2B70"/>
    <w:rsid w:val="00AF3620"/>
    <w:rsid w:val="00B039DB"/>
    <w:rsid w:val="00B106F2"/>
    <w:rsid w:val="00B112ED"/>
    <w:rsid w:val="00B1221B"/>
    <w:rsid w:val="00B12910"/>
    <w:rsid w:val="00B129B8"/>
    <w:rsid w:val="00B1538C"/>
    <w:rsid w:val="00B15C6A"/>
    <w:rsid w:val="00B21503"/>
    <w:rsid w:val="00B241E9"/>
    <w:rsid w:val="00B27554"/>
    <w:rsid w:val="00B30684"/>
    <w:rsid w:val="00B339AC"/>
    <w:rsid w:val="00B3492C"/>
    <w:rsid w:val="00B37ED3"/>
    <w:rsid w:val="00B429CB"/>
    <w:rsid w:val="00B510DB"/>
    <w:rsid w:val="00B53C4C"/>
    <w:rsid w:val="00B554E3"/>
    <w:rsid w:val="00B6039A"/>
    <w:rsid w:val="00B645E9"/>
    <w:rsid w:val="00B66479"/>
    <w:rsid w:val="00B664E7"/>
    <w:rsid w:val="00B70F17"/>
    <w:rsid w:val="00B71659"/>
    <w:rsid w:val="00B7287D"/>
    <w:rsid w:val="00B738D7"/>
    <w:rsid w:val="00B73C99"/>
    <w:rsid w:val="00B73ED8"/>
    <w:rsid w:val="00B75A31"/>
    <w:rsid w:val="00B75C01"/>
    <w:rsid w:val="00B75DE0"/>
    <w:rsid w:val="00B7617D"/>
    <w:rsid w:val="00B763DF"/>
    <w:rsid w:val="00B767EA"/>
    <w:rsid w:val="00B85481"/>
    <w:rsid w:val="00B93690"/>
    <w:rsid w:val="00B97B39"/>
    <w:rsid w:val="00BA17C7"/>
    <w:rsid w:val="00BA26F7"/>
    <w:rsid w:val="00BA4A43"/>
    <w:rsid w:val="00BA5E0F"/>
    <w:rsid w:val="00BB03AA"/>
    <w:rsid w:val="00BB43A6"/>
    <w:rsid w:val="00BB5F7F"/>
    <w:rsid w:val="00BB67B4"/>
    <w:rsid w:val="00BB6B98"/>
    <w:rsid w:val="00BB6E93"/>
    <w:rsid w:val="00BC07FD"/>
    <w:rsid w:val="00BC0B14"/>
    <w:rsid w:val="00BC39BB"/>
    <w:rsid w:val="00BC456B"/>
    <w:rsid w:val="00BC53A5"/>
    <w:rsid w:val="00BC772E"/>
    <w:rsid w:val="00BD6469"/>
    <w:rsid w:val="00BE1E72"/>
    <w:rsid w:val="00BE45F1"/>
    <w:rsid w:val="00BE4772"/>
    <w:rsid w:val="00BE4877"/>
    <w:rsid w:val="00BE56E6"/>
    <w:rsid w:val="00BE5C05"/>
    <w:rsid w:val="00BE62F5"/>
    <w:rsid w:val="00BE680C"/>
    <w:rsid w:val="00BE74F0"/>
    <w:rsid w:val="00BF4733"/>
    <w:rsid w:val="00BF5092"/>
    <w:rsid w:val="00BF510E"/>
    <w:rsid w:val="00BF6959"/>
    <w:rsid w:val="00C00B95"/>
    <w:rsid w:val="00C0157D"/>
    <w:rsid w:val="00C01890"/>
    <w:rsid w:val="00C04831"/>
    <w:rsid w:val="00C07558"/>
    <w:rsid w:val="00C10297"/>
    <w:rsid w:val="00C10872"/>
    <w:rsid w:val="00C12048"/>
    <w:rsid w:val="00C1207A"/>
    <w:rsid w:val="00C14B20"/>
    <w:rsid w:val="00C1552F"/>
    <w:rsid w:val="00C15AE8"/>
    <w:rsid w:val="00C16213"/>
    <w:rsid w:val="00C164CF"/>
    <w:rsid w:val="00C17867"/>
    <w:rsid w:val="00C21360"/>
    <w:rsid w:val="00C21843"/>
    <w:rsid w:val="00C27A60"/>
    <w:rsid w:val="00C27DDA"/>
    <w:rsid w:val="00C324B6"/>
    <w:rsid w:val="00C33C2E"/>
    <w:rsid w:val="00C3533D"/>
    <w:rsid w:val="00C360F7"/>
    <w:rsid w:val="00C37728"/>
    <w:rsid w:val="00C37EEC"/>
    <w:rsid w:val="00C411C7"/>
    <w:rsid w:val="00C429A4"/>
    <w:rsid w:val="00C42BEF"/>
    <w:rsid w:val="00C4474E"/>
    <w:rsid w:val="00C5053B"/>
    <w:rsid w:val="00C5076C"/>
    <w:rsid w:val="00C51880"/>
    <w:rsid w:val="00C51DB9"/>
    <w:rsid w:val="00C51F26"/>
    <w:rsid w:val="00C551DF"/>
    <w:rsid w:val="00C55314"/>
    <w:rsid w:val="00C55CCB"/>
    <w:rsid w:val="00C60ABD"/>
    <w:rsid w:val="00C60BC6"/>
    <w:rsid w:val="00C63037"/>
    <w:rsid w:val="00C63112"/>
    <w:rsid w:val="00C64127"/>
    <w:rsid w:val="00C650BA"/>
    <w:rsid w:val="00C65F4A"/>
    <w:rsid w:val="00C7062A"/>
    <w:rsid w:val="00C70C30"/>
    <w:rsid w:val="00C73656"/>
    <w:rsid w:val="00C743B9"/>
    <w:rsid w:val="00C74432"/>
    <w:rsid w:val="00C74E8E"/>
    <w:rsid w:val="00C7521C"/>
    <w:rsid w:val="00C821BD"/>
    <w:rsid w:val="00C82423"/>
    <w:rsid w:val="00C857FB"/>
    <w:rsid w:val="00C85C7A"/>
    <w:rsid w:val="00C861E8"/>
    <w:rsid w:val="00C87BFC"/>
    <w:rsid w:val="00C91304"/>
    <w:rsid w:val="00C92074"/>
    <w:rsid w:val="00C93F16"/>
    <w:rsid w:val="00C94EE3"/>
    <w:rsid w:val="00CA05BC"/>
    <w:rsid w:val="00CA05F1"/>
    <w:rsid w:val="00CA1D00"/>
    <w:rsid w:val="00CA421A"/>
    <w:rsid w:val="00CB0155"/>
    <w:rsid w:val="00CB1552"/>
    <w:rsid w:val="00CB226E"/>
    <w:rsid w:val="00CB7507"/>
    <w:rsid w:val="00CB79EB"/>
    <w:rsid w:val="00CC0677"/>
    <w:rsid w:val="00CC3BDA"/>
    <w:rsid w:val="00CC62CE"/>
    <w:rsid w:val="00CC6A43"/>
    <w:rsid w:val="00CC7101"/>
    <w:rsid w:val="00CD2553"/>
    <w:rsid w:val="00CD4B18"/>
    <w:rsid w:val="00CD5250"/>
    <w:rsid w:val="00CD64E0"/>
    <w:rsid w:val="00CD6DCA"/>
    <w:rsid w:val="00CE5458"/>
    <w:rsid w:val="00CE5503"/>
    <w:rsid w:val="00CE5FE7"/>
    <w:rsid w:val="00CE72B7"/>
    <w:rsid w:val="00CE746A"/>
    <w:rsid w:val="00CE75F3"/>
    <w:rsid w:val="00CF4B68"/>
    <w:rsid w:val="00CF79F7"/>
    <w:rsid w:val="00CF7C36"/>
    <w:rsid w:val="00D0055B"/>
    <w:rsid w:val="00D00613"/>
    <w:rsid w:val="00D00B04"/>
    <w:rsid w:val="00D03BAC"/>
    <w:rsid w:val="00D0429C"/>
    <w:rsid w:val="00D05D80"/>
    <w:rsid w:val="00D0704A"/>
    <w:rsid w:val="00D10C5C"/>
    <w:rsid w:val="00D1289D"/>
    <w:rsid w:val="00D23EE5"/>
    <w:rsid w:val="00D246A7"/>
    <w:rsid w:val="00D27CF0"/>
    <w:rsid w:val="00D3061D"/>
    <w:rsid w:val="00D326EB"/>
    <w:rsid w:val="00D34E88"/>
    <w:rsid w:val="00D35D1B"/>
    <w:rsid w:val="00D42A36"/>
    <w:rsid w:val="00D452C1"/>
    <w:rsid w:val="00D4613C"/>
    <w:rsid w:val="00D47CE7"/>
    <w:rsid w:val="00D47E51"/>
    <w:rsid w:val="00D51AD5"/>
    <w:rsid w:val="00D53BA1"/>
    <w:rsid w:val="00D54387"/>
    <w:rsid w:val="00D5449D"/>
    <w:rsid w:val="00D54621"/>
    <w:rsid w:val="00D552C1"/>
    <w:rsid w:val="00D564C9"/>
    <w:rsid w:val="00D566A7"/>
    <w:rsid w:val="00D569C3"/>
    <w:rsid w:val="00D60DD1"/>
    <w:rsid w:val="00D630E0"/>
    <w:rsid w:val="00D63F0E"/>
    <w:rsid w:val="00D6477C"/>
    <w:rsid w:val="00D663B0"/>
    <w:rsid w:val="00D6679B"/>
    <w:rsid w:val="00D673A0"/>
    <w:rsid w:val="00D67671"/>
    <w:rsid w:val="00D72927"/>
    <w:rsid w:val="00D736F5"/>
    <w:rsid w:val="00D74670"/>
    <w:rsid w:val="00D7555F"/>
    <w:rsid w:val="00D766B6"/>
    <w:rsid w:val="00D77838"/>
    <w:rsid w:val="00D77ED6"/>
    <w:rsid w:val="00D808F4"/>
    <w:rsid w:val="00D80F6B"/>
    <w:rsid w:val="00D8203F"/>
    <w:rsid w:val="00D8366C"/>
    <w:rsid w:val="00D845EC"/>
    <w:rsid w:val="00D91262"/>
    <w:rsid w:val="00D91B72"/>
    <w:rsid w:val="00D979C6"/>
    <w:rsid w:val="00DA19B6"/>
    <w:rsid w:val="00DA1BE8"/>
    <w:rsid w:val="00DA1DD7"/>
    <w:rsid w:val="00DA25D5"/>
    <w:rsid w:val="00DA325E"/>
    <w:rsid w:val="00DA366E"/>
    <w:rsid w:val="00DA3955"/>
    <w:rsid w:val="00DA3FDF"/>
    <w:rsid w:val="00DA44CB"/>
    <w:rsid w:val="00DA49CD"/>
    <w:rsid w:val="00DA4D86"/>
    <w:rsid w:val="00DA520D"/>
    <w:rsid w:val="00DA642F"/>
    <w:rsid w:val="00DA6D35"/>
    <w:rsid w:val="00DB3511"/>
    <w:rsid w:val="00DB3D6A"/>
    <w:rsid w:val="00DB61BC"/>
    <w:rsid w:val="00DB7A7E"/>
    <w:rsid w:val="00DC0563"/>
    <w:rsid w:val="00DC2362"/>
    <w:rsid w:val="00DC4F2D"/>
    <w:rsid w:val="00DD3E43"/>
    <w:rsid w:val="00DD504A"/>
    <w:rsid w:val="00DD5661"/>
    <w:rsid w:val="00DD5DD6"/>
    <w:rsid w:val="00DD7997"/>
    <w:rsid w:val="00DE1AC9"/>
    <w:rsid w:val="00DE3FA5"/>
    <w:rsid w:val="00DE5DC2"/>
    <w:rsid w:val="00DE5E54"/>
    <w:rsid w:val="00DE6A13"/>
    <w:rsid w:val="00DE764C"/>
    <w:rsid w:val="00DF1164"/>
    <w:rsid w:val="00DF1647"/>
    <w:rsid w:val="00DF2B00"/>
    <w:rsid w:val="00DF6D49"/>
    <w:rsid w:val="00DF70F5"/>
    <w:rsid w:val="00DF7478"/>
    <w:rsid w:val="00DF7BEB"/>
    <w:rsid w:val="00DF7E8A"/>
    <w:rsid w:val="00E00184"/>
    <w:rsid w:val="00E0144D"/>
    <w:rsid w:val="00E014AD"/>
    <w:rsid w:val="00E0258A"/>
    <w:rsid w:val="00E03AFF"/>
    <w:rsid w:val="00E07408"/>
    <w:rsid w:val="00E10F2D"/>
    <w:rsid w:val="00E13B48"/>
    <w:rsid w:val="00E13ED7"/>
    <w:rsid w:val="00E21189"/>
    <w:rsid w:val="00E21EF9"/>
    <w:rsid w:val="00E24523"/>
    <w:rsid w:val="00E27443"/>
    <w:rsid w:val="00E313A1"/>
    <w:rsid w:val="00E31E5A"/>
    <w:rsid w:val="00E32226"/>
    <w:rsid w:val="00E325A7"/>
    <w:rsid w:val="00E32B48"/>
    <w:rsid w:val="00E336C6"/>
    <w:rsid w:val="00E3618E"/>
    <w:rsid w:val="00E366ED"/>
    <w:rsid w:val="00E37955"/>
    <w:rsid w:val="00E40562"/>
    <w:rsid w:val="00E409E2"/>
    <w:rsid w:val="00E40E3B"/>
    <w:rsid w:val="00E42CDE"/>
    <w:rsid w:val="00E42D6C"/>
    <w:rsid w:val="00E43290"/>
    <w:rsid w:val="00E460FC"/>
    <w:rsid w:val="00E461CF"/>
    <w:rsid w:val="00E513D3"/>
    <w:rsid w:val="00E528CA"/>
    <w:rsid w:val="00E52EE2"/>
    <w:rsid w:val="00E55024"/>
    <w:rsid w:val="00E56EA4"/>
    <w:rsid w:val="00E57F2A"/>
    <w:rsid w:val="00E60505"/>
    <w:rsid w:val="00E61B34"/>
    <w:rsid w:val="00E620DF"/>
    <w:rsid w:val="00E634AA"/>
    <w:rsid w:val="00E64FE1"/>
    <w:rsid w:val="00E67630"/>
    <w:rsid w:val="00E701BA"/>
    <w:rsid w:val="00E73550"/>
    <w:rsid w:val="00E7517C"/>
    <w:rsid w:val="00E77506"/>
    <w:rsid w:val="00E827DB"/>
    <w:rsid w:val="00E8291C"/>
    <w:rsid w:val="00E82AEC"/>
    <w:rsid w:val="00E852D5"/>
    <w:rsid w:val="00E862AD"/>
    <w:rsid w:val="00E86D00"/>
    <w:rsid w:val="00E87DE9"/>
    <w:rsid w:val="00E94E2B"/>
    <w:rsid w:val="00E9507C"/>
    <w:rsid w:val="00E96EEF"/>
    <w:rsid w:val="00EA4A6D"/>
    <w:rsid w:val="00EA5FF4"/>
    <w:rsid w:val="00EA6A72"/>
    <w:rsid w:val="00EA79F5"/>
    <w:rsid w:val="00EB003D"/>
    <w:rsid w:val="00EB0F31"/>
    <w:rsid w:val="00EB2330"/>
    <w:rsid w:val="00EB2D70"/>
    <w:rsid w:val="00EB796F"/>
    <w:rsid w:val="00EC0114"/>
    <w:rsid w:val="00EC155A"/>
    <w:rsid w:val="00EC1EC4"/>
    <w:rsid w:val="00EC4690"/>
    <w:rsid w:val="00EC4D8D"/>
    <w:rsid w:val="00EC4F10"/>
    <w:rsid w:val="00EC5297"/>
    <w:rsid w:val="00EC75FA"/>
    <w:rsid w:val="00ED40D2"/>
    <w:rsid w:val="00ED66E3"/>
    <w:rsid w:val="00ED7009"/>
    <w:rsid w:val="00EE09D8"/>
    <w:rsid w:val="00EE0AAD"/>
    <w:rsid w:val="00EE138D"/>
    <w:rsid w:val="00EE188D"/>
    <w:rsid w:val="00EE238E"/>
    <w:rsid w:val="00EE3F12"/>
    <w:rsid w:val="00EE40A3"/>
    <w:rsid w:val="00EE4C5A"/>
    <w:rsid w:val="00EE548F"/>
    <w:rsid w:val="00EE56A0"/>
    <w:rsid w:val="00EE56D1"/>
    <w:rsid w:val="00EE679D"/>
    <w:rsid w:val="00EF021B"/>
    <w:rsid w:val="00EF0388"/>
    <w:rsid w:val="00EF0FFC"/>
    <w:rsid w:val="00EF1C7D"/>
    <w:rsid w:val="00EF3DBF"/>
    <w:rsid w:val="00EF6B84"/>
    <w:rsid w:val="00F02680"/>
    <w:rsid w:val="00F06B61"/>
    <w:rsid w:val="00F07A84"/>
    <w:rsid w:val="00F07A95"/>
    <w:rsid w:val="00F10D23"/>
    <w:rsid w:val="00F1442A"/>
    <w:rsid w:val="00F23B04"/>
    <w:rsid w:val="00F24FEE"/>
    <w:rsid w:val="00F27E17"/>
    <w:rsid w:val="00F37468"/>
    <w:rsid w:val="00F407A3"/>
    <w:rsid w:val="00F41676"/>
    <w:rsid w:val="00F4555F"/>
    <w:rsid w:val="00F46CD5"/>
    <w:rsid w:val="00F47D64"/>
    <w:rsid w:val="00F518B3"/>
    <w:rsid w:val="00F5336B"/>
    <w:rsid w:val="00F57B79"/>
    <w:rsid w:val="00F60833"/>
    <w:rsid w:val="00F609C0"/>
    <w:rsid w:val="00F655A6"/>
    <w:rsid w:val="00F715CE"/>
    <w:rsid w:val="00F74C30"/>
    <w:rsid w:val="00F76BA4"/>
    <w:rsid w:val="00F76E43"/>
    <w:rsid w:val="00F77700"/>
    <w:rsid w:val="00F828DE"/>
    <w:rsid w:val="00F82A3A"/>
    <w:rsid w:val="00F8333B"/>
    <w:rsid w:val="00F8417C"/>
    <w:rsid w:val="00F8439D"/>
    <w:rsid w:val="00F84EF9"/>
    <w:rsid w:val="00F85768"/>
    <w:rsid w:val="00F86B4C"/>
    <w:rsid w:val="00F87E75"/>
    <w:rsid w:val="00F93D5E"/>
    <w:rsid w:val="00F96E6F"/>
    <w:rsid w:val="00FA0591"/>
    <w:rsid w:val="00FA121A"/>
    <w:rsid w:val="00FA2EE2"/>
    <w:rsid w:val="00FA313E"/>
    <w:rsid w:val="00FA389C"/>
    <w:rsid w:val="00FA503C"/>
    <w:rsid w:val="00FA6EEB"/>
    <w:rsid w:val="00FA6F99"/>
    <w:rsid w:val="00FB0A74"/>
    <w:rsid w:val="00FB147D"/>
    <w:rsid w:val="00FB4089"/>
    <w:rsid w:val="00FB42D6"/>
    <w:rsid w:val="00FB5193"/>
    <w:rsid w:val="00FB5872"/>
    <w:rsid w:val="00FB6DED"/>
    <w:rsid w:val="00FB7216"/>
    <w:rsid w:val="00FB764A"/>
    <w:rsid w:val="00FC17A0"/>
    <w:rsid w:val="00FC29CF"/>
    <w:rsid w:val="00FC6600"/>
    <w:rsid w:val="00FC6D2A"/>
    <w:rsid w:val="00FC77A4"/>
    <w:rsid w:val="00FD028B"/>
    <w:rsid w:val="00FD12E7"/>
    <w:rsid w:val="00FD17B7"/>
    <w:rsid w:val="00FD2E43"/>
    <w:rsid w:val="00FD2F99"/>
    <w:rsid w:val="00FD3EB8"/>
    <w:rsid w:val="00FD4D5C"/>
    <w:rsid w:val="00FE6739"/>
    <w:rsid w:val="00FE7E11"/>
    <w:rsid w:val="00FF0CF7"/>
    <w:rsid w:val="00FF4EED"/>
    <w:rsid w:val="00FF543B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style="mso-position-vertical-relative:line" fill="f" fillcolor="white" stroke="f">
      <v:fill color="white" on="f"/>
      <v:stroke on="f"/>
      <o:colormru v:ext="edit" colors="#ddd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6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2D455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k제목 1,장, Char Char"/>
    <w:basedOn w:val="a3"/>
    <w:next w:val="a3"/>
    <w:link w:val="1Char"/>
    <w:qFormat/>
    <w:rsid w:val="00E03AFF"/>
    <w:pPr>
      <w:keepNext/>
      <w:outlineLvl w:val="0"/>
    </w:pPr>
    <w:rPr>
      <w:rFonts w:ascii="맑은 고딕" w:eastAsia="맑은 고딕" w:hAnsi="Arial"/>
      <w:b/>
      <w:sz w:val="32"/>
      <w:szCs w:val="32"/>
    </w:rPr>
  </w:style>
  <w:style w:type="paragraph" w:styleId="20">
    <w:name w:val="heading 2"/>
    <w:aliases w:val="제목 1.1.1,제목1.1.1,1.1 절제목,Attribute Heading 2"/>
    <w:basedOn w:val="a3"/>
    <w:next w:val="a3"/>
    <w:link w:val="2Char"/>
    <w:qFormat/>
    <w:rsid w:val="00C27DDA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3"/>
    <w:next w:val="a3"/>
    <w:qFormat/>
    <w:rsid w:val="00C27DDA"/>
    <w:pPr>
      <w:keepNext/>
      <w:outlineLvl w:val="2"/>
    </w:pPr>
    <w:rPr>
      <w:rFonts w:ascii="Arial" w:eastAsia="돋움" w:hAnsi="Arial"/>
    </w:rPr>
  </w:style>
  <w:style w:type="paragraph" w:styleId="4">
    <w:name w:val="heading 4"/>
    <w:aliases w:val="korail 제목4"/>
    <w:basedOn w:val="a3"/>
    <w:qFormat/>
    <w:rsid w:val="003F222C"/>
    <w:pPr>
      <w:keepNext/>
      <w:wordWrap/>
      <w:adjustRightInd w:val="0"/>
      <w:spacing w:before="60" w:after="60" w:line="320" w:lineRule="atLeast"/>
      <w:jc w:val="left"/>
      <w:outlineLvl w:val="3"/>
    </w:pPr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paragraph" w:styleId="5">
    <w:name w:val="heading 5"/>
    <w:basedOn w:val="a3"/>
    <w:next w:val="a3"/>
    <w:link w:val="5Char"/>
    <w:qFormat/>
    <w:rsid w:val="00D564C9"/>
    <w:pPr>
      <w:keepNext/>
      <w:autoSpaceDE/>
      <w:autoSpaceDN/>
      <w:adjustRightInd w:val="0"/>
      <w:spacing w:before="200" w:after="40" w:line="300" w:lineRule="auto"/>
      <w:textAlignment w:val="baseline"/>
      <w:outlineLvl w:val="4"/>
    </w:pPr>
    <w:rPr>
      <w:rFonts w:ascii="휴먼새내기체" w:eastAsia="휴먼새내기체"/>
      <w:kern w:val="0"/>
      <w:sz w:val="24"/>
      <w:szCs w:val="22"/>
    </w:rPr>
  </w:style>
  <w:style w:type="paragraph" w:styleId="6">
    <w:name w:val="heading 6"/>
    <w:basedOn w:val="a3"/>
    <w:next w:val="a3"/>
    <w:link w:val="6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5"/>
    </w:pPr>
    <w:rPr>
      <w:rFonts w:ascii="휴먼새내기체" w:eastAsia="휴먼새내기체"/>
      <w:kern w:val="0"/>
      <w:sz w:val="24"/>
      <w:szCs w:val="22"/>
    </w:rPr>
  </w:style>
  <w:style w:type="paragraph" w:styleId="7">
    <w:name w:val="heading 7"/>
    <w:basedOn w:val="a3"/>
    <w:next w:val="a3"/>
    <w:link w:val="7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6"/>
    </w:pPr>
    <w:rPr>
      <w:rFonts w:ascii="휴먼새내기체" w:eastAsia="휴먼새내기체"/>
      <w:kern w:val="0"/>
      <w:sz w:val="24"/>
      <w:szCs w:val="22"/>
    </w:rPr>
  </w:style>
  <w:style w:type="paragraph" w:styleId="8">
    <w:name w:val="heading 8"/>
    <w:basedOn w:val="a3"/>
    <w:next w:val="a3"/>
    <w:link w:val="8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7"/>
    </w:pPr>
    <w:rPr>
      <w:rFonts w:ascii="휴먼새내기체" w:eastAsia="휴먼새내기체"/>
      <w:kern w:val="0"/>
      <w:sz w:val="24"/>
      <w:szCs w:val="22"/>
    </w:rPr>
  </w:style>
  <w:style w:type="paragraph" w:styleId="9">
    <w:name w:val="heading 9"/>
    <w:aliases w:val="제목 9-사용하지않음"/>
    <w:basedOn w:val="a3"/>
    <w:next w:val="a3"/>
    <w:link w:val="9Char"/>
    <w:qFormat/>
    <w:rsid w:val="00D564C9"/>
    <w:pPr>
      <w:keepNext/>
      <w:autoSpaceDE/>
      <w:autoSpaceDN/>
      <w:adjustRightInd w:val="0"/>
      <w:spacing w:before="120" w:after="60" w:line="300" w:lineRule="auto"/>
      <w:ind w:left="6372" w:hanging="708"/>
      <w:jc w:val="left"/>
      <w:textAlignment w:val="baseline"/>
      <w:outlineLvl w:val="8"/>
    </w:pPr>
    <w:rPr>
      <w:rFonts w:ascii="휴먼새내기체" w:eastAsia="휴먼새내기체"/>
      <w:kern w:val="0"/>
      <w:sz w:val="22"/>
      <w:szCs w:val="22"/>
      <w:lang w:val="x-none" w:eastAsia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k제목 1 Char,장 Char, Char Char Char"/>
    <w:link w:val="1"/>
    <w:rsid w:val="00E03AFF"/>
    <w:rPr>
      <w:rFonts w:ascii="맑은 고딕" w:eastAsia="맑은 고딕" w:hAnsi="Arial"/>
      <w:b/>
      <w:kern w:val="2"/>
      <w:sz w:val="32"/>
      <w:szCs w:val="32"/>
      <w:lang w:val="en-US" w:eastAsia="ko-KR" w:bidi="ar-SA"/>
    </w:rPr>
  </w:style>
  <w:style w:type="character" w:customStyle="1" w:styleId="2Char">
    <w:name w:val="제목 2 Char"/>
    <w:aliases w:val="제목 1.1.1 Char,제목1.1.1 Char,1.1 절제목 Char,Attribute Heading 2 Char"/>
    <w:link w:val="20"/>
    <w:rsid w:val="00D564C9"/>
    <w:rPr>
      <w:rFonts w:ascii="Arial" w:eastAsia="돋움" w:hAnsi="Arial"/>
      <w:kern w:val="2"/>
      <w:szCs w:val="24"/>
      <w:lang w:val="en-US" w:eastAsia="ko-KR" w:bidi="ar-SA"/>
    </w:rPr>
  </w:style>
  <w:style w:type="character" w:customStyle="1" w:styleId="5Char">
    <w:name w:val="제목 5 Char"/>
    <w:link w:val="5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6Char">
    <w:name w:val="제목 6 Char"/>
    <w:link w:val="6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7Char">
    <w:name w:val="제목 7 Char"/>
    <w:link w:val="7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8Char">
    <w:name w:val="제목 8 Char"/>
    <w:link w:val="8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9Char">
    <w:name w:val="제목 9 Char"/>
    <w:aliases w:val="제목 9-사용하지않음 Char"/>
    <w:link w:val="9"/>
    <w:rsid w:val="00D564C9"/>
    <w:rPr>
      <w:rFonts w:ascii="휴먼새내기체" w:eastAsia="휴먼새내기체"/>
      <w:sz w:val="22"/>
      <w:szCs w:val="22"/>
    </w:rPr>
  </w:style>
  <w:style w:type="paragraph" w:customStyle="1" w:styleId="Link-5">
    <w:name w:val="Link표준서식-제목5사용시"/>
    <w:basedOn w:val="Link9"/>
    <w:qFormat/>
    <w:rsid w:val="00721D41"/>
    <w:pPr>
      <w:ind w:leftChars="200" w:left="400"/>
    </w:pPr>
  </w:style>
  <w:style w:type="paragraph" w:customStyle="1" w:styleId="Link9">
    <w:name w:val="Link표준서식"/>
    <w:basedOn w:val="a3"/>
    <w:qFormat/>
    <w:rsid w:val="0033609B"/>
    <w:pPr>
      <w:jc w:val="left"/>
    </w:pPr>
    <w:rPr>
      <w:rFonts w:ascii="맑은 고딕" w:eastAsia="맑은 고딕"/>
      <w:szCs w:val="22"/>
    </w:rPr>
  </w:style>
  <w:style w:type="paragraph" w:customStyle="1" w:styleId="Link-6">
    <w:name w:val="Link표준서식-제목6사용시"/>
    <w:basedOn w:val="Link-5"/>
    <w:qFormat/>
    <w:rsid w:val="00030D1D"/>
    <w:pPr>
      <w:ind w:leftChars="300" w:left="300"/>
    </w:pPr>
  </w:style>
  <w:style w:type="paragraph" w:customStyle="1" w:styleId="Link-7">
    <w:name w:val="Link표준서식-제목7사용시"/>
    <w:basedOn w:val="Link-6"/>
    <w:qFormat/>
    <w:rsid w:val="00030D1D"/>
    <w:pPr>
      <w:ind w:leftChars="350" w:left="350"/>
    </w:pPr>
  </w:style>
  <w:style w:type="paragraph" w:customStyle="1" w:styleId="Link-8">
    <w:name w:val="Link표준서식-제목8사용시"/>
    <w:basedOn w:val="Link-7"/>
    <w:qFormat/>
    <w:rsid w:val="00030D1D"/>
    <w:pPr>
      <w:ind w:leftChars="500" w:left="500"/>
    </w:pPr>
  </w:style>
  <w:style w:type="paragraph" w:customStyle="1" w:styleId="Linka">
    <w:name w:val="Link그림목차"/>
    <w:basedOn w:val="Link9"/>
    <w:autoRedefine/>
    <w:qFormat/>
    <w:rsid w:val="004A3D6C"/>
  </w:style>
  <w:style w:type="paragraph" w:styleId="a7">
    <w:name w:val="table of figures"/>
    <w:basedOn w:val="a3"/>
    <w:next w:val="a3"/>
    <w:uiPriority w:val="99"/>
    <w:rsid w:val="00DF70F5"/>
    <w:pPr>
      <w:ind w:leftChars="400" w:left="400" w:hangingChars="200" w:hanging="200"/>
    </w:pPr>
    <w:rPr>
      <w:rFonts w:ascii="맑은 고딕" w:eastAsia="맑은 고딕" w:hAnsi="맑은 고딕"/>
    </w:rPr>
  </w:style>
  <w:style w:type="paragraph" w:styleId="21">
    <w:name w:val="toc 2"/>
    <w:basedOn w:val="a3"/>
    <w:next w:val="a3"/>
    <w:autoRedefine/>
    <w:uiPriority w:val="39"/>
    <w:qFormat/>
    <w:rsid w:val="000D0D66"/>
    <w:pPr>
      <w:ind w:leftChars="200" w:left="425"/>
    </w:pPr>
    <w:rPr>
      <w:rFonts w:ascii="맑은 고딕" w:eastAsia="맑은 고딕" w:hAnsi="맑은 고딕" w:cs="맑은 고딕"/>
      <w:b/>
      <w:sz w:val="24"/>
    </w:rPr>
  </w:style>
  <w:style w:type="paragraph" w:styleId="10">
    <w:name w:val="toc 1"/>
    <w:basedOn w:val="a3"/>
    <w:next w:val="a3"/>
    <w:autoRedefine/>
    <w:uiPriority w:val="39"/>
    <w:qFormat/>
    <w:rsid w:val="000D0D66"/>
    <w:rPr>
      <w:rFonts w:ascii="맑은 고딕" w:eastAsia="맑은 고딕" w:hAnsi="맑은 고딕"/>
      <w:b/>
      <w:sz w:val="28"/>
    </w:rPr>
  </w:style>
  <w:style w:type="paragraph" w:styleId="30">
    <w:name w:val="toc 3"/>
    <w:basedOn w:val="a3"/>
    <w:next w:val="a3"/>
    <w:autoRedefine/>
    <w:uiPriority w:val="39"/>
    <w:qFormat/>
    <w:rsid w:val="000D0D66"/>
    <w:pPr>
      <w:ind w:leftChars="400" w:left="850"/>
    </w:pPr>
    <w:rPr>
      <w:rFonts w:ascii="맑은 고딕" w:eastAsia="맑은 고딕" w:hAnsi="맑은 고딕" w:cs="맑은 고딕"/>
      <w:b/>
      <w:sz w:val="22"/>
      <w:szCs w:val="22"/>
    </w:rPr>
  </w:style>
  <w:style w:type="paragraph" w:styleId="a8">
    <w:name w:val="header"/>
    <w:basedOn w:val="a3"/>
    <w:link w:val="Char"/>
    <w:rsid w:val="000D0D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0D0D66"/>
    <w:rPr>
      <w:rFonts w:ascii="바탕"/>
      <w:kern w:val="2"/>
      <w:szCs w:val="24"/>
    </w:rPr>
  </w:style>
  <w:style w:type="paragraph" w:styleId="40">
    <w:name w:val="toc 4"/>
    <w:basedOn w:val="a3"/>
    <w:next w:val="a3"/>
    <w:autoRedefine/>
    <w:uiPriority w:val="39"/>
    <w:rsid w:val="000D0D66"/>
    <w:pPr>
      <w:ind w:leftChars="600" w:left="1275"/>
    </w:pPr>
    <w:rPr>
      <w:rFonts w:ascii="맑은 고딕" w:eastAsia="맑은 고딕" w:hAnsi="맑은 고딕" w:cs="맑은 고딕"/>
      <w:b/>
      <w:szCs w:val="20"/>
    </w:rPr>
  </w:style>
  <w:style w:type="paragraph" w:styleId="50">
    <w:name w:val="toc 5"/>
    <w:basedOn w:val="a3"/>
    <w:next w:val="a3"/>
    <w:autoRedefine/>
    <w:rsid w:val="000D0D66"/>
    <w:pPr>
      <w:ind w:leftChars="800" w:left="1700"/>
    </w:pPr>
    <w:rPr>
      <w:rFonts w:ascii="맑은 고딕" w:eastAsia="맑은 고딕" w:hAnsi="맑은 고딕"/>
      <w:b/>
    </w:rPr>
  </w:style>
  <w:style w:type="paragraph" w:styleId="60">
    <w:name w:val="toc 6"/>
    <w:basedOn w:val="a3"/>
    <w:next w:val="a3"/>
    <w:autoRedefine/>
    <w:qFormat/>
    <w:rsid w:val="000D0D66"/>
    <w:pPr>
      <w:ind w:leftChars="1000" w:left="2125"/>
    </w:pPr>
    <w:rPr>
      <w:rFonts w:ascii="맑은 고딕" w:eastAsia="맑은 고딕" w:hAnsi="맑은 고딕"/>
      <w:b/>
    </w:rPr>
  </w:style>
  <w:style w:type="paragraph" w:styleId="70">
    <w:name w:val="toc 7"/>
    <w:basedOn w:val="a3"/>
    <w:next w:val="a3"/>
    <w:autoRedefine/>
    <w:rsid w:val="000D0D66"/>
    <w:pPr>
      <w:ind w:leftChars="1200" w:left="2550"/>
    </w:pPr>
    <w:rPr>
      <w:rFonts w:ascii="맑은 고딕" w:eastAsia="맑은 고딕" w:hAnsi="맑은 고딕"/>
      <w:b/>
    </w:rPr>
  </w:style>
  <w:style w:type="paragraph" w:styleId="80">
    <w:name w:val="toc 8"/>
    <w:basedOn w:val="a3"/>
    <w:next w:val="a3"/>
    <w:autoRedefine/>
    <w:rsid w:val="000D0D66"/>
    <w:pPr>
      <w:ind w:leftChars="1400" w:left="2975"/>
    </w:pPr>
    <w:rPr>
      <w:rFonts w:ascii="맑은 고딕" w:eastAsia="맑은 고딕" w:hAnsi="맑은 고딕"/>
      <w:b/>
    </w:rPr>
  </w:style>
  <w:style w:type="paragraph" w:styleId="90">
    <w:name w:val="toc 9"/>
    <w:basedOn w:val="a3"/>
    <w:next w:val="a3"/>
    <w:autoRedefine/>
    <w:rsid w:val="000D0D66"/>
    <w:pPr>
      <w:ind w:leftChars="1600" w:left="3400"/>
    </w:pPr>
    <w:rPr>
      <w:rFonts w:ascii="맑은 고딕" w:eastAsia="맑은 고딕" w:hAnsi="맑은 고딕"/>
      <w:b/>
    </w:rPr>
  </w:style>
  <w:style w:type="paragraph" w:customStyle="1" w:styleId="Linkb">
    <w:name w:val="Link표목차"/>
    <w:basedOn w:val="a9"/>
    <w:next w:val="Link9"/>
    <w:qFormat/>
    <w:rsid w:val="00CA421A"/>
  </w:style>
  <w:style w:type="paragraph" w:styleId="a9">
    <w:name w:val="caption"/>
    <w:aliases w:val="Link캡션"/>
    <w:basedOn w:val="a3"/>
    <w:next w:val="a3"/>
    <w:qFormat/>
    <w:rsid w:val="00CA421A"/>
    <w:pPr>
      <w:jc w:val="center"/>
    </w:pPr>
    <w:rPr>
      <w:rFonts w:ascii="맑은 고딕" w:eastAsia="맑은 고딕" w:hAnsi="맑은 고딕"/>
      <w:bCs/>
      <w:szCs w:val="20"/>
    </w:rPr>
  </w:style>
  <w:style w:type="paragraph" w:customStyle="1" w:styleId="aa">
    <w:name w:val="틀목차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b">
    <w:name w:val="각주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c">
    <w:name w:val="미주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d">
    <w:name w:val="색인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1">
    <w:name w:val="하이퍼헤딩1"/>
    <w:next w:val="a3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ae">
    <w:name w:val="중제목"/>
    <w:next w:val="a3"/>
    <w:pPr>
      <w:widowControl w:val="0"/>
      <w:autoSpaceDE w:val="0"/>
      <w:autoSpaceDN w:val="0"/>
      <w:adjustRightInd w:val="0"/>
      <w:spacing w:line="383" w:lineRule="atLeast"/>
    </w:pPr>
    <w:rPr>
      <w:rFonts w:ascii="굴림체" w:eastAsia="굴림체" w:hAnsi="굴림체" w:cs="굴림체"/>
      <w:b/>
      <w:bCs/>
      <w:color w:val="000000"/>
      <w:sz w:val="27"/>
      <w:szCs w:val="27"/>
    </w:rPr>
  </w:style>
  <w:style w:type="paragraph" w:styleId="af">
    <w:name w:val="footer"/>
    <w:aliases w:val="왼쪽"/>
    <w:basedOn w:val="a3"/>
    <w:link w:val="Char0"/>
    <w:rsid w:val="00FB4089"/>
    <w:pPr>
      <w:tabs>
        <w:tab w:val="center" w:pos="4252"/>
        <w:tab w:val="right" w:pos="8504"/>
      </w:tabs>
      <w:snapToGrid w:val="0"/>
    </w:pPr>
  </w:style>
  <w:style w:type="table" w:styleId="af0">
    <w:name w:val="Table Grid"/>
    <w:basedOn w:val="a5"/>
    <w:rsid w:val="00FB408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age number"/>
    <w:basedOn w:val="a4"/>
    <w:rsid w:val="00C04831"/>
  </w:style>
  <w:style w:type="character" w:styleId="af2">
    <w:name w:val="Hyperlink"/>
    <w:uiPriority w:val="99"/>
    <w:rsid w:val="00FA121A"/>
    <w:rPr>
      <w:color w:val="0000FF"/>
      <w:u w:val="single"/>
    </w:rPr>
  </w:style>
  <w:style w:type="paragraph" w:styleId="af3">
    <w:name w:val="Normal (Web)"/>
    <w:basedOn w:val="a3"/>
    <w:rsid w:val="0091551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12">
    <w:name w:val="index 1"/>
    <w:basedOn w:val="a3"/>
    <w:next w:val="a3"/>
    <w:autoRedefine/>
    <w:semiHidden/>
    <w:rsid w:val="00F02680"/>
    <w:pPr>
      <w:ind w:leftChars="200" w:left="200" w:hangingChars="200" w:hanging="2000"/>
    </w:pPr>
  </w:style>
  <w:style w:type="paragraph" w:styleId="af4">
    <w:name w:val="index heading"/>
    <w:basedOn w:val="a3"/>
    <w:next w:val="12"/>
    <w:semiHidden/>
    <w:rsid w:val="00F02680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paragraph" w:styleId="af5">
    <w:name w:val="Document Map"/>
    <w:basedOn w:val="a3"/>
    <w:semiHidden/>
    <w:rsid w:val="00D77ED6"/>
    <w:pPr>
      <w:shd w:val="clear" w:color="auto" w:fill="000080"/>
    </w:pPr>
    <w:rPr>
      <w:rFonts w:ascii="Arial" w:eastAsia="돋움" w:hAnsi="Arial"/>
    </w:rPr>
  </w:style>
  <w:style w:type="paragraph" w:customStyle="1" w:styleId="af6">
    <w:name w:val="표 표준"/>
    <w:basedOn w:val="a3"/>
    <w:link w:val="Char1"/>
    <w:rsid w:val="00865C12"/>
    <w:pPr>
      <w:autoSpaceDE/>
      <w:autoSpaceDN/>
      <w:adjustRightInd w:val="0"/>
      <w:spacing w:before="60" w:after="60" w:line="300" w:lineRule="auto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0">
    <w:name w:val="표 표준대쉬"/>
    <w:basedOn w:val="a3"/>
    <w:link w:val="Char2"/>
    <w:autoRedefine/>
    <w:rsid w:val="00C21843"/>
    <w:pPr>
      <w:numPr>
        <w:numId w:val="3"/>
      </w:numPr>
      <w:autoSpaceDE/>
      <w:autoSpaceDN/>
      <w:adjustRightInd w:val="0"/>
      <w:spacing w:before="60"/>
      <w:textAlignment w:val="baseline"/>
    </w:pPr>
    <w:rPr>
      <w:rFonts w:ascii="맑은 고딕" w:eastAsia="맑은 고딕"/>
      <w:kern w:val="0"/>
      <w:sz w:val="22"/>
      <w:szCs w:val="22"/>
      <w:lang w:val="x-none" w:eastAsia="x-none"/>
    </w:rPr>
  </w:style>
  <w:style w:type="character" w:customStyle="1" w:styleId="Char2">
    <w:name w:val="표 표준대쉬 Char"/>
    <w:link w:val="a0"/>
    <w:rsid w:val="00C21843"/>
    <w:rPr>
      <w:rFonts w:ascii="맑은 고딕" w:eastAsia="맑은 고딕"/>
      <w:sz w:val="22"/>
      <w:szCs w:val="22"/>
    </w:rPr>
  </w:style>
  <w:style w:type="paragraph" w:customStyle="1" w:styleId="0">
    <w:name w:val="제목 0"/>
    <w:basedOn w:val="a3"/>
    <w:next w:val="a3"/>
    <w:rsid w:val="00C7521C"/>
    <w:pPr>
      <w:numPr>
        <w:numId w:val="11"/>
      </w:numPr>
      <w:tabs>
        <w:tab w:val="clear" w:pos="400"/>
        <w:tab w:val="left" w:pos="567"/>
      </w:tabs>
      <w:autoSpaceDE/>
      <w:autoSpaceDN/>
      <w:adjustRightInd w:val="0"/>
      <w:spacing w:before="120" w:after="120" w:line="300" w:lineRule="auto"/>
      <w:ind w:left="567" w:hanging="652"/>
      <w:textAlignment w:val="baseline"/>
    </w:pPr>
    <w:rPr>
      <w:rFonts w:ascii="휴먼새내기체" w:eastAsia="휴먼새내기체"/>
      <w:b/>
      <w:kern w:val="0"/>
      <w:sz w:val="44"/>
      <w:szCs w:val="44"/>
    </w:rPr>
  </w:style>
  <w:style w:type="paragraph" w:customStyle="1" w:styleId="af7">
    <w:name w:val="표 레이블"/>
    <w:basedOn w:val="a3"/>
    <w:rsid w:val="00B112ED"/>
    <w:pPr>
      <w:autoSpaceDE/>
      <w:autoSpaceDN/>
      <w:adjustRightInd w:val="0"/>
      <w:spacing w:before="120" w:after="120" w:line="360" w:lineRule="auto"/>
      <w:ind w:firstLine="284"/>
      <w:jc w:val="center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8">
    <w:name w:val="칸띄우기"/>
    <w:basedOn w:val="a3"/>
    <w:next w:val="a3"/>
    <w:rsid w:val="00D564C9"/>
    <w:pPr>
      <w:autoSpaceDE/>
      <w:autoSpaceDN/>
      <w:adjustRightInd w:val="0"/>
      <w:spacing w:before="120" w:after="60" w:line="240" w:lineRule="atLeast"/>
      <w:ind w:firstLine="227"/>
      <w:textAlignment w:val="baseline"/>
    </w:pPr>
    <w:rPr>
      <w:rFonts w:ascii="휴먼새내기체" w:eastAsia="휴먼새내기체"/>
      <w:kern w:val="0"/>
      <w:sz w:val="12"/>
      <w:szCs w:val="22"/>
    </w:rPr>
  </w:style>
  <w:style w:type="paragraph" w:customStyle="1" w:styleId="a2">
    <w:name w:val="표 표준점"/>
    <w:basedOn w:val="a3"/>
    <w:rsid w:val="003F222C"/>
    <w:pPr>
      <w:numPr>
        <w:numId w:val="5"/>
      </w:numPr>
      <w:tabs>
        <w:tab w:val="clear" w:pos="471"/>
      </w:tabs>
      <w:autoSpaceDE/>
      <w:autoSpaceDN/>
      <w:adjustRightInd w:val="0"/>
      <w:textAlignment w:val="baseline"/>
    </w:pPr>
    <w:rPr>
      <w:rFonts w:ascii="맑은 고딕" w:eastAsia="맑은 고딕"/>
      <w:kern w:val="0"/>
      <w:sz w:val="22"/>
      <w:szCs w:val="22"/>
      <w:lang w:val="x-none" w:eastAsia="x-none"/>
    </w:rPr>
  </w:style>
  <w:style w:type="paragraph" w:customStyle="1" w:styleId="af9">
    <w:name w:val="첨부파일"/>
    <w:basedOn w:val="a3"/>
    <w:rsid w:val="003F222C"/>
    <w:pPr>
      <w:tabs>
        <w:tab w:val="left" w:pos="660"/>
        <w:tab w:val="right" w:leader="dot" w:pos="9629"/>
      </w:tabs>
      <w:autoSpaceDE/>
      <w:autoSpaceDN/>
      <w:adjustRightInd w:val="0"/>
      <w:spacing w:before="120" w:after="120" w:line="300" w:lineRule="auto"/>
      <w:ind w:left="737"/>
      <w:jc w:val="left"/>
      <w:textAlignment w:val="baseline"/>
    </w:pPr>
    <w:rPr>
      <w:rFonts w:ascii="휴먼새내기체" w:eastAsia="휴먼새내기체" w:cs="바탕"/>
      <w:b/>
      <w:caps/>
      <w:kern w:val="0"/>
      <w:sz w:val="28"/>
      <w:szCs w:val="32"/>
    </w:rPr>
  </w:style>
  <w:style w:type="paragraph" w:customStyle="1" w:styleId="afa">
    <w:name w:val="문서제목"/>
    <w:basedOn w:val="a3"/>
    <w:rsid w:val="00D564C9"/>
    <w:pPr>
      <w:autoSpaceDE/>
      <w:autoSpaceDN/>
      <w:adjustRightInd w:val="0"/>
      <w:spacing w:before="120" w:after="60" w:line="300" w:lineRule="auto"/>
      <w:ind w:firstLine="227"/>
      <w:jc w:val="right"/>
      <w:textAlignment w:val="baseline"/>
    </w:pPr>
    <w:rPr>
      <w:rFonts w:ascii="휴먼새내기체" w:eastAsia="휴먼새내기체"/>
      <w:b/>
      <w:kern w:val="0"/>
      <w:sz w:val="72"/>
      <w:szCs w:val="72"/>
    </w:rPr>
  </w:style>
  <w:style w:type="paragraph" w:customStyle="1" w:styleId="a1">
    <w:name w:val="적용"/>
    <w:basedOn w:val="a3"/>
    <w:next w:val="a3"/>
    <w:rsid w:val="00D564C9"/>
    <w:pPr>
      <w:numPr>
        <w:numId w:val="9"/>
      </w:numPr>
      <w:jc w:val="left"/>
    </w:pPr>
    <w:rPr>
      <w:rFonts w:ascii="굴림체" w:eastAsia="굴림체" w:hAnsi="굴림체"/>
      <w:szCs w:val="20"/>
    </w:rPr>
  </w:style>
  <w:style w:type="paragraph" w:customStyle="1" w:styleId="a">
    <w:name w:val="별 적용"/>
    <w:basedOn w:val="a3"/>
    <w:next w:val="a3"/>
    <w:rsid w:val="00D564C9"/>
    <w:pPr>
      <w:numPr>
        <w:numId w:val="10"/>
      </w:numPr>
      <w:jc w:val="left"/>
    </w:pPr>
    <w:rPr>
      <w:rFonts w:ascii="굴림체" w:eastAsia="굴림체" w:hAnsi="굴림체"/>
      <w:szCs w:val="20"/>
    </w:rPr>
  </w:style>
  <w:style w:type="paragraph" w:customStyle="1" w:styleId="afb">
    <w:name w:val="본문 내용"/>
    <w:basedOn w:val="a3"/>
    <w:next w:val="a3"/>
    <w:rsid w:val="00D564C9"/>
    <w:rPr>
      <w:rFonts w:ascii="굴림체" w:eastAsia="굴림체" w:hAnsi="굴림체"/>
      <w:szCs w:val="20"/>
    </w:rPr>
  </w:style>
  <w:style w:type="character" w:styleId="afc">
    <w:name w:val="Strong"/>
    <w:qFormat/>
    <w:rsid w:val="002F66BE"/>
    <w:rPr>
      <w:b/>
      <w:bCs/>
    </w:rPr>
  </w:style>
  <w:style w:type="table" w:customStyle="1" w:styleId="13">
    <w:name w:val="표 구분선1"/>
    <w:basedOn w:val="a5"/>
    <w:next w:val="af0"/>
    <w:rsid w:val="003F2EF9"/>
    <w:pPr>
      <w:widowControl w:val="0"/>
      <w:wordWrap w:val="0"/>
      <w:adjustRightInd w:val="0"/>
      <w:spacing w:before="120" w:after="60" w:line="300" w:lineRule="auto"/>
      <w:ind w:firstLine="227"/>
      <w:jc w:val="both"/>
      <w:textAlignment w:val="baseline"/>
    </w:pPr>
    <w:rPr>
      <w:rFonts w:eastAsia="바탕체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표적용"/>
    <w:basedOn w:val="a3"/>
    <w:next w:val="a3"/>
    <w:rsid w:val="006E1809"/>
    <w:pPr>
      <w:jc w:val="left"/>
    </w:pPr>
    <w:rPr>
      <w:rFonts w:ascii="굴림체" w:eastAsia="굴림체" w:hAnsi="굴림체"/>
      <w:szCs w:val="20"/>
    </w:rPr>
  </w:style>
  <w:style w:type="paragraph" w:customStyle="1" w:styleId="afe">
    <w:name w:val="바탕글"/>
    <w:basedOn w:val="a3"/>
    <w:rsid w:val="002E499B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aff">
    <w:name w:val="표"/>
    <w:basedOn w:val="a3"/>
    <w:rsid w:val="002806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f0">
    <w:name w:val="endnote text"/>
    <w:basedOn w:val="a3"/>
    <w:link w:val="Char3"/>
    <w:rsid w:val="00A4125E"/>
    <w:pPr>
      <w:snapToGrid w:val="0"/>
      <w:jc w:val="left"/>
    </w:pPr>
  </w:style>
  <w:style w:type="character" w:customStyle="1" w:styleId="Char3">
    <w:name w:val="미주 텍스트 Char"/>
    <w:link w:val="aff0"/>
    <w:rsid w:val="00A4125E"/>
    <w:rPr>
      <w:rFonts w:ascii="바탕"/>
      <w:kern w:val="2"/>
      <w:szCs w:val="24"/>
    </w:rPr>
  </w:style>
  <w:style w:type="character" w:styleId="aff1">
    <w:name w:val="endnote reference"/>
    <w:rsid w:val="00A4125E"/>
    <w:rPr>
      <w:vertAlign w:val="superscript"/>
    </w:rPr>
  </w:style>
  <w:style w:type="paragraph" w:customStyle="1" w:styleId="Linkc">
    <w:name w:val="Link문서제목"/>
    <w:basedOn w:val="afa"/>
    <w:autoRedefine/>
    <w:qFormat/>
    <w:rsid w:val="008E3D87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52"/>
      <w:szCs w:val="52"/>
    </w:rPr>
  </w:style>
  <w:style w:type="paragraph" w:customStyle="1" w:styleId="Linkd">
    <w:name w:val="Link프로젝트명"/>
    <w:basedOn w:val="afa"/>
    <w:autoRedefine/>
    <w:qFormat/>
    <w:rsid w:val="00DD5661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32"/>
      <w:szCs w:val="32"/>
    </w:rPr>
  </w:style>
  <w:style w:type="paragraph" w:customStyle="1" w:styleId="Linke">
    <w:name w:val="Link저작권표지"/>
    <w:basedOn w:val="a3"/>
    <w:autoRedefine/>
    <w:qFormat/>
    <w:rsid w:val="00DD5661"/>
    <w:pPr>
      <w:adjustRightInd w:val="0"/>
      <w:jc w:val="right"/>
    </w:pPr>
    <w:rPr>
      <w:rFonts w:ascii="맑은 고딕" w:eastAsia="맑은 고딕" w:hAnsi="맑은 고딕" w:cs="Arial"/>
      <w:color w:val="000000"/>
      <w:sz w:val="18"/>
      <w:szCs w:val="18"/>
    </w:rPr>
  </w:style>
  <w:style w:type="paragraph" w:customStyle="1" w:styleId="Linkf">
    <w:name w:val="Link머리글"/>
    <w:basedOn w:val="a3"/>
    <w:autoRedefine/>
    <w:qFormat/>
    <w:rsid w:val="003F222C"/>
    <w:pPr>
      <w:tabs>
        <w:tab w:val="center" w:pos="4252"/>
        <w:tab w:val="right" w:pos="8504"/>
      </w:tabs>
      <w:snapToGrid w:val="0"/>
      <w:jc w:val="distribute"/>
    </w:pPr>
    <w:rPr>
      <w:rFonts w:ascii="맑은 고딕" w:eastAsia="맑은 고딕" w:hAnsi="맑은 고딕"/>
      <w:szCs w:val="20"/>
    </w:rPr>
  </w:style>
  <w:style w:type="paragraph" w:customStyle="1" w:styleId="Linkf0">
    <w:name w:val="Link표헤더"/>
    <w:basedOn w:val="a3"/>
    <w:qFormat/>
    <w:rsid w:val="003F222C"/>
    <w:pPr>
      <w:autoSpaceDE/>
      <w:autoSpaceDN/>
      <w:adjustRightInd w:val="0"/>
      <w:spacing w:before="60" w:after="60"/>
      <w:jc w:val="center"/>
      <w:textAlignment w:val="baseline"/>
    </w:pPr>
    <w:rPr>
      <w:rFonts w:ascii="맑은 고딕" w:eastAsia="맑은 고딕" w:hAnsi="맑은 고딕"/>
      <w:b/>
      <w:bCs/>
      <w:kern w:val="0"/>
      <w:szCs w:val="22"/>
    </w:rPr>
  </w:style>
  <w:style w:type="paragraph" w:customStyle="1" w:styleId="Linkf1">
    <w:name w:val="Link목차헤더"/>
    <w:basedOn w:val="a3"/>
    <w:autoRedefine/>
    <w:qFormat/>
    <w:rsid w:val="003F222C"/>
    <w:pPr>
      <w:framePr w:hSpace="142" w:wrap="auto" w:vAnchor="page" w:hAnchor="page" w:x="1129" w:y="1950"/>
      <w:autoSpaceDE/>
      <w:autoSpaceDN/>
      <w:adjustRightInd w:val="0"/>
      <w:spacing w:before="120" w:after="60"/>
      <w:jc w:val="left"/>
      <w:textAlignment w:val="baseline"/>
    </w:pPr>
    <w:rPr>
      <w:rFonts w:ascii="맑은 고딕" w:eastAsia="맑은 고딕" w:hAnsi="맑은 고딕" w:cs="Arial"/>
      <w:b/>
      <w:bCs/>
      <w:kern w:val="0"/>
      <w:sz w:val="36"/>
      <w:szCs w:val="36"/>
    </w:rPr>
  </w:style>
  <w:style w:type="paragraph" w:customStyle="1" w:styleId="Link11">
    <w:name w:val="Link목차1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jc w:val="left"/>
    </w:pPr>
    <w:rPr>
      <w:rFonts w:ascii="맑은 고딕" w:eastAsia="맑은 고딕" w:hAnsi="Arial"/>
      <w:b/>
      <w:noProof/>
      <w:kern w:val="0"/>
      <w:sz w:val="28"/>
    </w:rPr>
  </w:style>
  <w:style w:type="paragraph" w:customStyle="1" w:styleId="Link21">
    <w:name w:val="Link목차2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ind w:leftChars="200" w:left="200"/>
      <w:jc w:val="left"/>
    </w:pPr>
    <w:rPr>
      <w:rFonts w:ascii="맑은 고딕" w:eastAsia="맑은 고딕" w:hAnsi="Arial"/>
      <w:b/>
      <w:noProof/>
      <w:kern w:val="0"/>
      <w:sz w:val="26"/>
      <w:lang w:eastAsia="en-US"/>
    </w:rPr>
  </w:style>
  <w:style w:type="paragraph" w:customStyle="1" w:styleId="Link30">
    <w:name w:val="Link목차3"/>
    <w:basedOn w:val="a3"/>
    <w:autoRedefine/>
    <w:qFormat/>
    <w:rsid w:val="003F222C"/>
    <w:pPr>
      <w:tabs>
        <w:tab w:val="right" w:leader="dot" w:pos="9628"/>
      </w:tabs>
      <w:ind w:leftChars="400" w:left="400"/>
    </w:pPr>
    <w:rPr>
      <w:rFonts w:ascii="맑은 고딕" w:eastAsia="맑은 고딕"/>
      <w:b/>
      <w:noProof/>
      <w:sz w:val="24"/>
      <w:szCs w:val="22"/>
    </w:rPr>
  </w:style>
  <w:style w:type="paragraph" w:customStyle="1" w:styleId="Linkf2">
    <w:name w:val="Link저작권바닥글"/>
    <w:basedOn w:val="af"/>
    <w:autoRedefine/>
    <w:qFormat/>
    <w:rsid w:val="006B08C6"/>
    <w:pPr>
      <w:jc w:val="left"/>
    </w:pPr>
    <w:rPr>
      <w:rFonts w:ascii="맑은 고딕" w:eastAsia="맑은 고딕" w:hAnsi="맑은 고딕"/>
      <w:sz w:val="16"/>
      <w:szCs w:val="16"/>
    </w:rPr>
  </w:style>
  <w:style w:type="paragraph" w:customStyle="1" w:styleId="Link10">
    <w:name w:val="Link제목1"/>
    <w:basedOn w:val="a3"/>
    <w:qFormat/>
    <w:rsid w:val="003F222C"/>
    <w:pPr>
      <w:keepNext/>
      <w:numPr>
        <w:ilvl w:val="1"/>
        <w:numId w:val="1"/>
      </w:numPr>
      <w:spacing w:before="288" w:after="288"/>
      <w:outlineLvl w:val="0"/>
    </w:pPr>
    <w:rPr>
      <w:rFonts w:ascii="맑은 고딕" w:eastAsia="맑은 고딕" w:hAnsi="맑은 고딕"/>
      <w:b/>
      <w:bCs/>
      <w:color w:val="000000"/>
      <w:kern w:val="0"/>
      <w:sz w:val="32"/>
      <w:szCs w:val="32"/>
    </w:rPr>
  </w:style>
  <w:style w:type="paragraph" w:customStyle="1" w:styleId="Link20">
    <w:name w:val="Link제목2"/>
    <w:basedOn w:val="a3"/>
    <w:qFormat/>
    <w:rsid w:val="003F222C"/>
    <w:pPr>
      <w:keepNext/>
      <w:numPr>
        <w:ilvl w:val="2"/>
        <w:numId w:val="1"/>
      </w:numPr>
      <w:spacing w:before="144" w:after="144"/>
      <w:ind w:left="0" w:firstLine="0"/>
      <w:jc w:val="left"/>
      <w:outlineLvl w:val="1"/>
    </w:pPr>
    <w:rPr>
      <w:rFonts w:ascii="맑은 고딕" w:eastAsia="맑은 고딕" w:hAnsi="맑은 고딕" w:cs="바탕"/>
      <w:b/>
      <w:bCs/>
      <w:color w:val="000000"/>
      <w:sz w:val="28"/>
      <w:szCs w:val="28"/>
      <w:lang w:val="x-none" w:eastAsia="x-none"/>
    </w:rPr>
  </w:style>
  <w:style w:type="paragraph" w:customStyle="1" w:styleId="Link3">
    <w:name w:val="Link제목3"/>
    <w:basedOn w:val="a3"/>
    <w:qFormat/>
    <w:rsid w:val="003F222C"/>
    <w:pPr>
      <w:keepNext/>
      <w:numPr>
        <w:ilvl w:val="3"/>
        <w:numId w:val="1"/>
      </w:numPr>
      <w:wordWrap/>
      <w:adjustRightInd w:val="0"/>
      <w:spacing w:before="144" w:after="144" w:line="360" w:lineRule="exact"/>
      <w:ind w:left="0" w:firstLine="0"/>
      <w:outlineLvl w:val="2"/>
    </w:pPr>
    <w:rPr>
      <w:rFonts w:ascii="맑은 고딕" w:eastAsia="맑은 고딕" w:hAnsi="굴림체"/>
      <w:b/>
      <w:color w:val="000000"/>
      <w:kern w:val="0"/>
      <w:sz w:val="26"/>
      <w:szCs w:val="26"/>
      <w:lang w:val="x-none" w:eastAsia="x-none"/>
    </w:rPr>
  </w:style>
  <w:style w:type="paragraph" w:customStyle="1" w:styleId="Link4">
    <w:name w:val="Link제목4"/>
    <w:basedOn w:val="a3"/>
    <w:qFormat/>
    <w:rsid w:val="003F222C"/>
    <w:pPr>
      <w:keepNext/>
      <w:numPr>
        <w:ilvl w:val="4"/>
        <w:numId w:val="1"/>
      </w:numPr>
      <w:wordWrap/>
      <w:adjustRightInd w:val="0"/>
      <w:spacing w:before="144" w:after="144" w:line="360" w:lineRule="exact"/>
      <w:ind w:left="0" w:firstLine="0"/>
      <w:jc w:val="left"/>
      <w:outlineLvl w:val="3"/>
    </w:pPr>
    <w:rPr>
      <w:rFonts w:ascii="맑은 고딕" w:eastAsia="맑은 고딕" w:hAnsi="굴림체"/>
      <w:b/>
      <w:color w:val="000000"/>
      <w:kern w:val="0"/>
      <w:sz w:val="24"/>
      <w:szCs w:val="26"/>
      <w:lang w:val="x-none"/>
    </w:rPr>
  </w:style>
  <w:style w:type="paragraph" w:customStyle="1" w:styleId="Link5">
    <w:name w:val="Link제목5"/>
    <w:basedOn w:val="5"/>
    <w:qFormat/>
    <w:rsid w:val="00802681"/>
    <w:pPr>
      <w:numPr>
        <w:numId w:val="15"/>
      </w:numPr>
      <w:spacing w:before="0" w:after="144" w:line="240" w:lineRule="auto"/>
      <w:ind w:left="403" w:hanging="403"/>
      <w:jc w:val="left"/>
    </w:pPr>
    <w:rPr>
      <w:rFonts w:ascii="맑은 고딕" w:eastAsia="맑은 고딕" w:hAnsi="맑은 고딕"/>
      <w:sz w:val="20"/>
    </w:rPr>
  </w:style>
  <w:style w:type="paragraph" w:customStyle="1" w:styleId="Link6">
    <w:name w:val="Link제목6"/>
    <w:basedOn w:val="Link5"/>
    <w:qFormat/>
    <w:rsid w:val="00721D41"/>
    <w:pPr>
      <w:numPr>
        <w:numId w:val="16"/>
      </w:numPr>
      <w:ind w:leftChars="100" w:left="503" w:hanging="403"/>
      <w:outlineLvl w:val="5"/>
    </w:pPr>
  </w:style>
  <w:style w:type="paragraph" w:customStyle="1" w:styleId="Link7">
    <w:name w:val="Link제목7"/>
    <w:basedOn w:val="Link6"/>
    <w:qFormat/>
    <w:rsid w:val="00721D41"/>
    <w:pPr>
      <w:numPr>
        <w:numId w:val="17"/>
      </w:numPr>
      <w:ind w:leftChars="200" w:left="603" w:hanging="403"/>
      <w:outlineLvl w:val="6"/>
    </w:pPr>
  </w:style>
  <w:style w:type="paragraph" w:customStyle="1" w:styleId="Link8">
    <w:name w:val="Link제목8"/>
    <w:basedOn w:val="Link7"/>
    <w:qFormat/>
    <w:rsid w:val="00721D41"/>
    <w:pPr>
      <w:numPr>
        <w:numId w:val="18"/>
      </w:numPr>
      <w:ind w:leftChars="300" w:left="1003" w:hanging="403"/>
      <w:outlineLvl w:val="7"/>
    </w:pPr>
  </w:style>
  <w:style w:type="paragraph" w:customStyle="1" w:styleId="Linkf3">
    <w:name w:val="Link표표준"/>
    <w:basedOn w:val="af6"/>
    <w:qFormat/>
    <w:rsid w:val="00912C0F"/>
    <w:pPr>
      <w:spacing w:before="0" w:after="0" w:line="240" w:lineRule="auto"/>
    </w:pPr>
    <w:rPr>
      <w:rFonts w:hAnsi="맑은 고딕"/>
      <w:sz w:val="20"/>
      <w:szCs w:val="20"/>
    </w:rPr>
  </w:style>
  <w:style w:type="paragraph" w:customStyle="1" w:styleId="Linkf4">
    <w:name w:val="Link표표준대쉬"/>
    <w:basedOn w:val="a0"/>
    <w:qFormat/>
    <w:rsid w:val="008B4F1B"/>
    <w:pPr>
      <w:tabs>
        <w:tab w:val="clear" w:pos="417"/>
      </w:tabs>
      <w:spacing w:before="0" w:afterLines="50" w:after="120"/>
      <w:ind w:left="284" w:hanging="227"/>
    </w:pPr>
    <w:rPr>
      <w:rFonts w:hAnsi="맑은 고딕"/>
      <w:sz w:val="20"/>
      <w:szCs w:val="20"/>
    </w:rPr>
  </w:style>
  <w:style w:type="paragraph" w:customStyle="1" w:styleId="Linkf5">
    <w:name w:val="Link표표준점"/>
    <w:basedOn w:val="a2"/>
    <w:qFormat/>
    <w:rsid w:val="008B4F1B"/>
    <w:rPr>
      <w:rFonts w:hAnsi="맑은 고딕"/>
      <w:sz w:val="20"/>
      <w:szCs w:val="20"/>
    </w:rPr>
  </w:style>
  <w:style w:type="paragraph" w:customStyle="1" w:styleId="Link1">
    <w:name w:val="Link표준원"/>
    <w:basedOn w:val="a3"/>
    <w:qFormat/>
    <w:rsid w:val="00EA4A6D"/>
    <w:pPr>
      <w:numPr>
        <w:numId w:val="14"/>
      </w:numPr>
      <w:autoSpaceDE/>
      <w:autoSpaceDN/>
      <w:ind w:left="227" w:hanging="227"/>
      <w:textAlignment w:val="baseline"/>
    </w:pPr>
    <w:rPr>
      <w:rFonts w:ascii="맑은 고딕" w:eastAsia="맑은 고딕" w:hAnsi="맑은 고딕"/>
      <w:szCs w:val="22"/>
      <w:lang w:val="x-none" w:eastAsia="x-none"/>
    </w:rPr>
  </w:style>
  <w:style w:type="paragraph" w:customStyle="1" w:styleId="Link">
    <w:name w:val="Link표준대쉬"/>
    <w:basedOn w:val="a3"/>
    <w:qFormat/>
    <w:rsid w:val="003F222C"/>
    <w:pPr>
      <w:numPr>
        <w:numId w:val="6"/>
      </w:numPr>
      <w:autoSpaceDE/>
      <w:autoSpaceDN/>
      <w:adjustRightInd w:val="0"/>
      <w:ind w:left="470"/>
      <w:textAlignment w:val="baseline"/>
    </w:pPr>
    <w:rPr>
      <w:rFonts w:ascii="맑은 고딕" w:eastAsia="맑은 고딕"/>
      <w:kern w:val="0"/>
      <w:szCs w:val="22"/>
    </w:rPr>
  </w:style>
  <w:style w:type="paragraph" w:customStyle="1" w:styleId="Link2">
    <w:name w:val="Link표준점"/>
    <w:basedOn w:val="a3"/>
    <w:qFormat/>
    <w:rsid w:val="00A35097"/>
    <w:pPr>
      <w:numPr>
        <w:numId w:val="7"/>
      </w:numPr>
      <w:tabs>
        <w:tab w:val="clear" w:pos="984"/>
        <w:tab w:val="left" w:pos="500"/>
      </w:tabs>
      <w:autoSpaceDE/>
      <w:autoSpaceDN/>
      <w:adjustRightInd w:val="0"/>
      <w:ind w:left="680" w:hanging="170"/>
      <w:textAlignment w:val="baseline"/>
    </w:pPr>
    <w:rPr>
      <w:rFonts w:ascii="맑은 고딕" w:eastAsia="맑은 고딕" w:hAnsi="맑은 고딕"/>
      <w:kern w:val="0"/>
      <w:szCs w:val="22"/>
      <w:lang w:val="x-none" w:eastAsia="x-none"/>
    </w:rPr>
  </w:style>
  <w:style w:type="paragraph" w:customStyle="1" w:styleId="Link0">
    <w:name w:val="Link제목0"/>
    <w:basedOn w:val="0"/>
    <w:qFormat/>
    <w:rsid w:val="00802681"/>
    <w:pPr>
      <w:numPr>
        <w:numId w:val="19"/>
      </w:numPr>
      <w:tabs>
        <w:tab w:val="clear" w:pos="567"/>
      </w:tabs>
      <w:spacing w:line="240" w:lineRule="auto"/>
      <w:jc w:val="left"/>
      <w:outlineLvl w:val="0"/>
    </w:pPr>
    <w:rPr>
      <w:rFonts w:ascii="맑은 고딕" w:eastAsia="맑은 고딕" w:hAnsi="맑은 고딕"/>
    </w:rPr>
  </w:style>
  <w:style w:type="paragraph" w:customStyle="1" w:styleId="KDB1">
    <w:name w:val="KDB제목1"/>
    <w:basedOn w:val="1"/>
    <w:rsid w:val="00440F7D"/>
    <w:pPr>
      <w:ind w:left="397" w:hanging="397"/>
    </w:pPr>
    <w:rPr>
      <w:rFonts w:ascii="굴림체" w:eastAsia="굴림체" w:hAnsi="굴림체"/>
      <w:bCs/>
      <w:color w:val="000000"/>
      <w:kern w:val="0"/>
      <w:szCs w:val="28"/>
    </w:rPr>
  </w:style>
  <w:style w:type="paragraph" w:customStyle="1" w:styleId="KDB2">
    <w:name w:val="KDB제목2"/>
    <w:basedOn w:val="20"/>
    <w:rsid w:val="00440F7D"/>
    <w:rPr>
      <w:rFonts w:ascii="굴림체" w:eastAsia="굴림체" w:hAnsi="굴림체"/>
      <w:b/>
      <w:bCs/>
      <w:color w:val="000000"/>
      <w:kern w:val="0"/>
      <w:sz w:val="32"/>
    </w:rPr>
  </w:style>
  <w:style w:type="paragraph" w:customStyle="1" w:styleId="KDB3">
    <w:name w:val="KDB제목3"/>
    <w:basedOn w:val="3"/>
    <w:rsid w:val="00440F7D"/>
    <w:pPr>
      <w:spacing w:line="360" w:lineRule="exact"/>
      <w:ind w:left="4565" w:rightChars="100" w:right="100" w:hanging="1871"/>
      <w:jc w:val="left"/>
    </w:pPr>
    <w:rPr>
      <w:rFonts w:ascii="굴림체" w:eastAsia="굴림체" w:hAnsi="굴림체" w:cs="굴림체"/>
      <w:b/>
      <w:bCs/>
      <w:color w:val="000000"/>
      <w:sz w:val="28"/>
      <w:szCs w:val="28"/>
    </w:rPr>
  </w:style>
  <w:style w:type="paragraph" w:customStyle="1" w:styleId="aff2">
    <w:name w:val="표준원"/>
    <w:basedOn w:val="a3"/>
    <w:rsid w:val="00440F7D"/>
    <w:pPr>
      <w:tabs>
        <w:tab w:val="num" w:pos="965"/>
      </w:tabs>
      <w:autoSpaceDE/>
      <w:autoSpaceDN/>
      <w:adjustRightInd w:val="0"/>
      <w:spacing w:before="120" w:after="60" w:line="300" w:lineRule="auto"/>
      <w:ind w:left="965" w:hanging="397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krois3">
    <w:name w:val="krois제목3"/>
    <w:basedOn w:val="a3"/>
    <w:rsid w:val="00440F7D"/>
    <w:pPr>
      <w:wordWrap/>
      <w:adjustRightInd w:val="0"/>
      <w:spacing w:line="400" w:lineRule="atLeast"/>
      <w:ind w:left="2608" w:hanging="2608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krois2">
    <w:name w:val="krois제목2"/>
    <w:basedOn w:val="a3"/>
    <w:rsid w:val="00440F7D"/>
    <w:pPr>
      <w:keepNext/>
      <w:spacing w:line="360" w:lineRule="exact"/>
      <w:ind w:left="227" w:rightChars="100" w:right="200" w:hanging="227"/>
      <w:jc w:val="left"/>
      <w:outlineLvl w:val="2"/>
    </w:pPr>
    <w:rPr>
      <w:rFonts w:ascii="맑은 고딕" w:eastAsia="맑은 고딕" w:hAnsi="맑은 고딕" w:cs="바탕"/>
      <w:b/>
      <w:bCs/>
      <w:color w:val="000000"/>
      <w:sz w:val="28"/>
      <w:szCs w:val="20"/>
    </w:rPr>
  </w:style>
  <w:style w:type="paragraph" w:customStyle="1" w:styleId="krois1">
    <w:name w:val="krois제목1"/>
    <w:basedOn w:val="KDB2"/>
    <w:rsid w:val="00DA3FDF"/>
    <w:pPr>
      <w:ind w:left="851"/>
    </w:pPr>
    <w:rPr>
      <w:rFonts w:ascii="맑은 고딕" w:eastAsia="맑은 고딕" w:hAnsi="맑은 고딕"/>
    </w:rPr>
  </w:style>
  <w:style w:type="paragraph" w:customStyle="1" w:styleId="11pt04cm6pt3pt12">
    <w:name w:val="스타일 맑은 고딕 11 pt 첫 줄:  0.4 cm 앞: 6 pt 단락 뒤: 3 pt 줄 간격: 배수 1.2..."/>
    <w:basedOn w:val="a3"/>
    <w:rsid w:val="00DA3FDF"/>
    <w:pPr>
      <w:spacing w:before="120" w:after="60" w:line="300" w:lineRule="auto"/>
      <w:ind w:firstLine="227"/>
    </w:pPr>
    <w:rPr>
      <w:rFonts w:ascii="맑은 고딕" w:eastAsia="맑은 고딕" w:hAnsi="맑은 고딕" w:cs="바탕"/>
      <w:kern w:val="0"/>
      <w:sz w:val="22"/>
      <w:szCs w:val="20"/>
    </w:rPr>
  </w:style>
  <w:style w:type="paragraph" w:customStyle="1" w:styleId="aff3">
    <w:name w:val="표준대쉬"/>
    <w:basedOn w:val="a3"/>
    <w:rsid w:val="00DA3FDF"/>
    <w:pPr>
      <w:autoSpaceDE/>
      <w:autoSpaceDN/>
      <w:adjustRightInd w:val="0"/>
      <w:spacing w:before="80" w:after="40" w:line="300" w:lineRule="auto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S3">
    <w:name w:val="S본문3"/>
    <w:basedOn w:val="a3"/>
    <w:rsid w:val="00DA3FDF"/>
    <w:pPr>
      <w:numPr>
        <w:numId w:val="32"/>
      </w:numPr>
      <w:wordWrap/>
      <w:adjustRightInd w:val="0"/>
      <w:spacing w:line="320" w:lineRule="atLeast"/>
      <w:jc w:val="left"/>
    </w:pPr>
    <w:rPr>
      <w:rFonts w:ascii="바탕체" w:eastAsia="바탕체" w:hAnsi="바탕체"/>
      <w:color w:val="000000"/>
      <w:kern w:val="0"/>
      <w:szCs w:val="20"/>
    </w:rPr>
  </w:style>
  <w:style w:type="character" w:customStyle="1" w:styleId="Char1">
    <w:name w:val="표 표준 Char"/>
    <w:link w:val="af6"/>
    <w:rsid w:val="00FA6F99"/>
    <w:rPr>
      <w:rFonts w:ascii="맑은 고딕" w:eastAsia="맑은 고딕"/>
      <w:sz w:val="22"/>
      <w:szCs w:val="22"/>
    </w:rPr>
  </w:style>
  <w:style w:type="paragraph" w:customStyle="1" w:styleId="krois4">
    <w:name w:val="krois제목4"/>
    <w:basedOn w:val="a3"/>
    <w:rsid w:val="00FA6F99"/>
    <w:pPr>
      <w:numPr>
        <w:numId w:val="35"/>
      </w:numPr>
      <w:wordWrap/>
      <w:adjustRightInd w:val="0"/>
      <w:spacing w:line="400" w:lineRule="atLeast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character" w:customStyle="1" w:styleId="Char0">
    <w:name w:val="바닥글 Char"/>
    <w:aliases w:val="왼쪽 Char"/>
    <w:link w:val="af"/>
    <w:rsid w:val="004739F3"/>
    <w:rPr>
      <w:rFonts w:ascii="바탕"/>
      <w:kern w:val="2"/>
      <w:szCs w:val="24"/>
    </w:rPr>
  </w:style>
  <w:style w:type="paragraph" w:customStyle="1" w:styleId="2">
    <w:name w:val="본문2"/>
    <w:basedOn w:val="aff4"/>
    <w:rsid w:val="002E036E"/>
    <w:pPr>
      <w:numPr>
        <w:ilvl w:val="1"/>
        <w:numId w:val="37"/>
      </w:numPr>
      <w:spacing w:after="0" w:line="360" w:lineRule="atLeast"/>
      <w:jc w:val="left"/>
    </w:pPr>
    <w:rPr>
      <w:rFonts w:ascii="바탕체" w:eastAsia="바탕체" w:hAnsi="바탕체" w:cs="굴림"/>
      <w:color w:val="000000"/>
      <w:kern w:val="0"/>
      <w:szCs w:val="20"/>
    </w:rPr>
  </w:style>
  <w:style w:type="paragraph" w:styleId="aff4">
    <w:name w:val="Body Text"/>
    <w:basedOn w:val="a3"/>
    <w:link w:val="Char4"/>
    <w:rsid w:val="002E036E"/>
    <w:pPr>
      <w:spacing w:after="180"/>
    </w:pPr>
  </w:style>
  <w:style w:type="character" w:customStyle="1" w:styleId="Char4">
    <w:name w:val="본문 Char"/>
    <w:basedOn w:val="a4"/>
    <w:link w:val="aff4"/>
    <w:rsid w:val="002E036E"/>
    <w:rPr>
      <w:rFonts w:ascii="바탕"/>
      <w:kern w:val="2"/>
      <w:szCs w:val="24"/>
    </w:rPr>
  </w:style>
  <w:style w:type="paragraph" w:styleId="aff5">
    <w:name w:val="Balloon Text"/>
    <w:basedOn w:val="a3"/>
    <w:link w:val="Char5"/>
    <w:rsid w:val="008D70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4"/>
    <w:link w:val="aff5"/>
    <w:rsid w:val="008D708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6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2D455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k제목 1,장, Char Char"/>
    <w:basedOn w:val="a3"/>
    <w:next w:val="a3"/>
    <w:link w:val="1Char"/>
    <w:qFormat/>
    <w:rsid w:val="00E03AFF"/>
    <w:pPr>
      <w:keepNext/>
      <w:outlineLvl w:val="0"/>
    </w:pPr>
    <w:rPr>
      <w:rFonts w:ascii="맑은 고딕" w:eastAsia="맑은 고딕" w:hAnsi="Arial"/>
      <w:b/>
      <w:sz w:val="32"/>
      <w:szCs w:val="32"/>
    </w:rPr>
  </w:style>
  <w:style w:type="paragraph" w:styleId="20">
    <w:name w:val="heading 2"/>
    <w:aliases w:val="제목 1.1.1,제목1.1.1,1.1 절제목,Attribute Heading 2"/>
    <w:basedOn w:val="a3"/>
    <w:next w:val="a3"/>
    <w:link w:val="2Char"/>
    <w:qFormat/>
    <w:rsid w:val="00C27DDA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3"/>
    <w:next w:val="a3"/>
    <w:qFormat/>
    <w:rsid w:val="00C27DDA"/>
    <w:pPr>
      <w:keepNext/>
      <w:outlineLvl w:val="2"/>
    </w:pPr>
    <w:rPr>
      <w:rFonts w:ascii="Arial" w:eastAsia="돋움" w:hAnsi="Arial"/>
    </w:rPr>
  </w:style>
  <w:style w:type="paragraph" w:styleId="4">
    <w:name w:val="heading 4"/>
    <w:aliases w:val="korail 제목4"/>
    <w:basedOn w:val="a3"/>
    <w:qFormat/>
    <w:rsid w:val="003F222C"/>
    <w:pPr>
      <w:keepNext/>
      <w:wordWrap/>
      <w:adjustRightInd w:val="0"/>
      <w:spacing w:before="60" w:after="60" w:line="320" w:lineRule="atLeast"/>
      <w:jc w:val="left"/>
      <w:outlineLvl w:val="3"/>
    </w:pPr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paragraph" w:styleId="5">
    <w:name w:val="heading 5"/>
    <w:basedOn w:val="a3"/>
    <w:next w:val="a3"/>
    <w:link w:val="5Char"/>
    <w:qFormat/>
    <w:rsid w:val="00D564C9"/>
    <w:pPr>
      <w:keepNext/>
      <w:autoSpaceDE/>
      <w:autoSpaceDN/>
      <w:adjustRightInd w:val="0"/>
      <w:spacing w:before="200" w:after="40" w:line="300" w:lineRule="auto"/>
      <w:textAlignment w:val="baseline"/>
      <w:outlineLvl w:val="4"/>
    </w:pPr>
    <w:rPr>
      <w:rFonts w:ascii="휴먼새내기체" w:eastAsia="휴먼새내기체"/>
      <w:kern w:val="0"/>
      <w:sz w:val="24"/>
      <w:szCs w:val="22"/>
    </w:rPr>
  </w:style>
  <w:style w:type="paragraph" w:styleId="6">
    <w:name w:val="heading 6"/>
    <w:basedOn w:val="a3"/>
    <w:next w:val="a3"/>
    <w:link w:val="6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5"/>
    </w:pPr>
    <w:rPr>
      <w:rFonts w:ascii="휴먼새내기체" w:eastAsia="휴먼새내기체"/>
      <w:kern w:val="0"/>
      <w:sz w:val="24"/>
      <w:szCs w:val="22"/>
    </w:rPr>
  </w:style>
  <w:style w:type="paragraph" w:styleId="7">
    <w:name w:val="heading 7"/>
    <w:basedOn w:val="a3"/>
    <w:next w:val="a3"/>
    <w:link w:val="7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6"/>
    </w:pPr>
    <w:rPr>
      <w:rFonts w:ascii="휴먼새내기체" w:eastAsia="휴먼새내기체"/>
      <w:kern w:val="0"/>
      <w:sz w:val="24"/>
      <w:szCs w:val="22"/>
    </w:rPr>
  </w:style>
  <w:style w:type="paragraph" w:styleId="8">
    <w:name w:val="heading 8"/>
    <w:basedOn w:val="a3"/>
    <w:next w:val="a3"/>
    <w:link w:val="8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7"/>
    </w:pPr>
    <w:rPr>
      <w:rFonts w:ascii="휴먼새내기체" w:eastAsia="휴먼새내기체"/>
      <w:kern w:val="0"/>
      <w:sz w:val="24"/>
      <w:szCs w:val="22"/>
    </w:rPr>
  </w:style>
  <w:style w:type="paragraph" w:styleId="9">
    <w:name w:val="heading 9"/>
    <w:aliases w:val="제목 9-사용하지않음"/>
    <w:basedOn w:val="a3"/>
    <w:next w:val="a3"/>
    <w:link w:val="9Char"/>
    <w:qFormat/>
    <w:rsid w:val="00D564C9"/>
    <w:pPr>
      <w:keepNext/>
      <w:autoSpaceDE/>
      <w:autoSpaceDN/>
      <w:adjustRightInd w:val="0"/>
      <w:spacing w:before="120" w:after="60" w:line="300" w:lineRule="auto"/>
      <w:ind w:left="6372" w:hanging="708"/>
      <w:jc w:val="left"/>
      <w:textAlignment w:val="baseline"/>
      <w:outlineLvl w:val="8"/>
    </w:pPr>
    <w:rPr>
      <w:rFonts w:ascii="휴먼새내기체" w:eastAsia="휴먼새내기체"/>
      <w:kern w:val="0"/>
      <w:sz w:val="22"/>
      <w:szCs w:val="22"/>
      <w:lang w:val="x-none" w:eastAsia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k제목 1 Char,장 Char, Char Char Char"/>
    <w:link w:val="1"/>
    <w:rsid w:val="00E03AFF"/>
    <w:rPr>
      <w:rFonts w:ascii="맑은 고딕" w:eastAsia="맑은 고딕" w:hAnsi="Arial"/>
      <w:b/>
      <w:kern w:val="2"/>
      <w:sz w:val="32"/>
      <w:szCs w:val="32"/>
      <w:lang w:val="en-US" w:eastAsia="ko-KR" w:bidi="ar-SA"/>
    </w:rPr>
  </w:style>
  <w:style w:type="character" w:customStyle="1" w:styleId="2Char">
    <w:name w:val="제목 2 Char"/>
    <w:aliases w:val="제목 1.1.1 Char,제목1.1.1 Char,1.1 절제목 Char,Attribute Heading 2 Char"/>
    <w:link w:val="20"/>
    <w:rsid w:val="00D564C9"/>
    <w:rPr>
      <w:rFonts w:ascii="Arial" w:eastAsia="돋움" w:hAnsi="Arial"/>
      <w:kern w:val="2"/>
      <w:szCs w:val="24"/>
      <w:lang w:val="en-US" w:eastAsia="ko-KR" w:bidi="ar-SA"/>
    </w:rPr>
  </w:style>
  <w:style w:type="character" w:customStyle="1" w:styleId="5Char">
    <w:name w:val="제목 5 Char"/>
    <w:link w:val="5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6Char">
    <w:name w:val="제목 6 Char"/>
    <w:link w:val="6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7Char">
    <w:name w:val="제목 7 Char"/>
    <w:link w:val="7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8Char">
    <w:name w:val="제목 8 Char"/>
    <w:link w:val="8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9Char">
    <w:name w:val="제목 9 Char"/>
    <w:aliases w:val="제목 9-사용하지않음 Char"/>
    <w:link w:val="9"/>
    <w:rsid w:val="00D564C9"/>
    <w:rPr>
      <w:rFonts w:ascii="휴먼새내기체" w:eastAsia="휴먼새내기체"/>
      <w:sz w:val="22"/>
      <w:szCs w:val="22"/>
    </w:rPr>
  </w:style>
  <w:style w:type="paragraph" w:customStyle="1" w:styleId="Link-5">
    <w:name w:val="Link표준서식-제목5사용시"/>
    <w:basedOn w:val="Link9"/>
    <w:qFormat/>
    <w:rsid w:val="00721D41"/>
    <w:pPr>
      <w:ind w:leftChars="200" w:left="400"/>
    </w:pPr>
  </w:style>
  <w:style w:type="paragraph" w:customStyle="1" w:styleId="Link9">
    <w:name w:val="Link표준서식"/>
    <w:basedOn w:val="a3"/>
    <w:qFormat/>
    <w:rsid w:val="0033609B"/>
    <w:pPr>
      <w:jc w:val="left"/>
    </w:pPr>
    <w:rPr>
      <w:rFonts w:ascii="맑은 고딕" w:eastAsia="맑은 고딕"/>
      <w:szCs w:val="22"/>
    </w:rPr>
  </w:style>
  <w:style w:type="paragraph" w:customStyle="1" w:styleId="Link-6">
    <w:name w:val="Link표준서식-제목6사용시"/>
    <w:basedOn w:val="Link-5"/>
    <w:qFormat/>
    <w:rsid w:val="00030D1D"/>
    <w:pPr>
      <w:ind w:leftChars="300" w:left="300"/>
    </w:pPr>
  </w:style>
  <w:style w:type="paragraph" w:customStyle="1" w:styleId="Link-7">
    <w:name w:val="Link표준서식-제목7사용시"/>
    <w:basedOn w:val="Link-6"/>
    <w:qFormat/>
    <w:rsid w:val="00030D1D"/>
    <w:pPr>
      <w:ind w:leftChars="350" w:left="350"/>
    </w:pPr>
  </w:style>
  <w:style w:type="paragraph" w:customStyle="1" w:styleId="Link-8">
    <w:name w:val="Link표준서식-제목8사용시"/>
    <w:basedOn w:val="Link-7"/>
    <w:qFormat/>
    <w:rsid w:val="00030D1D"/>
    <w:pPr>
      <w:ind w:leftChars="500" w:left="500"/>
    </w:pPr>
  </w:style>
  <w:style w:type="paragraph" w:customStyle="1" w:styleId="Linka">
    <w:name w:val="Link그림목차"/>
    <w:basedOn w:val="Link9"/>
    <w:autoRedefine/>
    <w:qFormat/>
    <w:rsid w:val="004A3D6C"/>
  </w:style>
  <w:style w:type="paragraph" w:styleId="a7">
    <w:name w:val="table of figures"/>
    <w:basedOn w:val="a3"/>
    <w:next w:val="a3"/>
    <w:uiPriority w:val="99"/>
    <w:rsid w:val="00DF70F5"/>
    <w:pPr>
      <w:ind w:leftChars="400" w:left="400" w:hangingChars="200" w:hanging="200"/>
    </w:pPr>
    <w:rPr>
      <w:rFonts w:ascii="맑은 고딕" w:eastAsia="맑은 고딕" w:hAnsi="맑은 고딕"/>
    </w:rPr>
  </w:style>
  <w:style w:type="paragraph" w:styleId="21">
    <w:name w:val="toc 2"/>
    <w:basedOn w:val="a3"/>
    <w:next w:val="a3"/>
    <w:autoRedefine/>
    <w:uiPriority w:val="39"/>
    <w:qFormat/>
    <w:rsid w:val="000D0D66"/>
    <w:pPr>
      <w:ind w:leftChars="200" w:left="425"/>
    </w:pPr>
    <w:rPr>
      <w:rFonts w:ascii="맑은 고딕" w:eastAsia="맑은 고딕" w:hAnsi="맑은 고딕" w:cs="맑은 고딕"/>
      <w:b/>
      <w:sz w:val="24"/>
    </w:rPr>
  </w:style>
  <w:style w:type="paragraph" w:styleId="10">
    <w:name w:val="toc 1"/>
    <w:basedOn w:val="a3"/>
    <w:next w:val="a3"/>
    <w:autoRedefine/>
    <w:uiPriority w:val="39"/>
    <w:qFormat/>
    <w:rsid w:val="000D0D66"/>
    <w:rPr>
      <w:rFonts w:ascii="맑은 고딕" w:eastAsia="맑은 고딕" w:hAnsi="맑은 고딕"/>
      <w:b/>
      <w:sz w:val="28"/>
    </w:rPr>
  </w:style>
  <w:style w:type="paragraph" w:styleId="30">
    <w:name w:val="toc 3"/>
    <w:basedOn w:val="a3"/>
    <w:next w:val="a3"/>
    <w:autoRedefine/>
    <w:uiPriority w:val="39"/>
    <w:qFormat/>
    <w:rsid w:val="000D0D66"/>
    <w:pPr>
      <w:ind w:leftChars="400" w:left="850"/>
    </w:pPr>
    <w:rPr>
      <w:rFonts w:ascii="맑은 고딕" w:eastAsia="맑은 고딕" w:hAnsi="맑은 고딕" w:cs="맑은 고딕"/>
      <w:b/>
      <w:sz w:val="22"/>
      <w:szCs w:val="22"/>
    </w:rPr>
  </w:style>
  <w:style w:type="paragraph" w:styleId="a8">
    <w:name w:val="header"/>
    <w:basedOn w:val="a3"/>
    <w:link w:val="Char"/>
    <w:rsid w:val="000D0D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0D0D66"/>
    <w:rPr>
      <w:rFonts w:ascii="바탕"/>
      <w:kern w:val="2"/>
      <w:szCs w:val="24"/>
    </w:rPr>
  </w:style>
  <w:style w:type="paragraph" w:styleId="40">
    <w:name w:val="toc 4"/>
    <w:basedOn w:val="a3"/>
    <w:next w:val="a3"/>
    <w:autoRedefine/>
    <w:uiPriority w:val="39"/>
    <w:rsid w:val="000D0D66"/>
    <w:pPr>
      <w:ind w:leftChars="600" w:left="1275"/>
    </w:pPr>
    <w:rPr>
      <w:rFonts w:ascii="맑은 고딕" w:eastAsia="맑은 고딕" w:hAnsi="맑은 고딕" w:cs="맑은 고딕"/>
      <w:b/>
      <w:szCs w:val="20"/>
    </w:rPr>
  </w:style>
  <w:style w:type="paragraph" w:styleId="50">
    <w:name w:val="toc 5"/>
    <w:basedOn w:val="a3"/>
    <w:next w:val="a3"/>
    <w:autoRedefine/>
    <w:rsid w:val="000D0D66"/>
    <w:pPr>
      <w:ind w:leftChars="800" w:left="1700"/>
    </w:pPr>
    <w:rPr>
      <w:rFonts w:ascii="맑은 고딕" w:eastAsia="맑은 고딕" w:hAnsi="맑은 고딕"/>
      <w:b/>
    </w:rPr>
  </w:style>
  <w:style w:type="paragraph" w:styleId="60">
    <w:name w:val="toc 6"/>
    <w:basedOn w:val="a3"/>
    <w:next w:val="a3"/>
    <w:autoRedefine/>
    <w:qFormat/>
    <w:rsid w:val="000D0D66"/>
    <w:pPr>
      <w:ind w:leftChars="1000" w:left="2125"/>
    </w:pPr>
    <w:rPr>
      <w:rFonts w:ascii="맑은 고딕" w:eastAsia="맑은 고딕" w:hAnsi="맑은 고딕"/>
      <w:b/>
    </w:rPr>
  </w:style>
  <w:style w:type="paragraph" w:styleId="70">
    <w:name w:val="toc 7"/>
    <w:basedOn w:val="a3"/>
    <w:next w:val="a3"/>
    <w:autoRedefine/>
    <w:rsid w:val="000D0D66"/>
    <w:pPr>
      <w:ind w:leftChars="1200" w:left="2550"/>
    </w:pPr>
    <w:rPr>
      <w:rFonts w:ascii="맑은 고딕" w:eastAsia="맑은 고딕" w:hAnsi="맑은 고딕"/>
      <w:b/>
    </w:rPr>
  </w:style>
  <w:style w:type="paragraph" w:styleId="80">
    <w:name w:val="toc 8"/>
    <w:basedOn w:val="a3"/>
    <w:next w:val="a3"/>
    <w:autoRedefine/>
    <w:rsid w:val="000D0D66"/>
    <w:pPr>
      <w:ind w:leftChars="1400" w:left="2975"/>
    </w:pPr>
    <w:rPr>
      <w:rFonts w:ascii="맑은 고딕" w:eastAsia="맑은 고딕" w:hAnsi="맑은 고딕"/>
      <w:b/>
    </w:rPr>
  </w:style>
  <w:style w:type="paragraph" w:styleId="90">
    <w:name w:val="toc 9"/>
    <w:basedOn w:val="a3"/>
    <w:next w:val="a3"/>
    <w:autoRedefine/>
    <w:rsid w:val="000D0D66"/>
    <w:pPr>
      <w:ind w:leftChars="1600" w:left="3400"/>
    </w:pPr>
    <w:rPr>
      <w:rFonts w:ascii="맑은 고딕" w:eastAsia="맑은 고딕" w:hAnsi="맑은 고딕"/>
      <w:b/>
    </w:rPr>
  </w:style>
  <w:style w:type="paragraph" w:customStyle="1" w:styleId="Linkb">
    <w:name w:val="Link표목차"/>
    <w:basedOn w:val="a9"/>
    <w:next w:val="Link9"/>
    <w:qFormat/>
    <w:rsid w:val="00CA421A"/>
  </w:style>
  <w:style w:type="paragraph" w:styleId="a9">
    <w:name w:val="caption"/>
    <w:aliases w:val="Link캡션"/>
    <w:basedOn w:val="a3"/>
    <w:next w:val="a3"/>
    <w:qFormat/>
    <w:rsid w:val="00CA421A"/>
    <w:pPr>
      <w:jc w:val="center"/>
    </w:pPr>
    <w:rPr>
      <w:rFonts w:ascii="맑은 고딕" w:eastAsia="맑은 고딕" w:hAnsi="맑은 고딕"/>
      <w:bCs/>
      <w:szCs w:val="20"/>
    </w:rPr>
  </w:style>
  <w:style w:type="paragraph" w:customStyle="1" w:styleId="aa">
    <w:name w:val="틀목차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b">
    <w:name w:val="각주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c">
    <w:name w:val="미주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d">
    <w:name w:val="색인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1">
    <w:name w:val="하이퍼헤딩1"/>
    <w:next w:val="a3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ae">
    <w:name w:val="중제목"/>
    <w:next w:val="a3"/>
    <w:pPr>
      <w:widowControl w:val="0"/>
      <w:autoSpaceDE w:val="0"/>
      <w:autoSpaceDN w:val="0"/>
      <w:adjustRightInd w:val="0"/>
      <w:spacing w:line="383" w:lineRule="atLeast"/>
    </w:pPr>
    <w:rPr>
      <w:rFonts w:ascii="굴림체" w:eastAsia="굴림체" w:hAnsi="굴림체" w:cs="굴림체"/>
      <w:b/>
      <w:bCs/>
      <w:color w:val="000000"/>
      <w:sz w:val="27"/>
      <w:szCs w:val="27"/>
    </w:rPr>
  </w:style>
  <w:style w:type="paragraph" w:styleId="af">
    <w:name w:val="footer"/>
    <w:aliases w:val="왼쪽"/>
    <w:basedOn w:val="a3"/>
    <w:link w:val="Char0"/>
    <w:rsid w:val="00FB4089"/>
    <w:pPr>
      <w:tabs>
        <w:tab w:val="center" w:pos="4252"/>
        <w:tab w:val="right" w:pos="8504"/>
      </w:tabs>
      <w:snapToGrid w:val="0"/>
    </w:pPr>
  </w:style>
  <w:style w:type="table" w:styleId="af0">
    <w:name w:val="Table Grid"/>
    <w:basedOn w:val="a5"/>
    <w:rsid w:val="00FB408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age number"/>
    <w:basedOn w:val="a4"/>
    <w:rsid w:val="00C04831"/>
  </w:style>
  <w:style w:type="character" w:styleId="af2">
    <w:name w:val="Hyperlink"/>
    <w:uiPriority w:val="99"/>
    <w:rsid w:val="00FA121A"/>
    <w:rPr>
      <w:color w:val="0000FF"/>
      <w:u w:val="single"/>
    </w:rPr>
  </w:style>
  <w:style w:type="paragraph" w:styleId="af3">
    <w:name w:val="Normal (Web)"/>
    <w:basedOn w:val="a3"/>
    <w:rsid w:val="0091551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12">
    <w:name w:val="index 1"/>
    <w:basedOn w:val="a3"/>
    <w:next w:val="a3"/>
    <w:autoRedefine/>
    <w:semiHidden/>
    <w:rsid w:val="00F02680"/>
    <w:pPr>
      <w:ind w:leftChars="200" w:left="200" w:hangingChars="200" w:hanging="2000"/>
    </w:pPr>
  </w:style>
  <w:style w:type="paragraph" w:styleId="af4">
    <w:name w:val="index heading"/>
    <w:basedOn w:val="a3"/>
    <w:next w:val="12"/>
    <w:semiHidden/>
    <w:rsid w:val="00F02680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paragraph" w:styleId="af5">
    <w:name w:val="Document Map"/>
    <w:basedOn w:val="a3"/>
    <w:semiHidden/>
    <w:rsid w:val="00D77ED6"/>
    <w:pPr>
      <w:shd w:val="clear" w:color="auto" w:fill="000080"/>
    </w:pPr>
    <w:rPr>
      <w:rFonts w:ascii="Arial" w:eastAsia="돋움" w:hAnsi="Arial"/>
    </w:rPr>
  </w:style>
  <w:style w:type="paragraph" w:customStyle="1" w:styleId="af6">
    <w:name w:val="표 표준"/>
    <w:basedOn w:val="a3"/>
    <w:link w:val="Char1"/>
    <w:rsid w:val="00865C12"/>
    <w:pPr>
      <w:autoSpaceDE/>
      <w:autoSpaceDN/>
      <w:adjustRightInd w:val="0"/>
      <w:spacing w:before="60" w:after="60" w:line="300" w:lineRule="auto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0">
    <w:name w:val="표 표준대쉬"/>
    <w:basedOn w:val="a3"/>
    <w:link w:val="Char2"/>
    <w:autoRedefine/>
    <w:rsid w:val="00C21843"/>
    <w:pPr>
      <w:numPr>
        <w:numId w:val="3"/>
      </w:numPr>
      <w:autoSpaceDE/>
      <w:autoSpaceDN/>
      <w:adjustRightInd w:val="0"/>
      <w:spacing w:before="60"/>
      <w:textAlignment w:val="baseline"/>
    </w:pPr>
    <w:rPr>
      <w:rFonts w:ascii="맑은 고딕" w:eastAsia="맑은 고딕"/>
      <w:kern w:val="0"/>
      <w:sz w:val="22"/>
      <w:szCs w:val="22"/>
      <w:lang w:val="x-none" w:eastAsia="x-none"/>
    </w:rPr>
  </w:style>
  <w:style w:type="character" w:customStyle="1" w:styleId="Char2">
    <w:name w:val="표 표준대쉬 Char"/>
    <w:link w:val="a0"/>
    <w:rsid w:val="00C21843"/>
    <w:rPr>
      <w:rFonts w:ascii="맑은 고딕" w:eastAsia="맑은 고딕"/>
      <w:sz w:val="22"/>
      <w:szCs w:val="22"/>
    </w:rPr>
  </w:style>
  <w:style w:type="paragraph" w:customStyle="1" w:styleId="0">
    <w:name w:val="제목 0"/>
    <w:basedOn w:val="a3"/>
    <w:next w:val="a3"/>
    <w:rsid w:val="00C7521C"/>
    <w:pPr>
      <w:numPr>
        <w:numId w:val="11"/>
      </w:numPr>
      <w:tabs>
        <w:tab w:val="clear" w:pos="400"/>
        <w:tab w:val="left" w:pos="567"/>
      </w:tabs>
      <w:autoSpaceDE/>
      <w:autoSpaceDN/>
      <w:adjustRightInd w:val="0"/>
      <w:spacing w:before="120" w:after="120" w:line="300" w:lineRule="auto"/>
      <w:ind w:left="567" w:hanging="652"/>
      <w:textAlignment w:val="baseline"/>
    </w:pPr>
    <w:rPr>
      <w:rFonts w:ascii="휴먼새내기체" w:eastAsia="휴먼새내기체"/>
      <w:b/>
      <w:kern w:val="0"/>
      <w:sz w:val="44"/>
      <w:szCs w:val="44"/>
    </w:rPr>
  </w:style>
  <w:style w:type="paragraph" w:customStyle="1" w:styleId="af7">
    <w:name w:val="표 레이블"/>
    <w:basedOn w:val="a3"/>
    <w:rsid w:val="00B112ED"/>
    <w:pPr>
      <w:autoSpaceDE/>
      <w:autoSpaceDN/>
      <w:adjustRightInd w:val="0"/>
      <w:spacing w:before="120" w:after="120" w:line="360" w:lineRule="auto"/>
      <w:ind w:firstLine="284"/>
      <w:jc w:val="center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8">
    <w:name w:val="칸띄우기"/>
    <w:basedOn w:val="a3"/>
    <w:next w:val="a3"/>
    <w:rsid w:val="00D564C9"/>
    <w:pPr>
      <w:autoSpaceDE/>
      <w:autoSpaceDN/>
      <w:adjustRightInd w:val="0"/>
      <w:spacing w:before="120" w:after="60" w:line="240" w:lineRule="atLeast"/>
      <w:ind w:firstLine="227"/>
      <w:textAlignment w:val="baseline"/>
    </w:pPr>
    <w:rPr>
      <w:rFonts w:ascii="휴먼새내기체" w:eastAsia="휴먼새내기체"/>
      <w:kern w:val="0"/>
      <w:sz w:val="12"/>
      <w:szCs w:val="22"/>
    </w:rPr>
  </w:style>
  <w:style w:type="paragraph" w:customStyle="1" w:styleId="a2">
    <w:name w:val="표 표준점"/>
    <w:basedOn w:val="a3"/>
    <w:rsid w:val="003F222C"/>
    <w:pPr>
      <w:numPr>
        <w:numId w:val="5"/>
      </w:numPr>
      <w:tabs>
        <w:tab w:val="clear" w:pos="471"/>
      </w:tabs>
      <w:autoSpaceDE/>
      <w:autoSpaceDN/>
      <w:adjustRightInd w:val="0"/>
      <w:textAlignment w:val="baseline"/>
    </w:pPr>
    <w:rPr>
      <w:rFonts w:ascii="맑은 고딕" w:eastAsia="맑은 고딕"/>
      <w:kern w:val="0"/>
      <w:sz w:val="22"/>
      <w:szCs w:val="22"/>
      <w:lang w:val="x-none" w:eastAsia="x-none"/>
    </w:rPr>
  </w:style>
  <w:style w:type="paragraph" w:customStyle="1" w:styleId="af9">
    <w:name w:val="첨부파일"/>
    <w:basedOn w:val="a3"/>
    <w:rsid w:val="003F222C"/>
    <w:pPr>
      <w:tabs>
        <w:tab w:val="left" w:pos="660"/>
        <w:tab w:val="right" w:leader="dot" w:pos="9629"/>
      </w:tabs>
      <w:autoSpaceDE/>
      <w:autoSpaceDN/>
      <w:adjustRightInd w:val="0"/>
      <w:spacing w:before="120" w:after="120" w:line="300" w:lineRule="auto"/>
      <w:ind w:left="737"/>
      <w:jc w:val="left"/>
      <w:textAlignment w:val="baseline"/>
    </w:pPr>
    <w:rPr>
      <w:rFonts w:ascii="휴먼새내기체" w:eastAsia="휴먼새내기체" w:cs="바탕"/>
      <w:b/>
      <w:caps/>
      <w:kern w:val="0"/>
      <w:sz w:val="28"/>
      <w:szCs w:val="32"/>
    </w:rPr>
  </w:style>
  <w:style w:type="paragraph" w:customStyle="1" w:styleId="afa">
    <w:name w:val="문서제목"/>
    <w:basedOn w:val="a3"/>
    <w:rsid w:val="00D564C9"/>
    <w:pPr>
      <w:autoSpaceDE/>
      <w:autoSpaceDN/>
      <w:adjustRightInd w:val="0"/>
      <w:spacing w:before="120" w:after="60" w:line="300" w:lineRule="auto"/>
      <w:ind w:firstLine="227"/>
      <w:jc w:val="right"/>
      <w:textAlignment w:val="baseline"/>
    </w:pPr>
    <w:rPr>
      <w:rFonts w:ascii="휴먼새내기체" w:eastAsia="휴먼새내기체"/>
      <w:b/>
      <w:kern w:val="0"/>
      <w:sz w:val="72"/>
      <w:szCs w:val="72"/>
    </w:rPr>
  </w:style>
  <w:style w:type="paragraph" w:customStyle="1" w:styleId="a1">
    <w:name w:val="적용"/>
    <w:basedOn w:val="a3"/>
    <w:next w:val="a3"/>
    <w:rsid w:val="00D564C9"/>
    <w:pPr>
      <w:numPr>
        <w:numId w:val="9"/>
      </w:numPr>
      <w:jc w:val="left"/>
    </w:pPr>
    <w:rPr>
      <w:rFonts w:ascii="굴림체" w:eastAsia="굴림체" w:hAnsi="굴림체"/>
      <w:szCs w:val="20"/>
    </w:rPr>
  </w:style>
  <w:style w:type="paragraph" w:customStyle="1" w:styleId="a">
    <w:name w:val="별 적용"/>
    <w:basedOn w:val="a3"/>
    <w:next w:val="a3"/>
    <w:rsid w:val="00D564C9"/>
    <w:pPr>
      <w:numPr>
        <w:numId w:val="10"/>
      </w:numPr>
      <w:jc w:val="left"/>
    </w:pPr>
    <w:rPr>
      <w:rFonts w:ascii="굴림체" w:eastAsia="굴림체" w:hAnsi="굴림체"/>
      <w:szCs w:val="20"/>
    </w:rPr>
  </w:style>
  <w:style w:type="paragraph" w:customStyle="1" w:styleId="afb">
    <w:name w:val="본문 내용"/>
    <w:basedOn w:val="a3"/>
    <w:next w:val="a3"/>
    <w:rsid w:val="00D564C9"/>
    <w:rPr>
      <w:rFonts w:ascii="굴림체" w:eastAsia="굴림체" w:hAnsi="굴림체"/>
      <w:szCs w:val="20"/>
    </w:rPr>
  </w:style>
  <w:style w:type="character" w:styleId="afc">
    <w:name w:val="Strong"/>
    <w:qFormat/>
    <w:rsid w:val="002F66BE"/>
    <w:rPr>
      <w:b/>
      <w:bCs/>
    </w:rPr>
  </w:style>
  <w:style w:type="table" w:customStyle="1" w:styleId="13">
    <w:name w:val="표 구분선1"/>
    <w:basedOn w:val="a5"/>
    <w:next w:val="af0"/>
    <w:rsid w:val="003F2EF9"/>
    <w:pPr>
      <w:widowControl w:val="0"/>
      <w:wordWrap w:val="0"/>
      <w:adjustRightInd w:val="0"/>
      <w:spacing w:before="120" w:after="60" w:line="300" w:lineRule="auto"/>
      <w:ind w:firstLine="227"/>
      <w:jc w:val="both"/>
      <w:textAlignment w:val="baseline"/>
    </w:pPr>
    <w:rPr>
      <w:rFonts w:eastAsia="바탕체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표적용"/>
    <w:basedOn w:val="a3"/>
    <w:next w:val="a3"/>
    <w:rsid w:val="006E1809"/>
    <w:pPr>
      <w:jc w:val="left"/>
    </w:pPr>
    <w:rPr>
      <w:rFonts w:ascii="굴림체" w:eastAsia="굴림체" w:hAnsi="굴림체"/>
      <w:szCs w:val="20"/>
    </w:rPr>
  </w:style>
  <w:style w:type="paragraph" w:customStyle="1" w:styleId="afe">
    <w:name w:val="바탕글"/>
    <w:basedOn w:val="a3"/>
    <w:rsid w:val="002E499B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aff">
    <w:name w:val="표"/>
    <w:basedOn w:val="a3"/>
    <w:rsid w:val="002806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f0">
    <w:name w:val="endnote text"/>
    <w:basedOn w:val="a3"/>
    <w:link w:val="Char3"/>
    <w:rsid w:val="00A4125E"/>
    <w:pPr>
      <w:snapToGrid w:val="0"/>
      <w:jc w:val="left"/>
    </w:pPr>
  </w:style>
  <w:style w:type="character" w:customStyle="1" w:styleId="Char3">
    <w:name w:val="미주 텍스트 Char"/>
    <w:link w:val="aff0"/>
    <w:rsid w:val="00A4125E"/>
    <w:rPr>
      <w:rFonts w:ascii="바탕"/>
      <w:kern w:val="2"/>
      <w:szCs w:val="24"/>
    </w:rPr>
  </w:style>
  <w:style w:type="character" w:styleId="aff1">
    <w:name w:val="endnote reference"/>
    <w:rsid w:val="00A4125E"/>
    <w:rPr>
      <w:vertAlign w:val="superscript"/>
    </w:rPr>
  </w:style>
  <w:style w:type="paragraph" w:customStyle="1" w:styleId="Linkc">
    <w:name w:val="Link문서제목"/>
    <w:basedOn w:val="afa"/>
    <w:autoRedefine/>
    <w:qFormat/>
    <w:rsid w:val="008E3D87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52"/>
      <w:szCs w:val="52"/>
    </w:rPr>
  </w:style>
  <w:style w:type="paragraph" w:customStyle="1" w:styleId="Linkd">
    <w:name w:val="Link프로젝트명"/>
    <w:basedOn w:val="afa"/>
    <w:autoRedefine/>
    <w:qFormat/>
    <w:rsid w:val="00DD5661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32"/>
      <w:szCs w:val="32"/>
    </w:rPr>
  </w:style>
  <w:style w:type="paragraph" w:customStyle="1" w:styleId="Linke">
    <w:name w:val="Link저작권표지"/>
    <w:basedOn w:val="a3"/>
    <w:autoRedefine/>
    <w:qFormat/>
    <w:rsid w:val="00DD5661"/>
    <w:pPr>
      <w:adjustRightInd w:val="0"/>
      <w:jc w:val="right"/>
    </w:pPr>
    <w:rPr>
      <w:rFonts w:ascii="맑은 고딕" w:eastAsia="맑은 고딕" w:hAnsi="맑은 고딕" w:cs="Arial"/>
      <w:color w:val="000000"/>
      <w:sz w:val="18"/>
      <w:szCs w:val="18"/>
    </w:rPr>
  </w:style>
  <w:style w:type="paragraph" w:customStyle="1" w:styleId="Linkf">
    <w:name w:val="Link머리글"/>
    <w:basedOn w:val="a3"/>
    <w:autoRedefine/>
    <w:qFormat/>
    <w:rsid w:val="003F222C"/>
    <w:pPr>
      <w:tabs>
        <w:tab w:val="center" w:pos="4252"/>
        <w:tab w:val="right" w:pos="8504"/>
      </w:tabs>
      <w:snapToGrid w:val="0"/>
      <w:jc w:val="distribute"/>
    </w:pPr>
    <w:rPr>
      <w:rFonts w:ascii="맑은 고딕" w:eastAsia="맑은 고딕" w:hAnsi="맑은 고딕"/>
      <w:szCs w:val="20"/>
    </w:rPr>
  </w:style>
  <w:style w:type="paragraph" w:customStyle="1" w:styleId="Linkf0">
    <w:name w:val="Link표헤더"/>
    <w:basedOn w:val="a3"/>
    <w:qFormat/>
    <w:rsid w:val="003F222C"/>
    <w:pPr>
      <w:autoSpaceDE/>
      <w:autoSpaceDN/>
      <w:adjustRightInd w:val="0"/>
      <w:spacing w:before="60" w:after="60"/>
      <w:jc w:val="center"/>
      <w:textAlignment w:val="baseline"/>
    </w:pPr>
    <w:rPr>
      <w:rFonts w:ascii="맑은 고딕" w:eastAsia="맑은 고딕" w:hAnsi="맑은 고딕"/>
      <w:b/>
      <w:bCs/>
      <w:kern w:val="0"/>
      <w:szCs w:val="22"/>
    </w:rPr>
  </w:style>
  <w:style w:type="paragraph" w:customStyle="1" w:styleId="Linkf1">
    <w:name w:val="Link목차헤더"/>
    <w:basedOn w:val="a3"/>
    <w:autoRedefine/>
    <w:qFormat/>
    <w:rsid w:val="003F222C"/>
    <w:pPr>
      <w:framePr w:hSpace="142" w:wrap="auto" w:vAnchor="page" w:hAnchor="page" w:x="1129" w:y="1950"/>
      <w:autoSpaceDE/>
      <w:autoSpaceDN/>
      <w:adjustRightInd w:val="0"/>
      <w:spacing w:before="120" w:after="60"/>
      <w:jc w:val="left"/>
      <w:textAlignment w:val="baseline"/>
    </w:pPr>
    <w:rPr>
      <w:rFonts w:ascii="맑은 고딕" w:eastAsia="맑은 고딕" w:hAnsi="맑은 고딕" w:cs="Arial"/>
      <w:b/>
      <w:bCs/>
      <w:kern w:val="0"/>
      <w:sz w:val="36"/>
      <w:szCs w:val="36"/>
    </w:rPr>
  </w:style>
  <w:style w:type="paragraph" w:customStyle="1" w:styleId="Link11">
    <w:name w:val="Link목차1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jc w:val="left"/>
    </w:pPr>
    <w:rPr>
      <w:rFonts w:ascii="맑은 고딕" w:eastAsia="맑은 고딕" w:hAnsi="Arial"/>
      <w:b/>
      <w:noProof/>
      <w:kern w:val="0"/>
      <w:sz w:val="28"/>
    </w:rPr>
  </w:style>
  <w:style w:type="paragraph" w:customStyle="1" w:styleId="Link21">
    <w:name w:val="Link목차2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ind w:leftChars="200" w:left="200"/>
      <w:jc w:val="left"/>
    </w:pPr>
    <w:rPr>
      <w:rFonts w:ascii="맑은 고딕" w:eastAsia="맑은 고딕" w:hAnsi="Arial"/>
      <w:b/>
      <w:noProof/>
      <w:kern w:val="0"/>
      <w:sz w:val="26"/>
      <w:lang w:eastAsia="en-US"/>
    </w:rPr>
  </w:style>
  <w:style w:type="paragraph" w:customStyle="1" w:styleId="Link30">
    <w:name w:val="Link목차3"/>
    <w:basedOn w:val="a3"/>
    <w:autoRedefine/>
    <w:qFormat/>
    <w:rsid w:val="003F222C"/>
    <w:pPr>
      <w:tabs>
        <w:tab w:val="right" w:leader="dot" w:pos="9628"/>
      </w:tabs>
      <w:ind w:leftChars="400" w:left="400"/>
    </w:pPr>
    <w:rPr>
      <w:rFonts w:ascii="맑은 고딕" w:eastAsia="맑은 고딕"/>
      <w:b/>
      <w:noProof/>
      <w:sz w:val="24"/>
      <w:szCs w:val="22"/>
    </w:rPr>
  </w:style>
  <w:style w:type="paragraph" w:customStyle="1" w:styleId="Linkf2">
    <w:name w:val="Link저작권바닥글"/>
    <w:basedOn w:val="af"/>
    <w:autoRedefine/>
    <w:qFormat/>
    <w:rsid w:val="006B08C6"/>
    <w:pPr>
      <w:jc w:val="left"/>
    </w:pPr>
    <w:rPr>
      <w:rFonts w:ascii="맑은 고딕" w:eastAsia="맑은 고딕" w:hAnsi="맑은 고딕"/>
      <w:sz w:val="16"/>
      <w:szCs w:val="16"/>
    </w:rPr>
  </w:style>
  <w:style w:type="paragraph" w:customStyle="1" w:styleId="Link10">
    <w:name w:val="Link제목1"/>
    <w:basedOn w:val="a3"/>
    <w:qFormat/>
    <w:rsid w:val="003F222C"/>
    <w:pPr>
      <w:keepNext/>
      <w:numPr>
        <w:ilvl w:val="1"/>
        <w:numId w:val="1"/>
      </w:numPr>
      <w:spacing w:before="288" w:after="288"/>
      <w:outlineLvl w:val="0"/>
    </w:pPr>
    <w:rPr>
      <w:rFonts w:ascii="맑은 고딕" w:eastAsia="맑은 고딕" w:hAnsi="맑은 고딕"/>
      <w:b/>
      <w:bCs/>
      <w:color w:val="000000"/>
      <w:kern w:val="0"/>
      <w:sz w:val="32"/>
      <w:szCs w:val="32"/>
    </w:rPr>
  </w:style>
  <w:style w:type="paragraph" w:customStyle="1" w:styleId="Link20">
    <w:name w:val="Link제목2"/>
    <w:basedOn w:val="a3"/>
    <w:qFormat/>
    <w:rsid w:val="003F222C"/>
    <w:pPr>
      <w:keepNext/>
      <w:numPr>
        <w:ilvl w:val="2"/>
        <w:numId w:val="1"/>
      </w:numPr>
      <w:spacing w:before="144" w:after="144"/>
      <w:ind w:left="0" w:firstLine="0"/>
      <w:jc w:val="left"/>
      <w:outlineLvl w:val="1"/>
    </w:pPr>
    <w:rPr>
      <w:rFonts w:ascii="맑은 고딕" w:eastAsia="맑은 고딕" w:hAnsi="맑은 고딕" w:cs="바탕"/>
      <w:b/>
      <w:bCs/>
      <w:color w:val="000000"/>
      <w:sz w:val="28"/>
      <w:szCs w:val="28"/>
      <w:lang w:val="x-none" w:eastAsia="x-none"/>
    </w:rPr>
  </w:style>
  <w:style w:type="paragraph" w:customStyle="1" w:styleId="Link3">
    <w:name w:val="Link제목3"/>
    <w:basedOn w:val="a3"/>
    <w:qFormat/>
    <w:rsid w:val="003F222C"/>
    <w:pPr>
      <w:keepNext/>
      <w:numPr>
        <w:ilvl w:val="3"/>
        <w:numId w:val="1"/>
      </w:numPr>
      <w:wordWrap/>
      <w:adjustRightInd w:val="0"/>
      <w:spacing w:before="144" w:after="144" w:line="360" w:lineRule="exact"/>
      <w:ind w:left="0" w:firstLine="0"/>
      <w:outlineLvl w:val="2"/>
    </w:pPr>
    <w:rPr>
      <w:rFonts w:ascii="맑은 고딕" w:eastAsia="맑은 고딕" w:hAnsi="굴림체"/>
      <w:b/>
      <w:color w:val="000000"/>
      <w:kern w:val="0"/>
      <w:sz w:val="26"/>
      <w:szCs w:val="26"/>
      <w:lang w:val="x-none" w:eastAsia="x-none"/>
    </w:rPr>
  </w:style>
  <w:style w:type="paragraph" w:customStyle="1" w:styleId="Link4">
    <w:name w:val="Link제목4"/>
    <w:basedOn w:val="a3"/>
    <w:qFormat/>
    <w:rsid w:val="003F222C"/>
    <w:pPr>
      <w:keepNext/>
      <w:numPr>
        <w:ilvl w:val="4"/>
        <w:numId w:val="1"/>
      </w:numPr>
      <w:wordWrap/>
      <w:adjustRightInd w:val="0"/>
      <w:spacing w:before="144" w:after="144" w:line="360" w:lineRule="exact"/>
      <w:ind w:left="0" w:firstLine="0"/>
      <w:jc w:val="left"/>
      <w:outlineLvl w:val="3"/>
    </w:pPr>
    <w:rPr>
      <w:rFonts w:ascii="맑은 고딕" w:eastAsia="맑은 고딕" w:hAnsi="굴림체"/>
      <w:b/>
      <w:color w:val="000000"/>
      <w:kern w:val="0"/>
      <w:sz w:val="24"/>
      <w:szCs w:val="26"/>
      <w:lang w:val="x-none"/>
    </w:rPr>
  </w:style>
  <w:style w:type="paragraph" w:customStyle="1" w:styleId="Link5">
    <w:name w:val="Link제목5"/>
    <w:basedOn w:val="5"/>
    <w:qFormat/>
    <w:rsid w:val="00802681"/>
    <w:pPr>
      <w:numPr>
        <w:numId w:val="15"/>
      </w:numPr>
      <w:spacing w:before="0" w:after="144" w:line="240" w:lineRule="auto"/>
      <w:ind w:left="403" w:hanging="403"/>
      <w:jc w:val="left"/>
    </w:pPr>
    <w:rPr>
      <w:rFonts w:ascii="맑은 고딕" w:eastAsia="맑은 고딕" w:hAnsi="맑은 고딕"/>
      <w:sz w:val="20"/>
    </w:rPr>
  </w:style>
  <w:style w:type="paragraph" w:customStyle="1" w:styleId="Link6">
    <w:name w:val="Link제목6"/>
    <w:basedOn w:val="Link5"/>
    <w:qFormat/>
    <w:rsid w:val="00721D41"/>
    <w:pPr>
      <w:numPr>
        <w:numId w:val="16"/>
      </w:numPr>
      <w:ind w:leftChars="100" w:left="503" w:hanging="403"/>
      <w:outlineLvl w:val="5"/>
    </w:pPr>
  </w:style>
  <w:style w:type="paragraph" w:customStyle="1" w:styleId="Link7">
    <w:name w:val="Link제목7"/>
    <w:basedOn w:val="Link6"/>
    <w:qFormat/>
    <w:rsid w:val="00721D41"/>
    <w:pPr>
      <w:numPr>
        <w:numId w:val="17"/>
      </w:numPr>
      <w:ind w:leftChars="200" w:left="603" w:hanging="403"/>
      <w:outlineLvl w:val="6"/>
    </w:pPr>
  </w:style>
  <w:style w:type="paragraph" w:customStyle="1" w:styleId="Link8">
    <w:name w:val="Link제목8"/>
    <w:basedOn w:val="Link7"/>
    <w:qFormat/>
    <w:rsid w:val="00721D41"/>
    <w:pPr>
      <w:numPr>
        <w:numId w:val="18"/>
      </w:numPr>
      <w:ind w:leftChars="300" w:left="1003" w:hanging="403"/>
      <w:outlineLvl w:val="7"/>
    </w:pPr>
  </w:style>
  <w:style w:type="paragraph" w:customStyle="1" w:styleId="Linkf3">
    <w:name w:val="Link표표준"/>
    <w:basedOn w:val="af6"/>
    <w:qFormat/>
    <w:rsid w:val="00912C0F"/>
    <w:pPr>
      <w:spacing w:before="0" w:after="0" w:line="240" w:lineRule="auto"/>
    </w:pPr>
    <w:rPr>
      <w:rFonts w:hAnsi="맑은 고딕"/>
      <w:sz w:val="20"/>
      <w:szCs w:val="20"/>
    </w:rPr>
  </w:style>
  <w:style w:type="paragraph" w:customStyle="1" w:styleId="Linkf4">
    <w:name w:val="Link표표준대쉬"/>
    <w:basedOn w:val="a0"/>
    <w:qFormat/>
    <w:rsid w:val="008B4F1B"/>
    <w:pPr>
      <w:tabs>
        <w:tab w:val="clear" w:pos="417"/>
      </w:tabs>
      <w:spacing w:before="0" w:afterLines="50" w:after="120"/>
      <w:ind w:left="284" w:hanging="227"/>
    </w:pPr>
    <w:rPr>
      <w:rFonts w:hAnsi="맑은 고딕"/>
      <w:sz w:val="20"/>
      <w:szCs w:val="20"/>
    </w:rPr>
  </w:style>
  <w:style w:type="paragraph" w:customStyle="1" w:styleId="Linkf5">
    <w:name w:val="Link표표준점"/>
    <w:basedOn w:val="a2"/>
    <w:qFormat/>
    <w:rsid w:val="008B4F1B"/>
    <w:rPr>
      <w:rFonts w:hAnsi="맑은 고딕"/>
      <w:sz w:val="20"/>
      <w:szCs w:val="20"/>
    </w:rPr>
  </w:style>
  <w:style w:type="paragraph" w:customStyle="1" w:styleId="Link1">
    <w:name w:val="Link표준원"/>
    <w:basedOn w:val="a3"/>
    <w:qFormat/>
    <w:rsid w:val="00EA4A6D"/>
    <w:pPr>
      <w:numPr>
        <w:numId w:val="14"/>
      </w:numPr>
      <w:autoSpaceDE/>
      <w:autoSpaceDN/>
      <w:ind w:left="227" w:hanging="227"/>
      <w:textAlignment w:val="baseline"/>
    </w:pPr>
    <w:rPr>
      <w:rFonts w:ascii="맑은 고딕" w:eastAsia="맑은 고딕" w:hAnsi="맑은 고딕"/>
      <w:szCs w:val="22"/>
      <w:lang w:val="x-none" w:eastAsia="x-none"/>
    </w:rPr>
  </w:style>
  <w:style w:type="paragraph" w:customStyle="1" w:styleId="Link">
    <w:name w:val="Link표준대쉬"/>
    <w:basedOn w:val="a3"/>
    <w:qFormat/>
    <w:rsid w:val="003F222C"/>
    <w:pPr>
      <w:numPr>
        <w:numId w:val="6"/>
      </w:numPr>
      <w:autoSpaceDE/>
      <w:autoSpaceDN/>
      <w:adjustRightInd w:val="0"/>
      <w:ind w:left="470"/>
      <w:textAlignment w:val="baseline"/>
    </w:pPr>
    <w:rPr>
      <w:rFonts w:ascii="맑은 고딕" w:eastAsia="맑은 고딕"/>
      <w:kern w:val="0"/>
      <w:szCs w:val="22"/>
    </w:rPr>
  </w:style>
  <w:style w:type="paragraph" w:customStyle="1" w:styleId="Link2">
    <w:name w:val="Link표준점"/>
    <w:basedOn w:val="a3"/>
    <w:qFormat/>
    <w:rsid w:val="00A35097"/>
    <w:pPr>
      <w:numPr>
        <w:numId w:val="7"/>
      </w:numPr>
      <w:tabs>
        <w:tab w:val="clear" w:pos="984"/>
        <w:tab w:val="left" w:pos="500"/>
      </w:tabs>
      <w:autoSpaceDE/>
      <w:autoSpaceDN/>
      <w:adjustRightInd w:val="0"/>
      <w:ind w:left="680" w:hanging="170"/>
      <w:textAlignment w:val="baseline"/>
    </w:pPr>
    <w:rPr>
      <w:rFonts w:ascii="맑은 고딕" w:eastAsia="맑은 고딕" w:hAnsi="맑은 고딕"/>
      <w:kern w:val="0"/>
      <w:szCs w:val="22"/>
      <w:lang w:val="x-none" w:eastAsia="x-none"/>
    </w:rPr>
  </w:style>
  <w:style w:type="paragraph" w:customStyle="1" w:styleId="Link0">
    <w:name w:val="Link제목0"/>
    <w:basedOn w:val="0"/>
    <w:qFormat/>
    <w:rsid w:val="00802681"/>
    <w:pPr>
      <w:numPr>
        <w:numId w:val="19"/>
      </w:numPr>
      <w:tabs>
        <w:tab w:val="clear" w:pos="567"/>
      </w:tabs>
      <w:spacing w:line="240" w:lineRule="auto"/>
      <w:jc w:val="left"/>
      <w:outlineLvl w:val="0"/>
    </w:pPr>
    <w:rPr>
      <w:rFonts w:ascii="맑은 고딕" w:eastAsia="맑은 고딕" w:hAnsi="맑은 고딕"/>
    </w:rPr>
  </w:style>
  <w:style w:type="paragraph" w:customStyle="1" w:styleId="KDB1">
    <w:name w:val="KDB제목1"/>
    <w:basedOn w:val="1"/>
    <w:rsid w:val="00440F7D"/>
    <w:pPr>
      <w:ind w:left="397" w:hanging="397"/>
    </w:pPr>
    <w:rPr>
      <w:rFonts w:ascii="굴림체" w:eastAsia="굴림체" w:hAnsi="굴림체"/>
      <w:bCs/>
      <w:color w:val="000000"/>
      <w:kern w:val="0"/>
      <w:szCs w:val="28"/>
    </w:rPr>
  </w:style>
  <w:style w:type="paragraph" w:customStyle="1" w:styleId="KDB2">
    <w:name w:val="KDB제목2"/>
    <w:basedOn w:val="20"/>
    <w:rsid w:val="00440F7D"/>
    <w:rPr>
      <w:rFonts w:ascii="굴림체" w:eastAsia="굴림체" w:hAnsi="굴림체"/>
      <w:b/>
      <w:bCs/>
      <w:color w:val="000000"/>
      <w:kern w:val="0"/>
      <w:sz w:val="32"/>
    </w:rPr>
  </w:style>
  <w:style w:type="paragraph" w:customStyle="1" w:styleId="KDB3">
    <w:name w:val="KDB제목3"/>
    <w:basedOn w:val="3"/>
    <w:rsid w:val="00440F7D"/>
    <w:pPr>
      <w:spacing w:line="360" w:lineRule="exact"/>
      <w:ind w:left="4565" w:rightChars="100" w:right="100" w:hanging="1871"/>
      <w:jc w:val="left"/>
    </w:pPr>
    <w:rPr>
      <w:rFonts w:ascii="굴림체" w:eastAsia="굴림체" w:hAnsi="굴림체" w:cs="굴림체"/>
      <w:b/>
      <w:bCs/>
      <w:color w:val="000000"/>
      <w:sz w:val="28"/>
      <w:szCs w:val="28"/>
    </w:rPr>
  </w:style>
  <w:style w:type="paragraph" w:customStyle="1" w:styleId="aff2">
    <w:name w:val="표준원"/>
    <w:basedOn w:val="a3"/>
    <w:rsid w:val="00440F7D"/>
    <w:pPr>
      <w:tabs>
        <w:tab w:val="num" w:pos="965"/>
      </w:tabs>
      <w:autoSpaceDE/>
      <w:autoSpaceDN/>
      <w:adjustRightInd w:val="0"/>
      <w:spacing w:before="120" w:after="60" w:line="300" w:lineRule="auto"/>
      <w:ind w:left="965" w:hanging="397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krois3">
    <w:name w:val="krois제목3"/>
    <w:basedOn w:val="a3"/>
    <w:rsid w:val="00440F7D"/>
    <w:pPr>
      <w:wordWrap/>
      <w:adjustRightInd w:val="0"/>
      <w:spacing w:line="400" w:lineRule="atLeast"/>
      <w:ind w:left="2608" w:hanging="2608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krois2">
    <w:name w:val="krois제목2"/>
    <w:basedOn w:val="a3"/>
    <w:rsid w:val="00440F7D"/>
    <w:pPr>
      <w:keepNext/>
      <w:spacing w:line="360" w:lineRule="exact"/>
      <w:ind w:left="227" w:rightChars="100" w:right="200" w:hanging="227"/>
      <w:jc w:val="left"/>
      <w:outlineLvl w:val="2"/>
    </w:pPr>
    <w:rPr>
      <w:rFonts w:ascii="맑은 고딕" w:eastAsia="맑은 고딕" w:hAnsi="맑은 고딕" w:cs="바탕"/>
      <w:b/>
      <w:bCs/>
      <w:color w:val="000000"/>
      <w:sz w:val="28"/>
      <w:szCs w:val="20"/>
    </w:rPr>
  </w:style>
  <w:style w:type="paragraph" w:customStyle="1" w:styleId="krois1">
    <w:name w:val="krois제목1"/>
    <w:basedOn w:val="KDB2"/>
    <w:rsid w:val="00DA3FDF"/>
    <w:pPr>
      <w:ind w:left="851"/>
    </w:pPr>
    <w:rPr>
      <w:rFonts w:ascii="맑은 고딕" w:eastAsia="맑은 고딕" w:hAnsi="맑은 고딕"/>
    </w:rPr>
  </w:style>
  <w:style w:type="paragraph" w:customStyle="1" w:styleId="11pt04cm6pt3pt12">
    <w:name w:val="스타일 맑은 고딕 11 pt 첫 줄:  0.4 cm 앞: 6 pt 단락 뒤: 3 pt 줄 간격: 배수 1.2..."/>
    <w:basedOn w:val="a3"/>
    <w:rsid w:val="00DA3FDF"/>
    <w:pPr>
      <w:spacing w:before="120" w:after="60" w:line="300" w:lineRule="auto"/>
      <w:ind w:firstLine="227"/>
    </w:pPr>
    <w:rPr>
      <w:rFonts w:ascii="맑은 고딕" w:eastAsia="맑은 고딕" w:hAnsi="맑은 고딕" w:cs="바탕"/>
      <w:kern w:val="0"/>
      <w:sz w:val="22"/>
      <w:szCs w:val="20"/>
    </w:rPr>
  </w:style>
  <w:style w:type="paragraph" w:customStyle="1" w:styleId="aff3">
    <w:name w:val="표준대쉬"/>
    <w:basedOn w:val="a3"/>
    <w:rsid w:val="00DA3FDF"/>
    <w:pPr>
      <w:autoSpaceDE/>
      <w:autoSpaceDN/>
      <w:adjustRightInd w:val="0"/>
      <w:spacing w:before="80" w:after="40" w:line="300" w:lineRule="auto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S3">
    <w:name w:val="S본문3"/>
    <w:basedOn w:val="a3"/>
    <w:rsid w:val="00DA3FDF"/>
    <w:pPr>
      <w:numPr>
        <w:numId w:val="32"/>
      </w:numPr>
      <w:wordWrap/>
      <w:adjustRightInd w:val="0"/>
      <w:spacing w:line="320" w:lineRule="atLeast"/>
      <w:jc w:val="left"/>
    </w:pPr>
    <w:rPr>
      <w:rFonts w:ascii="바탕체" w:eastAsia="바탕체" w:hAnsi="바탕체"/>
      <w:color w:val="000000"/>
      <w:kern w:val="0"/>
      <w:szCs w:val="20"/>
    </w:rPr>
  </w:style>
  <w:style w:type="character" w:customStyle="1" w:styleId="Char1">
    <w:name w:val="표 표준 Char"/>
    <w:link w:val="af6"/>
    <w:rsid w:val="00FA6F99"/>
    <w:rPr>
      <w:rFonts w:ascii="맑은 고딕" w:eastAsia="맑은 고딕"/>
      <w:sz w:val="22"/>
      <w:szCs w:val="22"/>
    </w:rPr>
  </w:style>
  <w:style w:type="paragraph" w:customStyle="1" w:styleId="krois4">
    <w:name w:val="krois제목4"/>
    <w:basedOn w:val="a3"/>
    <w:rsid w:val="00FA6F99"/>
    <w:pPr>
      <w:numPr>
        <w:numId w:val="35"/>
      </w:numPr>
      <w:wordWrap/>
      <w:adjustRightInd w:val="0"/>
      <w:spacing w:line="400" w:lineRule="atLeast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character" w:customStyle="1" w:styleId="Char0">
    <w:name w:val="바닥글 Char"/>
    <w:aliases w:val="왼쪽 Char"/>
    <w:link w:val="af"/>
    <w:rsid w:val="004739F3"/>
    <w:rPr>
      <w:rFonts w:ascii="바탕"/>
      <w:kern w:val="2"/>
      <w:szCs w:val="24"/>
    </w:rPr>
  </w:style>
  <w:style w:type="paragraph" w:customStyle="1" w:styleId="2">
    <w:name w:val="본문2"/>
    <w:basedOn w:val="aff4"/>
    <w:rsid w:val="002E036E"/>
    <w:pPr>
      <w:numPr>
        <w:ilvl w:val="1"/>
        <w:numId w:val="37"/>
      </w:numPr>
      <w:spacing w:after="0" w:line="360" w:lineRule="atLeast"/>
      <w:jc w:val="left"/>
    </w:pPr>
    <w:rPr>
      <w:rFonts w:ascii="바탕체" w:eastAsia="바탕체" w:hAnsi="바탕체" w:cs="굴림"/>
      <w:color w:val="000000"/>
      <w:kern w:val="0"/>
      <w:szCs w:val="20"/>
    </w:rPr>
  </w:style>
  <w:style w:type="paragraph" w:styleId="aff4">
    <w:name w:val="Body Text"/>
    <w:basedOn w:val="a3"/>
    <w:link w:val="Char4"/>
    <w:rsid w:val="002E036E"/>
    <w:pPr>
      <w:spacing w:after="180"/>
    </w:pPr>
  </w:style>
  <w:style w:type="character" w:customStyle="1" w:styleId="Char4">
    <w:name w:val="본문 Char"/>
    <w:basedOn w:val="a4"/>
    <w:link w:val="aff4"/>
    <w:rsid w:val="002E036E"/>
    <w:rPr>
      <w:rFonts w:ascii="바탕"/>
      <w:kern w:val="2"/>
      <w:szCs w:val="24"/>
    </w:rPr>
  </w:style>
  <w:style w:type="paragraph" w:styleId="aff5">
    <w:name w:val="Balloon Text"/>
    <w:basedOn w:val="a3"/>
    <w:link w:val="Char5"/>
    <w:rsid w:val="008D70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4"/>
    <w:link w:val="aff5"/>
    <w:rsid w:val="008D708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Data\LinkSoft\4.&#54532;&#47196;&#51229;&#53944;&#44288;&#47532;&#49328;&#52636;&#47932;\Link_&#50892;&#46300;&#49436;&#49885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7C567-43A7-467E-B8F8-D94AE481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Link_워드서식.dot</Template>
  <TotalTime>81</TotalTime>
  <Pages>6</Pages>
  <Words>80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Links>
    <vt:vector size="60" baseType="variant"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_Toc322513054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_Toc322513053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_Toc322513052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_Toc322513051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_Toc322513050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_Toc322513049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_Toc322513048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_Toc322513047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_Toc322513046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_Toc322513045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양제연</dc:creator>
  <cp:keywords/>
  <dc:description/>
  <cp:lastModifiedBy>User</cp:lastModifiedBy>
  <cp:revision>2</cp:revision>
  <cp:lastPrinted>2012-01-30T06:34:00Z</cp:lastPrinted>
  <dcterms:created xsi:type="dcterms:W3CDTF">2015-07-17T07:04:00Z</dcterms:created>
  <dcterms:modified xsi:type="dcterms:W3CDTF">2017-07-05T06:49:00Z</dcterms:modified>
</cp:coreProperties>
</file>