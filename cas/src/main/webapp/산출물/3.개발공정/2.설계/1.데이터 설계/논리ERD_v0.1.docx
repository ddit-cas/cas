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D3" w:rsidRPr="00161111" w:rsidRDefault="0033147C" w:rsidP="0033609B">
      <w:pPr>
        <w:pStyle w:val="Link9"/>
      </w:pPr>
      <w:r w:rsidRPr="000D2557">
        <w:rPr>
          <w:rFonts w:hint="eastAsia"/>
        </w:rPr>
        <w:t xml:space="preserve"> </w:t>
      </w:r>
    </w:p>
    <w:p w:rsidR="00C00B95" w:rsidRDefault="00C00B95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Pr="00161111" w:rsidRDefault="008D7083" w:rsidP="0033609B">
      <w:pPr>
        <w:pStyle w:val="Link9"/>
      </w:pPr>
    </w:p>
    <w:p w:rsidR="00C00B95" w:rsidRPr="00161111" w:rsidRDefault="0060422C" w:rsidP="0033609B">
      <w:pPr>
        <w:pStyle w:val="Link9"/>
      </w:pPr>
      <w:r w:rsidRPr="00161111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DD64B6C" wp14:editId="41184228">
                <wp:simplePos x="0" y="0"/>
                <wp:positionH relativeFrom="column">
                  <wp:posOffset>-4440555</wp:posOffset>
                </wp:positionH>
                <wp:positionV relativeFrom="paragraph">
                  <wp:posOffset>131445</wp:posOffset>
                </wp:positionV>
                <wp:extent cx="8477250" cy="3429000"/>
                <wp:effectExtent l="0" t="0" r="0" b="0"/>
                <wp:wrapNone/>
                <wp:docPr id="8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0" cy="3429000"/>
                          <a:chOff x="-6174" y="4864"/>
                          <a:chExt cx="13350" cy="5400"/>
                        </a:xfrm>
                      </wpg:grpSpPr>
                      <wps:wsp>
                        <wps:cNvPr id="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-6174" y="48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-6099" y="822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-6099" y="102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077AE2B" id="Group 169" o:spid="_x0000_s1026" style="position:absolute;left:0;text-align:left;margin-left:-349.65pt;margin-top:10.35pt;width:667.5pt;height:270pt;z-index:251656704" coordorigin="-6174,4864" coordsize="1335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">
                <v:line id="Line 163" o:spid="_x0000_s1027" style="position:absolute;visibility:visible;mso-wrap-style:square" from="-6174,4864" to="7101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PFBsIAAADaAAAADwAAAGRycy9kb3ducmV2LnhtbESPUWvCQBCE3wX/w7FC33TTFrRGTxFD&#10;QfRBavsDltw2Ceb2Qu56pv31PaHQx2FmvmHW28G2KnLvGycaHmcZKJbSmUYqDR/vr9MXUD6QGGqd&#10;sIZv9rDdjEdryo27yRvHS6hUgojPSUMdQpcj+rJmS37mOpbkfbreUkiyr9D0dEtw2+JTls3RUiNp&#10;oaaO9zWX18uX1XCOeORn9LHARRjo9FNcD7HQ+mEy7FagAg/hP/zXPhgNS7hfSTcA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PFBsIAAADaAAAADwAAAAAAAAAAAAAA&#10;AAChAgAAZHJzL2Rvd25yZXYueG1sUEsFBgAAAAAEAAQA+QAAAJADAAAAAA==&#10;" strokecolor="silver"/>
                <v:line id="Line 166" o:spid="_x0000_s1028" style="position:absolute;visibility:visible;mso-wrap-style:square" from="-6099,8224" to="7176,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CFBsMAAADbAAAADwAAAGRycy9kb3ducmV2LnhtbESPQUvDQBCF74L/YRnBm51YoZbYbRGD&#10;UOpBbP0BQ3ZMQrOzIbvdxv5651DwNsN78943q83ke5N5jF0QC4+zAgxLHVwnjYXvw/vDEkxMJI76&#10;IGzhlyNs1rc3KypdOMsX531qjIZILMlCm9JQIsa6ZU9xFgYW1X7C6CnpOjboRjpruO9xXhQL9NSJ&#10;NrQ08FvL9XF/8hY+M+74CWOu8DlN9HGpjttcWXt/N72+gEk8pX/z9XrrFF/p9RcdA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QhQbDAAAA2wAAAA8AAAAAAAAAAAAA&#10;AAAAoQIAAGRycy9kb3ducmV2LnhtbFBLBQYAAAAABAAEAPkAAACRAwAAAAA=&#10;" strokecolor="silver"/>
                <v:line id="Line 167" o:spid="_x0000_s1029" style="position:absolute;visibility:visible;mso-wrap-style:square" from="-6099,10264" to="7176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wgncAAAADbAAAADwAAAGRycy9kb3ducmV2LnhtbERPzWrCQBC+C32HZQredKJCLamriKEg&#10;9lBM+wBDdkyC2dmQ3a5pn94tFHqbj+93NrvRdiry4FsnGhbzDBRL5UwrtYbPj9fZMygfSAx1TljD&#10;N3vYbR8mG8qNu8mZYxlqlULE56ShCaHPEX3VsCU/dz1L4i5usBQSHGo0A91SuO1wmWVPaKmV1NBQ&#10;z4eGq2v5ZTW8RzzxCn0scB1GevsprsdYaD19HPcvoAKP4V/85z6aNH8Bv7+kA3B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cIJ3AAAAA2wAAAA8AAAAAAAAAAAAAAAAA&#10;oQIAAGRycy9kb3ducmV2LnhtbFBLBQYAAAAABAAEAPkAAACOAwAAAAA=&#10;" strokecolor="silver"/>
              </v:group>
            </w:pict>
          </mc:Fallback>
        </mc:AlternateContent>
      </w:r>
    </w:p>
    <w:p w:rsidR="00C00B95" w:rsidRPr="00161111" w:rsidRDefault="00C00B95" w:rsidP="0033609B">
      <w:pPr>
        <w:pStyle w:val="Link9"/>
      </w:pPr>
    </w:p>
    <w:p w:rsidR="00B37ED3" w:rsidRPr="00161111" w:rsidRDefault="0060422C" w:rsidP="0033609B">
      <w:pPr>
        <w:pStyle w:val="Link9"/>
      </w:pPr>
      <w:r>
        <w:rPr>
          <w:rFonts w:hAnsi="맑은 고딕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AEBCCA" wp14:editId="7C8D7D6D">
                <wp:simplePos x="0" y="0"/>
                <wp:positionH relativeFrom="page">
                  <wp:posOffset>640715</wp:posOffset>
                </wp:positionH>
                <wp:positionV relativeFrom="page">
                  <wp:posOffset>3002280</wp:posOffset>
                </wp:positionV>
                <wp:extent cx="4304665" cy="2998470"/>
                <wp:effectExtent l="0" t="0" r="0" b="0"/>
                <wp:wrapNone/>
                <wp:docPr id="7" name="Rectangl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4665" cy="299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22C" w:rsidRPr="009546A9" w:rsidRDefault="0060422C" w:rsidP="0060422C">
                            <w:pPr>
                              <w:pStyle w:val="Linkc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ERD(논리)</w:t>
                            </w:r>
                          </w:p>
                          <w:p w:rsidR="0060422C" w:rsidRPr="00BC3747" w:rsidRDefault="0060422C" w:rsidP="0060422C">
                            <w:pPr>
                              <w:pStyle w:val="Link9"/>
                            </w:pPr>
                            <w:r w:rsidRPr="0088069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="008D7083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프로젝트명</w:t>
                            </w:r>
                            <w:proofErr w:type="spellEnd"/>
                            <w:r w:rsidR="008D7083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입력</w:t>
                            </w: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  <w:rPr>
                                <w:rFonts w:hAnsi="맑은 고딕" w:cs="굴림체"/>
                                <w:b/>
                                <w:bCs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2" o:spid="_x0000_s1026" style="position:absolute;margin-left:50.45pt;margin-top:236.4pt;width:338.95pt;height:236.1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" filled="f" stroked="f" strokeweight="0">
                <v:textbox inset="0,0,0,0">
                  <w:txbxContent>
                    <w:p w:rsidR="0060422C" w:rsidRPr="009546A9" w:rsidRDefault="0060422C" w:rsidP="0060422C">
                      <w:pPr>
                        <w:pStyle w:val="Linkc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ERD(논리)</w:t>
                      </w:r>
                    </w:p>
                    <w:p w:rsidR="0060422C" w:rsidRPr="00BC3747" w:rsidRDefault="0060422C" w:rsidP="0060422C">
                      <w:pPr>
                        <w:pStyle w:val="Link9"/>
                      </w:pPr>
                      <w:r w:rsidRPr="0088069D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="008D7083">
                        <w:rPr>
                          <w:rFonts w:hint="eastAsia"/>
                          <w:b/>
                          <w:sz w:val="28"/>
                          <w:szCs w:val="28"/>
                        </w:rPr>
                        <w:t>프로젝트명</w:t>
                      </w:r>
                      <w:proofErr w:type="spellEnd"/>
                      <w:r w:rsidR="008D7083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입력</w:t>
                      </w: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  <w:rPr>
                          <w:rFonts w:hAnsi="맑은 고딕" w:cs="굴림체"/>
                          <w:b/>
                          <w:bCs/>
                          <w:kern w:val="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DA1BE8" w:rsidRPr="00161111" w:rsidRDefault="00DA1BE8" w:rsidP="0033609B">
      <w:pPr>
        <w:pStyle w:val="Link9"/>
      </w:pPr>
    </w:p>
    <w:p w:rsidR="00DA1BE8" w:rsidRPr="00161111" w:rsidRDefault="00DA1BE8" w:rsidP="0033609B">
      <w:pPr>
        <w:pStyle w:val="Link9"/>
      </w:pPr>
    </w:p>
    <w:p w:rsidR="00DA1BE8" w:rsidRDefault="00DA1BE8" w:rsidP="0033609B">
      <w:pPr>
        <w:pStyle w:val="Link9"/>
      </w:pPr>
    </w:p>
    <w:p w:rsidR="00E0258A" w:rsidRDefault="00E0258A" w:rsidP="0033609B">
      <w:pPr>
        <w:pStyle w:val="Link9"/>
      </w:pPr>
    </w:p>
    <w:p w:rsidR="00E0258A" w:rsidRPr="00161111" w:rsidRDefault="00E0258A" w:rsidP="0033609B">
      <w:pPr>
        <w:pStyle w:val="Link9"/>
      </w:pPr>
    </w:p>
    <w:p w:rsidR="00DA1BE8" w:rsidRDefault="00DA1BE8" w:rsidP="00802681">
      <w:pPr>
        <w:pStyle w:val="Link9"/>
      </w:pPr>
    </w:p>
    <w:p w:rsidR="008D7083" w:rsidRPr="000D0D66" w:rsidRDefault="008D7083" w:rsidP="00802681">
      <w:pPr>
        <w:pStyle w:val="Link9"/>
      </w:pPr>
    </w:p>
    <w:p w:rsidR="00FB4089" w:rsidRPr="00161111" w:rsidRDefault="0060422C" w:rsidP="0033609B">
      <w:pPr>
        <w:pStyle w:val="Link9"/>
      </w:pPr>
      <w:r w:rsidRPr="00161111">
        <w:rPr>
          <w:rFonts w:hint="eastAsia"/>
          <w:noProof/>
        </w:rPr>
        <w:drawing>
          <wp:anchor distT="0" distB="0" distL="114300" distR="114300" simplePos="0" relativeHeight="251654656" behindDoc="1" locked="0" layoutInCell="1" allowOverlap="1" wp14:anchorId="5B11BBF4" wp14:editId="52645522">
            <wp:simplePos x="0" y="0"/>
            <wp:positionH relativeFrom="column">
              <wp:posOffset>-935355</wp:posOffset>
            </wp:positionH>
            <wp:positionV relativeFrom="paragraph">
              <wp:posOffset>55245</wp:posOffset>
            </wp:positionV>
            <wp:extent cx="7774305" cy="2479675"/>
            <wp:effectExtent l="0" t="0" r="0" b="0"/>
            <wp:wrapNone/>
            <wp:docPr id="132" name="그림 132" descr="세로형_앞장뒷장_로고제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세로형_앞장뒷장_로고제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E85" w:rsidRPr="00161111" w:rsidRDefault="00950E85" w:rsidP="0033609B">
      <w:pPr>
        <w:pStyle w:val="Link9"/>
      </w:pPr>
    </w:p>
    <w:p w:rsidR="00950E85" w:rsidRPr="00161111" w:rsidRDefault="0060422C" w:rsidP="0033609B">
      <w:pPr>
        <w:pStyle w:val="Link9"/>
      </w:pPr>
      <w:r w:rsidRPr="001611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22DCDB" wp14:editId="4A7F9FCA">
                <wp:simplePos x="0" y="0"/>
                <wp:positionH relativeFrom="column">
                  <wp:posOffset>55245</wp:posOffset>
                </wp:positionH>
                <wp:positionV relativeFrom="paragraph">
                  <wp:posOffset>131445</wp:posOffset>
                </wp:positionV>
                <wp:extent cx="2503170" cy="990600"/>
                <wp:effectExtent l="0" t="0" r="0" b="0"/>
                <wp:wrapNone/>
                <wp:docPr id="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bottom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872"/>
                              <w:gridCol w:w="1931"/>
                            </w:tblGrid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문서관리번호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Pr="001340CC" w:rsidRDefault="00CD4B18" w:rsidP="00CD4B1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DDIT-16</w:t>
                                  </w:r>
                                  <w:r w:rsidR="008E3D87">
                                    <w:rPr>
                                      <w:rFonts w:hint="eastAsia"/>
                                    </w:rPr>
                                    <w:t>-A</w:t>
                                  </w:r>
                                  <w:r w:rsidR="007F0CC7">
                                    <w:rPr>
                                      <w:rFonts w:hint="eastAsia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작성일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Default="006B282A" w:rsidP="008D7083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t>201</w:t>
                                  </w:r>
                                  <w:r w:rsidR="008D7083"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.0</w:t>
                                  </w:r>
                                  <w:r w:rsidR="003C4EAA">
                                    <w:t>7</w:t>
                                  </w:r>
                                  <w:r w:rsidR="00E0258A">
                                    <w:t>.</w:t>
                                  </w:r>
                                  <w:r w:rsidR="008D7083">
                                    <w:rPr>
                                      <w:rFonts w:hint="eastAsia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 w:rsidRPr="001340CC">
                                    <w:rPr>
                                      <w:rFonts w:hint="eastAsia"/>
                                    </w:rPr>
                                    <w:t>보안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Pr="001340CC" w:rsidRDefault="00FC77A4" w:rsidP="00582680">
                                  <w:pPr>
                                    <w:pStyle w:val="Link9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일반본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8A34CE" w:rsidRPr="001340CC" w:rsidRDefault="008A34CE" w:rsidP="00950E85">
                            <w:pPr>
                              <w:rPr>
                                <w:rFonts w:ascii="맑은 고딕" w:eastAsia="맑은 고딕" w:hAnsi="맑은 고딕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7" type="#_x0000_t202" style="position:absolute;margin-left:4.35pt;margin-top:10.35pt;width:197.1pt;height:7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bottom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872"/>
                        <w:gridCol w:w="1931"/>
                      </w:tblGrid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문서관리번호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Pr="001340CC" w:rsidRDefault="00CD4B18" w:rsidP="00CD4B1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DDIT-16</w:t>
                            </w:r>
                            <w:r w:rsidR="008E3D87">
                              <w:rPr>
                                <w:rFonts w:hint="eastAsia"/>
                              </w:rPr>
                              <w:t>-A</w:t>
                            </w:r>
                            <w:r w:rsidR="007F0CC7"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c>
                      </w:tr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작성일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Default="006B282A" w:rsidP="008D7083">
                            <w:pPr>
                              <w:pStyle w:val="Link9"/>
                              <w:jc w:val="center"/>
                            </w:pPr>
                            <w:r>
                              <w:t>201</w:t>
                            </w:r>
                            <w:r w:rsidR="008D7083"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.0</w:t>
                            </w:r>
                            <w:r w:rsidR="003C4EAA">
                              <w:t>7</w:t>
                            </w:r>
                            <w:r w:rsidR="00E0258A">
                              <w:t>.</w:t>
                            </w:r>
                            <w:r w:rsidR="008D7083"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c>
                      </w:tr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 w:rsidRPr="001340CC">
                              <w:rPr>
                                <w:rFonts w:hint="eastAsia"/>
                              </w:rPr>
                              <w:t>보안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Pr="001340CC" w:rsidRDefault="00FC77A4" w:rsidP="00582680">
                            <w:pPr>
                              <w:pStyle w:val="Link9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일반본</w:t>
                            </w:r>
                            <w:proofErr w:type="spellEnd"/>
                          </w:p>
                        </w:tc>
                      </w:tr>
                    </w:tbl>
                    <w:p w:rsidR="008A34CE" w:rsidRPr="001340CC" w:rsidRDefault="008A34CE" w:rsidP="00950E85">
                      <w:pPr>
                        <w:rPr>
                          <w:rFonts w:ascii="맑은 고딕" w:eastAsia="맑은 고딕" w:hAnsi="맑은 고딕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0E85" w:rsidRPr="00161111" w:rsidRDefault="00950E85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9D5846" w:rsidRPr="00161111" w:rsidRDefault="0060422C" w:rsidP="0033609B">
      <w:pPr>
        <w:pStyle w:val="Link9"/>
      </w:pPr>
      <w:r w:rsidRPr="001611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AE6131" wp14:editId="61D37C80">
                <wp:simplePos x="0" y="0"/>
                <wp:positionH relativeFrom="column">
                  <wp:posOffset>2051685</wp:posOffset>
                </wp:positionH>
                <wp:positionV relativeFrom="paragraph">
                  <wp:posOffset>436245</wp:posOffset>
                </wp:positionV>
                <wp:extent cx="4309110" cy="381000"/>
                <wp:effectExtent l="0" t="0" r="0" b="0"/>
                <wp:wrapNone/>
                <wp:docPr id="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4CE" w:rsidRPr="001340CC" w:rsidRDefault="008A34CE" w:rsidP="00DD5661">
                            <w:pPr>
                              <w:pStyle w:val="Linke"/>
                              <w:rPr>
                                <w:rFonts w:cs="돋움"/>
                              </w:rPr>
                            </w:pPr>
                            <w:r w:rsidRPr="001340CC">
                              <w:t xml:space="preserve">Copyright </w:t>
                            </w:r>
                            <w:r w:rsidRPr="001340CC">
                              <w:rPr>
                                <w:rFonts w:cs="바탕" w:hint="eastAsia"/>
                              </w:rPr>
                              <w:t>ⓒ</w:t>
                            </w:r>
                            <w:r w:rsidRPr="001340CC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 w:rsidR="008D7083">
                              <w:rPr>
                                <w:rFonts w:hint="eastAsia"/>
                              </w:rPr>
                              <w:t>6</w:t>
                            </w:r>
                            <w:r w:rsidR="00E0258A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8D7083">
                              <w:rPr>
                                <w:rFonts w:hint="eastAsia"/>
                              </w:rPr>
                              <w:t>Ddit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40CC">
                              <w:t>Co., Ltd. All right</w:t>
                            </w:r>
                            <w:r>
                              <w:t>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28" type="#_x0000_t202" style="position:absolute;margin-left:161.55pt;margin-top:34.35pt;width:339.3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" filled="f" stroked="f">
                <v:textbox>
                  <w:txbxContent>
                    <w:p w:rsidR="008A34CE" w:rsidRPr="001340CC" w:rsidRDefault="008A34CE" w:rsidP="00DD5661">
                      <w:pPr>
                        <w:pStyle w:val="Linke"/>
                        <w:rPr>
                          <w:rFonts w:cs="돋움"/>
                        </w:rPr>
                      </w:pPr>
                      <w:r w:rsidRPr="001340CC">
                        <w:t xml:space="preserve">Copyright </w:t>
                      </w:r>
                      <w:r w:rsidRPr="001340CC">
                        <w:rPr>
                          <w:rFonts w:cs="바탕" w:hint="eastAsia"/>
                        </w:rPr>
                        <w:t>ⓒ</w:t>
                      </w:r>
                      <w:r w:rsidRPr="001340CC">
                        <w:t xml:space="preserve"> </w:t>
                      </w:r>
                      <w:r>
                        <w:rPr>
                          <w:rFonts w:hint="eastAsia"/>
                        </w:rPr>
                        <w:t>201</w:t>
                      </w:r>
                      <w:r w:rsidR="008D7083">
                        <w:rPr>
                          <w:rFonts w:hint="eastAsia"/>
                        </w:rPr>
                        <w:t>6</w:t>
                      </w:r>
                      <w:r w:rsidR="00E0258A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8D7083">
                        <w:rPr>
                          <w:rFonts w:hint="eastAsia"/>
                        </w:rPr>
                        <w:t>Ddit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1340CC">
                        <w:t>Co., Ltd. All right</w:t>
                      </w:r>
                      <w:r>
                        <w:t>s reserved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254"/>
        <w:gridCol w:w="4651"/>
        <w:gridCol w:w="1418"/>
        <w:gridCol w:w="1275"/>
      </w:tblGrid>
      <w:tr w:rsidR="00996488" w:rsidRPr="000D2557" w:rsidTr="00996488">
        <w:trPr>
          <w:trHeight w:val="454"/>
        </w:trPr>
        <w:tc>
          <w:tcPr>
            <w:tcW w:w="9639" w:type="dxa"/>
            <w:gridSpan w:val="5"/>
            <w:shd w:val="clear" w:color="auto" w:fill="CCCCCC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lastRenderedPageBreak/>
              <w:t xml:space="preserve">문서 </w:t>
            </w:r>
            <w:proofErr w:type="spellStart"/>
            <w:r w:rsidRPr="000D2557">
              <w:rPr>
                <w:rFonts w:hint="eastAsia"/>
              </w:rPr>
              <w:t>개정이력표</w:t>
            </w:r>
            <w:proofErr w:type="spellEnd"/>
          </w:p>
        </w:tc>
      </w:tr>
      <w:tr w:rsidR="00996488" w:rsidRPr="000D2557" w:rsidTr="0059140D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proofErr w:type="spellStart"/>
            <w:r w:rsidRPr="000D2557">
              <w:rPr>
                <w:rFonts w:hint="eastAsia"/>
              </w:rPr>
              <w:t>문서명</w:t>
            </w:r>
            <w:proofErr w:type="spellEnd"/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vAlign w:val="center"/>
          </w:tcPr>
          <w:p w:rsidR="00996488" w:rsidRPr="000D2557" w:rsidRDefault="002E036E" w:rsidP="00010D17">
            <w:pPr>
              <w:pStyle w:val="Linkf3"/>
            </w:pPr>
            <w:r>
              <w:rPr>
                <w:rFonts w:hint="eastAsia"/>
              </w:rPr>
              <w:t>ERD(논리)</w:t>
            </w:r>
          </w:p>
        </w:tc>
      </w:tr>
      <w:tr w:rsidR="008D7083" w:rsidRPr="000D2557" w:rsidTr="00784445">
        <w:trPr>
          <w:trHeight w:val="454"/>
        </w:trPr>
        <w:tc>
          <w:tcPr>
            <w:tcW w:w="1041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버전</w:t>
            </w:r>
          </w:p>
        </w:tc>
        <w:tc>
          <w:tcPr>
            <w:tcW w:w="1254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날짜</w:t>
            </w:r>
          </w:p>
        </w:tc>
        <w:tc>
          <w:tcPr>
            <w:tcW w:w="4651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내용</w:t>
            </w:r>
          </w:p>
        </w:tc>
        <w:tc>
          <w:tcPr>
            <w:tcW w:w="1418" w:type="dxa"/>
            <w:shd w:val="clear" w:color="auto" w:fill="D9D9D9"/>
          </w:tcPr>
          <w:p w:rsidR="00996488" w:rsidRPr="000D2557" w:rsidRDefault="00996488" w:rsidP="00996488">
            <w:pPr>
              <w:pStyle w:val="Linkf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996488" w:rsidRPr="000D2557" w:rsidRDefault="00996488" w:rsidP="00996488">
            <w:pPr>
              <w:pStyle w:val="Linkf0"/>
            </w:pPr>
            <w:r>
              <w:rPr>
                <w:rFonts w:hint="eastAsia"/>
              </w:rPr>
              <w:t>승인자</w:t>
            </w:r>
          </w:p>
        </w:tc>
      </w:tr>
      <w:tr w:rsidR="008D7083" w:rsidRPr="000D2557" w:rsidTr="00784445">
        <w:trPr>
          <w:trHeight w:val="454"/>
        </w:trPr>
        <w:tc>
          <w:tcPr>
            <w:tcW w:w="1041" w:type="dxa"/>
          </w:tcPr>
          <w:p w:rsidR="00996488" w:rsidRPr="009E6BA0" w:rsidRDefault="00996488" w:rsidP="009E6BA0">
            <w:pPr>
              <w:pStyle w:val="a9"/>
            </w:pPr>
            <w:r w:rsidRPr="009E6BA0">
              <w:rPr>
                <w:rFonts w:hint="eastAsia"/>
              </w:rPr>
              <w:t>1.0</w:t>
            </w:r>
          </w:p>
          <w:p w:rsidR="00996488" w:rsidRPr="000D2557" w:rsidRDefault="003C4EAA" w:rsidP="003C4EAA">
            <w:pPr>
              <w:pStyle w:val="Link9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254" w:type="dxa"/>
          </w:tcPr>
          <w:p w:rsidR="00996488" w:rsidRPr="000D2557" w:rsidRDefault="00E0258A" w:rsidP="0033609B">
            <w:pPr>
              <w:pStyle w:val="Link9"/>
            </w:pPr>
            <w:r>
              <w:rPr>
                <w:rFonts w:hint="eastAsia"/>
              </w:rPr>
              <w:t>201</w:t>
            </w:r>
            <w:r w:rsidR="008D7083">
              <w:rPr>
                <w:rFonts w:hint="eastAsia"/>
              </w:rPr>
              <w:t>6</w:t>
            </w:r>
            <w:r>
              <w:rPr>
                <w:rFonts w:hint="eastAsia"/>
              </w:rPr>
              <w:t>.0</w:t>
            </w:r>
            <w:r w:rsidR="008D7083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8D7083">
              <w:rPr>
                <w:rFonts w:hint="eastAsia"/>
              </w:rPr>
              <w:t>29</w:t>
            </w:r>
          </w:p>
          <w:p w:rsidR="00996488" w:rsidRPr="000D2557" w:rsidRDefault="003C4EAA" w:rsidP="008D7083">
            <w:pPr>
              <w:pStyle w:val="Link9"/>
            </w:pPr>
            <w:r>
              <w:rPr>
                <w:rFonts w:hint="eastAsia"/>
              </w:rPr>
              <w:t>201</w:t>
            </w:r>
            <w:r w:rsidR="008D7083">
              <w:rPr>
                <w:rFonts w:hint="eastAsia"/>
              </w:rPr>
              <w:t>6</w:t>
            </w:r>
            <w:r>
              <w:rPr>
                <w:rFonts w:hint="eastAsia"/>
              </w:rPr>
              <w:t>.0</w:t>
            </w:r>
            <w:r w:rsidR="008D7083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8D7083">
              <w:rPr>
                <w:rFonts w:hint="eastAsia"/>
              </w:rPr>
              <w:t>30</w:t>
            </w:r>
          </w:p>
        </w:tc>
        <w:tc>
          <w:tcPr>
            <w:tcW w:w="4651" w:type="dxa"/>
          </w:tcPr>
          <w:p w:rsidR="00996488" w:rsidRPr="000D2557" w:rsidRDefault="00996488" w:rsidP="0033609B">
            <w:pPr>
              <w:pStyle w:val="Link9"/>
            </w:pPr>
            <w:r w:rsidRPr="000D2557">
              <w:rPr>
                <w:rFonts w:hint="eastAsia"/>
              </w:rPr>
              <w:t>최초제정</w:t>
            </w:r>
          </w:p>
          <w:p w:rsidR="00996488" w:rsidRPr="000D2557" w:rsidRDefault="003C4EAA" w:rsidP="0033609B">
            <w:pPr>
              <w:pStyle w:val="Link9"/>
            </w:pPr>
            <w:r>
              <w:rPr>
                <w:rFonts w:hint="eastAsia"/>
              </w:rPr>
              <w:t>감리 후속 조치</w:t>
            </w: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</w:tc>
        <w:tc>
          <w:tcPr>
            <w:tcW w:w="1418" w:type="dxa"/>
          </w:tcPr>
          <w:p w:rsidR="003C4EAA" w:rsidRDefault="003C4EAA" w:rsidP="00996488">
            <w:pPr>
              <w:pStyle w:val="Linkf3"/>
              <w:jc w:val="center"/>
            </w:pPr>
          </w:p>
        </w:tc>
        <w:tc>
          <w:tcPr>
            <w:tcW w:w="1275" w:type="dxa"/>
          </w:tcPr>
          <w:p w:rsidR="00996488" w:rsidRPr="000D2557" w:rsidRDefault="00996488" w:rsidP="00996488">
            <w:pPr>
              <w:pStyle w:val="Link9"/>
              <w:jc w:val="center"/>
            </w:pPr>
          </w:p>
        </w:tc>
      </w:tr>
    </w:tbl>
    <w:p w:rsidR="004739F3" w:rsidRPr="000D0D66" w:rsidRDefault="004739F3" w:rsidP="004D14D2">
      <w:pPr>
        <w:pStyle w:val="20"/>
        <w:keepNext w:val="0"/>
        <w:sectPr w:rsidR="004739F3" w:rsidRPr="000D0D66" w:rsidSect="00304F4D">
          <w:headerReference w:type="default" r:id="rId10"/>
          <w:footerReference w:type="even" r:id="rId11"/>
          <w:pgSz w:w="11906" w:h="16838" w:code="9"/>
          <w:pgMar w:top="1418" w:right="1134" w:bottom="1418" w:left="1134" w:header="567" w:footer="454" w:gutter="0"/>
          <w:pgNumType w:fmt="lowerRoman" w:start="1"/>
          <w:cols w:space="720"/>
          <w:noEndnote/>
          <w:titlePg/>
          <w:docGrid w:linePitch="27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2E036E" w:rsidRPr="00686B7A" w:rsidTr="002E036E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bookmarkStart w:id="0" w:name="_Toc294551948"/>
            <w:bookmarkStart w:id="1" w:name="_Toc322513313"/>
            <w:bookmarkStart w:id="2" w:name="_Toc257300312"/>
            <w:bookmarkStart w:id="3" w:name="_Toc322513236"/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2E036E" w:rsidRPr="00686B7A" w:rsidTr="002E036E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  <w:proofErr w:type="spellEnd"/>
          </w:p>
        </w:tc>
        <w:tc>
          <w:tcPr>
            <w:tcW w:w="4031" w:type="dxa"/>
            <w:vAlign w:val="center"/>
          </w:tcPr>
          <w:p w:rsidR="002E036E" w:rsidRPr="00686B7A" w:rsidRDefault="002E036E" w:rsidP="002E036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2E036E" w:rsidRPr="00686B7A" w:rsidRDefault="002E036E" w:rsidP="00FD4D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2E036E" w:rsidRPr="00686B7A" w:rsidTr="002E036E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2E036E" w:rsidRPr="00686B7A" w:rsidRDefault="00C63112" w:rsidP="006B282A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지원자 관리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2E036E" w:rsidRPr="001660B0" w:rsidTr="002E036E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2E036E" w:rsidRPr="001660B0" w:rsidRDefault="00C63112" w:rsidP="00C6311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 w:rsidRPr="00C63112">
              <w:rPr>
                <w:rFonts w:ascii="맑은 고딕" w:eastAsia="맑은 고딕" w:hAnsi="맑은 고딕" w:hint="eastAsia"/>
              </w:rPr>
              <w:t>지원자의 기초정보를 관리한다.</w:t>
            </w:r>
          </w:p>
        </w:tc>
      </w:tr>
      <w:tr w:rsidR="002E036E" w:rsidRPr="00B2294D" w:rsidTr="002E036E">
        <w:trPr>
          <w:trHeight w:val="10086"/>
        </w:trPr>
        <w:tc>
          <w:tcPr>
            <w:tcW w:w="9628" w:type="dxa"/>
            <w:gridSpan w:val="4"/>
          </w:tcPr>
          <w:p w:rsidR="002E036E" w:rsidRDefault="002E036E" w:rsidP="006E7B49">
            <w:pPr>
              <w:pStyle w:val="afe"/>
            </w:pPr>
          </w:p>
          <w:p w:rsidR="00942D94" w:rsidRPr="00B2294D" w:rsidRDefault="00C63112" w:rsidP="006E7B49">
            <w:pPr>
              <w:pStyle w:val="afe"/>
            </w:pPr>
            <w:r>
              <w:rPr>
                <w:noProof/>
              </w:rPr>
              <w:drawing>
                <wp:inline distT="0" distB="0" distL="0" distR="0" wp14:anchorId="77AFEADC" wp14:editId="32D2043E">
                  <wp:extent cx="5943600" cy="3368040"/>
                  <wp:effectExtent l="0" t="0" r="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6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581" w:rsidRDefault="00370581" w:rsidP="00370581"/>
    <w:p w:rsidR="00942D94" w:rsidRDefault="00942D94" w:rsidP="00370581"/>
    <w:bookmarkEnd w:id="0"/>
    <w:bookmarkEnd w:id="1"/>
    <w:bookmarkEnd w:id="2"/>
    <w:bookmarkEnd w:id="3"/>
    <w:p w:rsidR="00942D94" w:rsidRDefault="00942D94" w:rsidP="00370581">
      <w:pPr>
        <w:rPr>
          <w:rFonts w:hint="eastAsia"/>
        </w:rPr>
      </w:pPr>
    </w:p>
    <w:p w:rsidR="00C63112" w:rsidRDefault="00C63112" w:rsidP="00370581">
      <w:pPr>
        <w:rPr>
          <w:rFonts w:hint="eastAsia"/>
        </w:rPr>
      </w:pPr>
    </w:p>
    <w:p w:rsidR="00C63112" w:rsidRDefault="00C63112" w:rsidP="00370581">
      <w:pPr>
        <w:rPr>
          <w:rFonts w:hint="eastAsia"/>
        </w:rPr>
      </w:pPr>
    </w:p>
    <w:p w:rsidR="00C63112" w:rsidRDefault="00C63112" w:rsidP="0037058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C63112" w:rsidRPr="00686B7A" w:rsidTr="00593CBB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C63112" w:rsidRPr="00686B7A" w:rsidTr="00593CBB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  <w:proofErr w:type="spellEnd"/>
          </w:p>
        </w:tc>
        <w:tc>
          <w:tcPr>
            <w:tcW w:w="4031" w:type="dxa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shd w:val="clear" w:color="auto" w:fill="D9D9D9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C63112" w:rsidRPr="00686B7A" w:rsidTr="00593CBB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서류전형 관리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C63112" w:rsidRPr="001660B0" w:rsidTr="00593CBB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C63112" w:rsidRPr="001660B0" w:rsidRDefault="00C63112" w:rsidP="00C6311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 w:rsidRPr="00C63112">
              <w:rPr>
                <w:rFonts w:ascii="맑은 고딕" w:eastAsia="맑은 고딕" w:hAnsi="맑은 고딕" w:hint="eastAsia"/>
              </w:rPr>
              <w:t>서류전형의 문제를 관리한다.</w:t>
            </w:r>
            <w:bookmarkStart w:id="4" w:name="_GoBack"/>
            <w:bookmarkEnd w:id="4"/>
          </w:p>
        </w:tc>
      </w:tr>
      <w:tr w:rsidR="00C63112" w:rsidRPr="00B2294D" w:rsidTr="00593CBB">
        <w:trPr>
          <w:trHeight w:val="10086"/>
        </w:trPr>
        <w:tc>
          <w:tcPr>
            <w:tcW w:w="9628" w:type="dxa"/>
            <w:gridSpan w:val="4"/>
          </w:tcPr>
          <w:p w:rsidR="00C63112" w:rsidRDefault="00C63112" w:rsidP="00593CBB">
            <w:pPr>
              <w:pStyle w:val="afe"/>
            </w:pPr>
          </w:p>
          <w:p w:rsidR="00C63112" w:rsidRPr="00B2294D" w:rsidRDefault="00C63112" w:rsidP="00593CBB">
            <w:pPr>
              <w:pStyle w:val="afe"/>
            </w:pPr>
            <w:r>
              <w:rPr>
                <w:noProof/>
              </w:rPr>
              <w:drawing>
                <wp:inline distT="0" distB="0" distL="0" distR="0" wp14:anchorId="79111034" wp14:editId="49DA01D7">
                  <wp:extent cx="5943600" cy="5535295"/>
                  <wp:effectExtent l="0" t="0" r="0" b="825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3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3112" w:rsidRDefault="00C63112" w:rsidP="00370581">
      <w:pPr>
        <w:rPr>
          <w:rFonts w:hint="eastAsia"/>
        </w:rPr>
      </w:pPr>
    </w:p>
    <w:p w:rsidR="00C63112" w:rsidRDefault="00C63112" w:rsidP="00370581">
      <w:pPr>
        <w:rPr>
          <w:rFonts w:hint="eastAsia"/>
        </w:rPr>
      </w:pPr>
    </w:p>
    <w:p w:rsidR="00C63112" w:rsidRDefault="00C63112" w:rsidP="00370581">
      <w:pPr>
        <w:rPr>
          <w:rFonts w:hint="eastAsia"/>
        </w:rPr>
      </w:pPr>
    </w:p>
    <w:p w:rsidR="00C63112" w:rsidRDefault="00C63112" w:rsidP="00370581">
      <w:pPr>
        <w:rPr>
          <w:rFonts w:hint="eastAsia"/>
        </w:rPr>
      </w:pPr>
    </w:p>
    <w:p w:rsidR="00C63112" w:rsidRDefault="00C63112" w:rsidP="00370581">
      <w:pPr>
        <w:rPr>
          <w:rFonts w:hint="eastAsia"/>
        </w:rPr>
      </w:pPr>
    </w:p>
    <w:p w:rsidR="00C63112" w:rsidRDefault="00C63112" w:rsidP="0037058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C63112" w:rsidRPr="00686B7A" w:rsidTr="00593CBB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C63112" w:rsidRPr="00686B7A" w:rsidTr="00593CBB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  <w:proofErr w:type="spellEnd"/>
          </w:p>
        </w:tc>
        <w:tc>
          <w:tcPr>
            <w:tcW w:w="4031" w:type="dxa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shd w:val="clear" w:color="auto" w:fill="D9D9D9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C63112" w:rsidRPr="00686B7A" w:rsidTr="00593CBB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면접 평가, 면접 평가인원 위촉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C63112" w:rsidRPr="001660B0" w:rsidTr="00593CBB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C63112" w:rsidRPr="00686B7A" w:rsidRDefault="00C63112" w:rsidP="00593CBB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C63112" w:rsidRPr="001660B0" w:rsidRDefault="00C63112" w:rsidP="00C6311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</w:rPr>
              <w:t>면접 위원위촉 및 면접 평가를 관리한다.</w:t>
            </w:r>
          </w:p>
        </w:tc>
      </w:tr>
      <w:tr w:rsidR="00C63112" w:rsidRPr="00B2294D" w:rsidTr="00593CBB">
        <w:trPr>
          <w:trHeight w:val="10086"/>
        </w:trPr>
        <w:tc>
          <w:tcPr>
            <w:tcW w:w="9628" w:type="dxa"/>
            <w:gridSpan w:val="4"/>
          </w:tcPr>
          <w:p w:rsidR="00C63112" w:rsidRDefault="00C63112" w:rsidP="00593CBB">
            <w:pPr>
              <w:pStyle w:val="afe"/>
            </w:pPr>
          </w:p>
          <w:p w:rsidR="00C63112" w:rsidRPr="00B2294D" w:rsidRDefault="00C63112" w:rsidP="00593CBB">
            <w:pPr>
              <w:pStyle w:val="afe"/>
            </w:pPr>
            <w:r>
              <w:rPr>
                <w:noProof/>
              </w:rPr>
              <w:drawing>
                <wp:inline distT="0" distB="0" distL="0" distR="0" wp14:anchorId="2C709F73" wp14:editId="1206905D">
                  <wp:extent cx="5943600" cy="265239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5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3112" w:rsidRDefault="00C63112" w:rsidP="00370581"/>
    <w:sectPr w:rsidR="00C63112" w:rsidSect="00942D94">
      <w:headerReference w:type="default" r:id="rId15"/>
      <w:footerReference w:type="even" r:id="rId16"/>
      <w:footerReference w:type="default" r:id="rId17"/>
      <w:pgSz w:w="11906" w:h="16838" w:code="9"/>
      <w:pgMar w:top="1418" w:right="1134" w:bottom="1418" w:left="1134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8DE" w:rsidRDefault="00F828DE">
      <w:r>
        <w:separator/>
      </w:r>
    </w:p>
    <w:p w:rsidR="00F828DE" w:rsidRDefault="00F828DE"/>
    <w:p w:rsidR="00F828DE" w:rsidRDefault="00F828DE"/>
  </w:endnote>
  <w:endnote w:type="continuationSeparator" w:id="0">
    <w:p w:rsidR="00F828DE" w:rsidRDefault="00F828DE">
      <w:r>
        <w:continuationSeparator/>
      </w:r>
    </w:p>
    <w:p w:rsidR="00F828DE" w:rsidRDefault="00F828DE"/>
    <w:p w:rsidR="00F828DE" w:rsidRDefault="00F828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안상수2006중간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F3" w:rsidRDefault="004739F3" w:rsidP="00562278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739F3" w:rsidRDefault="004739F3">
    <w:pPr>
      <w:pStyle w:val="af"/>
    </w:pPr>
  </w:p>
  <w:p w:rsidR="004739F3" w:rsidRDefault="004739F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CE" w:rsidRDefault="008A34CE" w:rsidP="00562278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8A34CE" w:rsidRDefault="008A34CE">
    <w:pPr>
      <w:pStyle w:val="af"/>
    </w:pPr>
  </w:p>
  <w:p w:rsidR="008A34CE" w:rsidRDefault="008A34C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CE" w:rsidRPr="00C04831" w:rsidRDefault="00E0258A" w:rsidP="00942D94">
    <w:pPr>
      <w:pStyle w:val="af"/>
      <w:framePr w:wrap="around" w:vAnchor="text" w:hAnchor="page" w:x="5857" w:y="519"/>
      <w:rPr>
        <w:rStyle w:val="af1"/>
        <w:rFonts w:ascii="굴림체" w:eastAsia="굴림체" w:hAnsi="굴림체"/>
        <w:sz w:val="18"/>
        <w:szCs w:val="18"/>
      </w:rPr>
    </w:pPr>
    <w:r>
      <w:rPr>
        <w:rStyle w:val="af1"/>
        <w:rFonts w:ascii="굴림체" w:eastAsia="굴림체" w:hAnsi="굴림체"/>
        <w:sz w:val="18"/>
        <w:szCs w:val="18"/>
      </w:rPr>
      <w:t>-</w: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begin"/>
    </w:r>
    <w:r w:rsidR="008A34CE" w:rsidRPr="00C04831">
      <w:rPr>
        <w:rStyle w:val="af1"/>
        <w:rFonts w:ascii="굴림체" w:eastAsia="굴림체" w:hAnsi="굴림체"/>
        <w:sz w:val="18"/>
        <w:szCs w:val="18"/>
      </w:rPr>
      <w:instrText xml:space="preserve">PAGE  </w:instrTex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separate"/>
    </w:r>
    <w:r w:rsidR="00C51F26">
      <w:rPr>
        <w:rStyle w:val="af1"/>
        <w:rFonts w:ascii="굴림체" w:eastAsia="굴림체" w:hAnsi="굴림체"/>
        <w:noProof/>
        <w:sz w:val="18"/>
        <w:szCs w:val="18"/>
      </w:rPr>
      <w:t>2</w: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end"/>
    </w:r>
    <w:r>
      <w:rPr>
        <w:rStyle w:val="af1"/>
        <w:rFonts w:ascii="굴림체" w:eastAsia="굴림체" w:hAnsi="굴림체"/>
        <w:sz w:val="18"/>
        <w:szCs w:val="18"/>
      </w:rPr>
      <w:t>-</w:t>
    </w:r>
  </w:p>
  <w:p w:rsidR="008A34CE" w:rsidRPr="0059140D" w:rsidRDefault="0060422C" w:rsidP="008D7083">
    <w:pPr>
      <w:shd w:val="clear" w:color="auto" w:fill="FFFFFF"/>
      <w:spacing w:line="384" w:lineRule="auto"/>
      <w:ind w:left="6000" w:hangingChars="3000" w:hanging="6000"/>
      <w:textAlignment w:val="baseline"/>
      <w:rPr>
        <w:rFonts w:ascii="굴림" w:eastAsia="굴림" w:hAnsi="굴림" w:cs="굴림"/>
        <w:color w:val="000000"/>
        <w:kern w:val="0"/>
        <w:szCs w:val="20"/>
      </w:rPr>
    </w:pPr>
    <w:r w:rsidRPr="0059140D"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inline distT="0" distB="0" distL="0" distR="0" wp14:anchorId="180AAD39" wp14:editId="6CA42A70">
              <wp:extent cx="6083935" cy="0"/>
              <wp:effectExtent l="0" t="0" r="0" b="0"/>
              <wp:docPr id="1" name="_x127783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35941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_x1277834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" strokeweight="2.83pt">
              <v:stroke linestyle="thinThin"/>
              <w10:anchorlock/>
            </v:line>
          </w:pict>
        </mc:Fallback>
      </mc:AlternateContent>
    </w:r>
    <w:r w:rsidR="008A34CE" w:rsidRPr="00E0258A">
      <w:rPr>
        <w:rFonts w:ascii="맑은 고딕" w:eastAsia="맑은 고딕" w:hAnsi="맑은 고딕"/>
        <w:sz w:val="14"/>
        <w:szCs w:val="16"/>
      </w:rPr>
      <w:t xml:space="preserve">Copyright ⓒ </w:t>
    </w:r>
    <w:r w:rsidR="008A34CE" w:rsidRPr="00E0258A">
      <w:rPr>
        <w:rFonts w:ascii="맑은 고딕" w:eastAsia="맑은 고딕" w:hAnsi="맑은 고딕" w:hint="eastAsia"/>
        <w:sz w:val="14"/>
        <w:szCs w:val="16"/>
      </w:rPr>
      <w:t>201</w:t>
    </w:r>
    <w:r w:rsidR="008D7083">
      <w:rPr>
        <w:rFonts w:ascii="맑은 고딕" w:eastAsia="맑은 고딕" w:hAnsi="맑은 고딕" w:hint="eastAsia"/>
        <w:sz w:val="14"/>
        <w:szCs w:val="16"/>
      </w:rPr>
      <w:t>6</w:t>
    </w:r>
    <w:r w:rsidR="00E0258A" w:rsidRPr="00E0258A">
      <w:rPr>
        <w:rFonts w:ascii="맑은 고딕" w:eastAsia="맑은 고딕" w:hAnsi="맑은 고딕"/>
        <w:sz w:val="14"/>
        <w:szCs w:val="16"/>
      </w:rPr>
      <w:t xml:space="preserve"> </w:t>
    </w:r>
    <w:proofErr w:type="spellStart"/>
    <w:r w:rsidR="008D7083">
      <w:rPr>
        <w:rFonts w:ascii="맑은 고딕" w:eastAsia="맑은 고딕" w:hAnsi="맑은 고딕" w:hint="eastAsia"/>
        <w:sz w:val="14"/>
        <w:szCs w:val="16"/>
      </w:rPr>
      <w:t>Ddit</w:t>
    </w:r>
    <w:proofErr w:type="spellEnd"/>
    <w:r w:rsidR="008A34CE" w:rsidRPr="00E0258A">
      <w:rPr>
        <w:rFonts w:ascii="맑은 고딕" w:eastAsia="맑은 고딕" w:hAnsi="맑은 고딕"/>
        <w:sz w:val="14"/>
        <w:szCs w:val="16"/>
      </w:rPr>
      <w:t xml:space="preserve"> Co., Ltd. All rights reserved</w:t>
    </w:r>
    <w:r w:rsidR="008A34CE" w:rsidRPr="00E0258A">
      <w:rPr>
        <w:rFonts w:hint="eastAsia"/>
        <w:sz w:val="18"/>
      </w:rPr>
      <w:t xml:space="preserve"> </w:t>
    </w:r>
    <w:r w:rsidR="0059140D">
      <w:tab/>
    </w:r>
    <w:r w:rsidR="0059140D">
      <w:rPr>
        <w:rFonts w:hint="eastAsia"/>
      </w:rPr>
      <w:t xml:space="preserve">                     </w:t>
    </w:r>
    <w:r w:rsidR="00E0258A">
      <w:rPr>
        <w:rFonts w:hint="eastAsia"/>
      </w:rPr>
      <w:t xml:space="preserve">          </w:t>
    </w:r>
    <w:r w:rsidR="00E0258A">
      <w:t xml:space="preserve">    </w:t>
    </w:r>
    <w:r w:rsidR="00244D86">
      <w:t xml:space="preserve">    </w:t>
    </w:r>
    <w:r w:rsidR="00E0258A">
      <w:t xml:space="preserve">   </w:t>
    </w:r>
    <w:r w:rsidR="00E0258A">
      <w:rPr>
        <w:rFonts w:hint="eastAsia"/>
      </w:rPr>
      <w:t xml:space="preserve">  </w:t>
    </w:r>
    <w:r w:rsidR="00942D94"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8DE" w:rsidRDefault="00F828DE">
      <w:r>
        <w:separator/>
      </w:r>
    </w:p>
    <w:p w:rsidR="00F828DE" w:rsidRDefault="00F828DE"/>
    <w:p w:rsidR="00F828DE" w:rsidRDefault="00F828DE"/>
  </w:footnote>
  <w:footnote w:type="continuationSeparator" w:id="0">
    <w:p w:rsidR="00F828DE" w:rsidRDefault="00F828DE">
      <w:r>
        <w:continuationSeparator/>
      </w:r>
    </w:p>
    <w:p w:rsidR="00F828DE" w:rsidRDefault="00F828DE"/>
    <w:p w:rsidR="00F828DE" w:rsidRDefault="00F828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F3" w:rsidRDefault="004739F3" w:rsidP="00375165">
    <w:pPr>
      <w:ind w:right="180"/>
      <w:jc w:val="right"/>
      <w:rPr>
        <w:rFonts w:ascii="굴림체" w:eastAsia="굴림체" w:hAnsi="굴림체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083" w:rsidRDefault="008D7083" w:rsidP="0059140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</w:p>
  <w:p w:rsidR="0059140D" w:rsidRPr="0059140D" w:rsidRDefault="0060422C" w:rsidP="0059140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 w:rsidRPr="0059140D"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98A24B" wp14:editId="2596CDF2">
              <wp:simplePos x="0" y="0"/>
              <wp:positionH relativeFrom="column">
                <wp:posOffset>0</wp:posOffset>
              </wp:positionH>
              <wp:positionV relativeFrom="line">
                <wp:posOffset>43815</wp:posOffset>
              </wp:positionV>
              <wp:extent cx="6120130" cy="0"/>
              <wp:effectExtent l="0" t="0" r="0" b="0"/>
              <wp:wrapNone/>
              <wp:docPr id="3" name="_x1956840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397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5B13C21" id="_x19568408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0,3.45pt" to="481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" strokeweight="4.25pt">
              <v:stroke linestyle="thinThick"/>
              <w10:wrap anchory="li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7002A9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5EEAAAC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DB028F9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029EA13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FBD01D4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C02E9D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1D0011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8DA599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D38D0F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DAC577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48C20C1"/>
    <w:multiLevelType w:val="hybridMultilevel"/>
    <w:tmpl w:val="FCE45D6C"/>
    <w:lvl w:ilvl="0" w:tplc="4DA4E5AE">
      <w:start w:val="1"/>
      <w:numFmt w:val="decimal"/>
      <w:pStyle w:val="krois4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4960F88"/>
    <w:multiLevelType w:val="hybridMultilevel"/>
    <w:tmpl w:val="F71EEC14"/>
    <w:lvl w:ilvl="0" w:tplc="367244F4">
      <w:start w:val="1"/>
      <w:numFmt w:val="bullet"/>
      <w:lvlText w:val="-"/>
      <w:lvlJc w:val="left"/>
      <w:pPr>
        <w:tabs>
          <w:tab w:val="num" w:pos="814"/>
        </w:tabs>
        <w:ind w:left="777" w:hanging="323"/>
      </w:pPr>
      <w:rPr>
        <w:rFonts w:ascii="바탕체" w:eastAsia="바탕체" w:hAnsi="Wingdings" w:hint="eastAsia"/>
      </w:rPr>
    </w:lvl>
    <w:lvl w:ilvl="1" w:tplc="AA8C5488">
      <w:start w:val="1"/>
      <w:numFmt w:val="bullet"/>
      <w:lvlText w:val="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0E63292D"/>
    <w:multiLevelType w:val="hybridMultilevel"/>
    <w:tmpl w:val="E3944DF8"/>
    <w:lvl w:ilvl="0" w:tplc="B3C634B6">
      <w:start w:val="1"/>
      <w:numFmt w:val="upperRoman"/>
      <w:pStyle w:val="Link0"/>
      <w:lvlText w:val="%1."/>
      <w:lvlJc w:val="left"/>
      <w:pPr>
        <w:ind w:left="397" w:hanging="397"/>
      </w:pPr>
      <w:rPr>
        <w:rFonts w:ascii="맑은 고딕" w:eastAsia="맑은 고딕" w:hint="eastAsia"/>
        <w:b/>
        <w:i w:val="0"/>
        <w:sz w:val="44"/>
        <w:szCs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0EC5952"/>
    <w:multiLevelType w:val="hybridMultilevel"/>
    <w:tmpl w:val="5D3654F2"/>
    <w:lvl w:ilvl="0" w:tplc="2F925F7C">
      <w:start w:val="1"/>
      <w:numFmt w:val="bullet"/>
      <w:pStyle w:val="Link"/>
      <w:lvlText w:val="-"/>
      <w:lvlJc w:val="left"/>
      <w:pPr>
        <w:tabs>
          <w:tab w:val="num" w:pos="509"/>
        </w:tabs>
        <w:ind w:left="472" w:hanging="323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5"/>
        </w:tabs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95"/>
        </w:tabs>
        <w:ind w:left="12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95"/>
        </w:tabs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5"/>
        </w:tabs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5"/>
        </w:tabs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5"/>
        </w:tabs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95"/>
        </w:tabs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95"/>
        </w:tabs>
        <w:ind w:left="3695" w:hanging="400"/>
      </w:pPr>
      <w:rPr>
        <w:rFonts w:ascii="Wingdings" w:hAnsi="Wingdings" w:hint="default"/>
      </w:rPr>
    </w:lvl>
  </w:abstractNum>
  <w:abstractNum w:abstractNumId="14">
    <w:nsid w:val="14CE51C0"/>
    <w:multiLevelType w:val="hybridMultilevel"/>
    <w:tmpl w:val="023AADF2"/>
    <w:lvl w:ilvl="0" w:tplc="367244F4">
      <w:start w:val="1"/>
      <w:numFmt w:val="bullet"/>
      <w:lvlText w:val="-"/>
      <w:lvlJc w:val="left"/>
      <w:pPr>
        <w:tabs>
          <w:tab w:val="num" w:pos="930"/>
        </w:tabs>
        <w:ind w:left="1247" w:hanging="317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182900D1"/>
    <w:multiLevelType w:val="hybridMultilevel"/>
    <w:tmpl w:val="25407C88"/>
    <w:lvl w:ilvl="0" w:tplc="F3AEF8D6">
      <w:start w:val="1"/>
      <w:numFmt w:val="decimal"/>
      <w:pStyle w:val="Link5"/>
      <w:lvlText w:val="%1)"/>
      <w:lvlJc w:val="left"/>
      <w:pPr>
        <w:ind w:left="803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183F6E26"/>
    <w:multiLevelType w:val="hybridMultilevel"/>
    <w:tmpl w:val="0994EF22"/>
    <w:lvl w:ilvl="0" w:tplc="E7506D28">
      <w:start w:val="1"/>
      <w:numFmt w:val="upperRoman"/>
      <w:lvlText w:val="%1."/>
      <w:lvlJc w:val="left"/>
      <w:pPr>
        <w:ind w:left="800" w:hanging="400"/>
      </w:pPr>
      <w:rPr>
        <w:rFonts w:ascii="맑은 고딕" w:eastAsia="맑은 고딕" w:hAnsi="맑은 고딕" w:hint="eastAsia"/>
        <w:b/>
        <w:i w:val="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1AE44F84"/>
    <w:multiLevelType w:val="hybridMultilevel"/>
    <w:tmpl w:val="2ED4D606"/>
    <w:lvl w:ilvl="0" w:tplc="7570A354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77A8D8BC">
      <w:start w:val="1"/>
      <w:numFmt w:val="bullet"/>
      <w:lvlText w:val="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81C13C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998ACB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8FA42A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2DA44F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C68B56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956434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2EC385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1CFE71B8"/>
    <w:multiLevelType w:val="singleLevel"/>
    <w:tmpl w:val="A01E05EC"/>
    <w:lvl w:ilvl="0">
      <w:start w:val="1"/>
      <w:numFmt w:val="upperRoman"/>
      <w:pStyle w:val="0"/>
      <w:lvlText w:val="%1."/>
      <w:lvlJc w:val="left"/>
      <w:pPr>
        <w:tabs>
          <w:tab w:val="num" w:pos="400"/>
        </w:tabs>
        <w:ind w:left="400" w:hanging="485"/>
      </w:pPr>
      <w:rPr>
        <w:rFonts w:hint="eastAsia"/>
        <w:sz w:val="48"/>
        <w:szCs w:val="48"/>
      </w:rPr>
    </w:lvl>
  </w:abstractNum>
  <w:abstractNum w:abstractNumId="19">
    <w:nsid w:val="1DA73401"/>
    <w:multiLevelType w:val="hybridMultilevel"/>
    <w:tmpl w:val="700289CA"/>
    <w:lvl w:ilvl="0" w:tplc="7CD8FCB6">
      <w:start w:val="1"/>
      <w:numFmt w:val="ganada"/>
      <w:pStyle w:val="Link6"/>
      <w:lvlText w:val="%1)"/>
      <w:lvlJc w:val="left"/>
      <w:pPr>
        <w:ind w:left="5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0">
    <w:nsid w:val="3AB62935"/>
    <w:multiLevelType w:val="hybridMultilevel"/>
    <w:tmpl w:val="C1F0C81A"/>
    <w:lvl w:ilvl="0" w:tplc="11763CAA">
      <w:start w:val="2"/>
      <w:numFmt w:val="bullet"/>
      <w:lvlText w:val=""/>
      <w:lvlJc w:val="left"/>
      <w:pPr>
        <w:tabs>
          <w:tab w:val="num" w:pos="897"/>
        </w:tabs>
        <w:ind w:left="897" w:hanging="397"/>
      </w:pPr>
      <w:rPr>
        <w:rFonts w:ascii="Wingdings" w:hAnsi="Wingdings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48D9687E"/>
    <w:multiLevelType w:val="hybridMultilevel"/>
    <w:tmpl w:val="DC8211EC"/>
    <w:lvl w:ilvl="0" w:tplc="DE10CE0E">
      <w:start w:val="1"/>
      <w:numFmt w:val="bullet"/>
      <w:pStyle w:val="Link1"/>
      <w:suff w:val="space"/>
      <w:lvlText w:val=""/>
      <w:lvlJc w:val="left"/>
      <w:pPr>
        <w:ind w:left="852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>
    <w:nsid w:val="4AB554F2"/>
    <w:multiLevelType w:val="hybridMultilevel"/>
    <w:tmpl w:val="BAEA18CE"/>
    <w:lvl w:ilvl="0" w:tplc="1FF45CA2">
      <w:start w:val="1"/>
      <w:numFmt w:val="bullet"/>
      <w:pStyle w:val="Link2"/>
      <w:lvlText w:val=""/>
      <w:lvlJc w:val="left"/>
      <w:pPr>
        <w:tabs>
          <w:tab w:val="num" w:pos="984"/>
        </w:tabs>
        <w:ind w:left="964" w:hanging="3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5149209F"/>
    <w:multiLevelType w:val="hybridMultilevel"/>
    <w:tmpl w:val="4D64711C"/>
    <w:lvl w:ilvl="0" w:tplc="17881D5A">
      <w:start w:val="1"/>
      <w:numFmt w:val="bullet"/>
      <w:pStyle w:val="a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76643B8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482E22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C86D60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D72BCE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3CAB4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2AA4D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AA42F1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E4A38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5299078E"/>
    <w:multiLevelType w:val="hybridMultilevel"/>
    <w:tmpl w:val="EA623386"/>
    <w:lvl w:ilvl="0" w:tplc="37589BC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ascii="맑은 고딕" w:eastAsia="맑은 고딕" w:hint="eastAsia"/>
        <w:b/>
        <w:i w:val="0"/>
        <w:color w:val="000000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62811F5"/>
    <w:multiLevelType w:val="hybridMultilevel"/>
    <w:tmpl w:val="CD06E384"/>
    <w:lvl w:ilvl="0" w:tplc="D8EC5296">
      <w:start w:val="1"/>
      <w:numFmt w:val="decimal"/>
      <w:pStyle w:val="Link7"/>
      <w:lvlText w:val="(%1)"/>
      <w:lvlJc w:val="left"/>
      <w:pPr>
        <w:ind w:left="7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6">
    <w:nsid w:val="594C6FBF"/>
    <w:multiLevelType w:val="hybridMultilevel"/>
    <w:tmpl w:val="C712A560"/>
    <w:lvl w:ilvl="0" w:tplc="AA96A760">
      <w:start w:val="1"/>
      <w:numFmt w:val="ganada"/>
      <w:lvlText w:val="%1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1" w:tplc="6C7E9290">
      <w:start w:val="1"/>
      <w:numFmt w:val="ganada"/>
      <w:pStyle w:val="2"/>
      <w:lvlText w:val="%2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BD25128"/>
    <w:multiLevelType w:val="hybridMultilevel"/>
    <w:tmpl w:val="AF3E5690"/>
    <w:lvl w:ilvl="0" w:tplc="6CB853DA">
      <w:start w:val="1"/>
      <w:numFmt w:val="bullet"/>
      <w:pStyle w:val="S3"/>
      <w:lvlText w:val="-"/>
      <w:lvlJc w:val="left"/>
      <w:pPr>
        <w:tabs>
          <w:tab w:val="num" w:pos="970"/>
        </w:tabs>
        <w:ind w:left="970" w:hanging="17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28">
    <w:nsid w:val="648D4243"/>
    <w:multiLevelType w:val="singleLevel"/>
    <w:tmpl w:val="6A5815E2"/>
    <w:lvl w:ilvl="0">
      <w:start w:val="1"/>
      <w:numFmt w:val="bullet"/>
      <w:lvlText w:val="-"/>
      <w:lvlJc w:val="left"/>
      <w:pPr>
        <w:tabs>
          <w:tab w:val="num" w:pos="1097"/>
        </w:tabs>
        <w:ind w:left="1077" w:hanging="340"/>
      </w:pPr>
      <w:rPr>
        <w:rFonts w:ascii="바탕체" w:eastAsia="바탕체" w:hAnsi="Wingdings" w:hint="eastAsia"/>
      </w:rPr>
    </w:lvl>
  </w:abstractNum>
  <w:abstractNum w:abstractNumId="29">
    <w:nsid w:val="66AB0058"/>
    <w:multiLevelType w:val="hybridMultilevel"/>
    <w:tmpl w:val="2A0A23F4"/>
    <w:lvl w:ilvl="0" w:tplc="A0B26BB0">
      <w:start w:val="1"/>
      <w:numFmt w:val="bullet"/>
      <w:lvlText w:val=""/>
      <w:lvlJc w:val="left"/>
      <w:pPr>
        <w:tabs>
          <w:tab w:val="num" w:pos="1551"/>
        </w:tabs>
        <w:ind w:left="1531" w:hanging="340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>
    <w:nsid w:val="6B7D6E92"/>
    <w:multiLevelType w:val="hybridMultilevel"/>
    <w:tmpl w:val="49BC3868"/>
    <w:lvl w:ilvl="0" w:tplc="03C2A002">
      <w:start w:val="1"/>
      <w:numFmt w:val="bullet"/>
      <w:pStyle w:val="a0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0AD60F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980F27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F8B02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2A2C9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84A6A3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54C2EF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F5812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DE0020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>
    <w:nsid w:val="76E337BE"/>
    <w:multiLevelType w:val="hybridMultilevel"/>
    <w:tmpl w:val="09D468D4"/>
    <w:lvl w:ilvl="0" w:tplc="23920080">
      <w:start w:val="1"/>
      <w:numFmt w:val="ganada"/>
      <w:pStyle w:val="Link8"/>
      <w:lvlText w:val="(%1)"/>
      <w:lvlJc w:val="left"/>
      <w:pPr>
        <w:ind w:left="8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32">
    <w:nsid w:val="773F018B"/>
    <w:multiLevelType w:val="hybridMultilevel"/>
    <w:tmpl w:val="DAF2F0F4"/>
    <w:lvl w:ilvl="0" w:tplc="FFFFFFFF">
      <w:start w:val="1"/>
      <w:numFmt w:val="bullet"/>
      <w:pStyle w:val="a1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>
    <w:nsid w:val="7B6E7A47"/>
    <w:multiLevelType w:val="hybridMultilevel"/>
    <w:tmpl w:val="7A2AFDF8"/>
    <w:lvl w:ilvl="0" w:tplc="2DC69428">
      <w:start w:val="1"/>
      <w:numFmt w:val="bullet"/>
      <w:lvlText w:val="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>
    <w:nsid w:val="7EDB5A3D"/>
    <w:multiLevelType w:val="hybridMultilevel"/>
    <w:tmpl w:val="06B46318"/>
    <w:lvl w:ilvl="0" w:tplc="F1447C34">
      <w:start w:val="1"/>
      <w:numFmt w:val="bullet"/>
      <w:pStyle w:val="a2"/>
      <w:lvlText w:val=""/>
      <w:lvlJc w:val="left"/>
      <w:pPr>
        <w:tabs>
          <w:tab w:val="num" w:pos="471"/>
        </w:tabs>
        <w:ind w:left="454" w:hanging="227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>
    <w:nsid w:val="7EFC58CB"/>
    <w:multiLevelType w:val="multilevel"/>
    <w:tmpl w:val="C786D42A"/>
    <w:lvl w:ilvl="0">
      <w:start w:val="1"/>
      <w:numFmt w:val="upperRoman"/>
      <w:suff w:val="space"/>
      <w:lvlText w:val="%1."/>
      <w:lvlJc w:val="left"/>
      <w:pPr>
        <w:ind w:left="397" w:hanging="397"/>
      </w:pPr>
      <w:rPr>
        <w:rFonts w:eastAsia="굴림체" w:hint="eastAsia"/>
        <w:b/>
        <w:bCs/>
        <w:i w:val="0"/>
        <w:sz w:val="32"/>
        <w:szCs w:val="32"/>
      </w:rPr>
    </w:lvl>
    <w:lvl w:ilvl="1">
      <w:start w:val="1"/>
      <w:numFmt w:val="decimal"/>
      <w:pStyle w:val="Link10"/>
      <w:suff w:val="space"/>
      <w:lvlText w:val="%2."/>
      <w:lvlJc w:val="left"/>
      <w:pPr>
        <w:ind w:left="851" w:firstLine="0"/>
      </w:pPr>
      <w:rPr>
        <w:rFonts w:eastAsia="굴림체" w:hint="eastAsia"/>
        <w:b/>
        <w:i w:val="0"/>
        <w:sz w:val="32"/>
        <w:szCs w:val="32"/>
      </w:rPr>
    </w:lvl>
    <w:lvl w:ilvl="2">
      <w:start w:val="1"/>
      <w:numFmt w:val="decimal"/>
      <w:pStyle w:val="Link20"/>
      <w:suff w:val="space"/>
      <w:lvlText w:val="%2.%3 "/>
      <w:lvlJc w:val="left"/>
      <w:pPr>
        <w:ind w:left="227" w:hanging="227"/>
      </w:pPr>
      <w:rPr>
        <w:rFonts w:ascii="맑은 고딕" w:eastAsia="맑은 고딕" w:hint="eastAsia"/>
        <w:b/>
        <w:i w:val="0"/>
        <w:color w:val="auto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pStyle w:val="Link3"/>
      <w:suff w:val="space"/>
      <w:lvlText w:val="%2.%3.%4 "/>
      <w:lvlJc w:val="left"/>
      <w:pPr>
        <w:ind w:left="2608" w:hanging="2608"/>
      </w:pPr>
      <w:rPr>
        <w:rFonts w:eastAsia="굴림체" w:hint="eastAsia"/>
        <w:b/>
        <w:i w:val="0"/>
        <w:sz w:val="26"/>
        <w:szCs w:val="26"/>
      </w:rPr>
    </w:lvl>
    <w:lvl w:ilvl="4">
      <w:start w:val="1"/>
      <w:numFmt w:val="decimal"/>
      <w:pStyle w:val="Link4"/>
      <w:suff w:val="space"/>
      <w:lvlText w:val="%2.%3.%4.%5"/>
      <w:lvlJc w:val="left"/>
      <w:pPr>
        <w:ind w:left="3459" w:hanging="3459"/>
      </w:pPr>
      <w:rPr>
        <w:rFonts w:eastAsia="굴림체" w:hint="eastAsia"/>
        <w:b/>
        <w:sz w:val="24"/>
      </w:rPr>
    </w:lvl>
    <w:lvl w:ilvl="5">
      <w:start w:val="1"/>
      <w:numFmt w:val="decimal"/>
      <w:suff w:val="space"/>
      <w:lvlText w:val="%2.%3.%4.%5.%6"/>
      <w:lvlJc w:val="left"/>
      <w:pPr>
        <w:ind w:left="3629" w:hanging="3629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4423" w:hanging="4423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5046" w:hanging="5046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5783" w:hanging="5783"/>
      </w:pPr>
      <w:rPr>
        <w:rFonts w:hint="eastAsia"/>
      </w:rPr>
    </w:lvl>
  </w:abstractNum>
  <w:abstractNum w:abstractNumId="36">
    <w:nsid w:val="7FB7698C"/>
    <w:multiLevelType w:val="hybridMultilevel"/>
    <w:tmpl w:val="BDA614FC"/>
    <w:lvl w:ilvl="0" w:tplc="E6584380">
      <w:start w:val="1"/>
      <w:numFmt w:val="decimal"/>
      <w:lvlText w:val="&lt;표 %1&gt;"/>
      <w:lvlJc w:val="left"/>
      <w:pPr>
        <w:ind w:left="4795" w:hanging="400"/>
      </w:pPr>
      <w:rPr>
        <w:rFonts w:ascii="맑은 고딕" w:eastAsia="맑은 고딕" w:hAnsi="맑은 고딕" w:hint="eastAsia"/>
        <w:b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20"/>
  </w:num>
  <w:num w:numId="3">
    <w:abstractNumId w:val="30"/>
  </w:num>
  <w:num w:numId="4">
    <w:abstractNumId w:val="28"/>
  </w:num>
  <w:num w:numId="5">
    <w:abstractNumId w:val="34"/>
  </w:num>
  <w:num w:numId="6">
    <w:abstractNumId w:val="13"/>
  </w:num>
  <w:num w:numId="7">
    <w:abstractNumId w:val="22"/>
  </w:num>
  <w:num w:numId="8">
    <w:abstractNumId w:val="29"/>
  </w:num>
  <w:num w:numId="9">
    <w:abstractNumId w:val="32"/>
  </w:num>
  <w:num w:numId="10">
    <w:abstractNumId w:val="23"/>
  </w:num>
  <w:num w:numId="11">
    <w:abstractNumId w:val="18"/>
  </w:num>
  <w:num w:numId="12">
    <w:abstractNumId w:val="33"/>
  </w:num>
  <w:num w:numId="13">
    <w:abstractNumId w:val="24"/>
  </w:num>
  <w:num w:numId="14">
    <w:abstractNumId w:val="21"/>
  </w:num>
  <w:num w:numId="15">
    <w:abstractNumId w:val="15"/>
  </w:num>
  <w:num w:numId="16">
    <w:abstractNumId w:val="19"/>
  </w:num>
  <w:num w:numId="17">
    <w:abstractNumId w:val="25"/>
  </w:num>
  <w:num w:numId="18">
    <w:abstractNumId w:val="31"/>
  </w:num>
  <w:num w:numId="19">
    <w:abstractNumId w:val="12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6"/>
  </w:num>
  <w:num w:numId="31">
    <w:abstractNumId w:val="36"/>
  </w:num>
  <w:num w:numId="32">
    <w:abstractNumId w:val="27"/>
  </w:num>
  <w:num w:numId="33">
    <w:abstractNumId w:val="11"/>
  </w:num>
  <w:num w:numId="34">
    <w:abstractNumId w:val="14"/>
  </w:num>
  <w:num w:numId="35">
    <w:abstractNumId w:val="10"/>
  </w:num>
  <w:num w:numId="36">
    <w:abstractNumId w:val="17"/>
  </w:num>
  <w:num w:numId="37">
    <w:abstractNumId w:val="26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26"/>
  </w:num>
  <w:num w:numId="41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 style="mso-position-vertical-relative:line" fill="f" fillcolor="white" stroke="f">
      <v:fill color="white" on="f"/>
      <v:stroke on="f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7D"/>
    <w:rsid w:val="0000470D"/>
    <w:rsid w:val="00004B5B"/>
    <w:rsid w:val="00005359"/>
    <w:rsid w:val="00006025"/>
    <w:rsid w:val="00010001"/>
    <w:rsid w:val="00010300"/>
    <w:rsid w:val="00010D17"/>
    <w:rsid w:val="00013A51"/>
    <w:rsid w:val="00017307"/>
    <w:rsid w:val="0002089B"/>
    <w:rsid w:val="0002265B"/>
    <w:rsid w:val="0002323D"/>
    <w:rsid w:val="00027906"/>
    <w:rsid w:val="000307A6"/>
    <w:rsid w:val="00030D1D"/>
    <w:rsid w:val="00035E5F"/>
    <w:rsid w:val="0004213A"/>
    <w:rsid w:val="000435E1"/>
    <w:rsid w:val="00052F1B"/>
    <w:rsid w:val="000538B7"/>
    <w:rsid w:val="000541C1"/>
    <w:rsid w:val="00056070"/>
    <w:rsid w:val="00062308"/>
    <w:rsid w:val="0006348C"/>
    <w:rsid w:val="00071170"/>
    <w:rsid w:val="00071961"/>
    <w:rsid w:val="000725A4"/>
    <w:rsid w:val="0007353C"/>
    <w:rsid w:val="00073ADF"/>
    <w:rsid w:val="00073B1A"/>
    <w:rsid w:val="00073FB5"/>
    <w:rsid w:val="00074C9A"/>
    <w:rsid w:val="0007618A"/>
    <w:rsid w:val="00076CB2"/>
    <w:rsid w:val="0007719B"/>
    <w:rsid w:val="00080928"/>
    <w:rsid w:val="00083494"/>
    <w:rsid w:val="00084006"/>
    <w:rsid w:val="00084D4B"/>
    <w:rsid w:val="00084F04"/>
    <w:rsid w:val="00085B72"/>
    <w:rsid w:val="00086D59"/>
    <w:rsid w:val="00090FCF"/>
    <w:rsid w:val="00091EF3"/>
    <w:rsid w:val="00092434"/>
    <w:rsid w:val="00092D90"/>
    <w:rsid w:val="000A01AC"/>
    <w:rsid w:val="000A051A"/>
    <w:rsid w:val="000A2EA8"/>
    <w:rsid w:val="000A6849"/>
    <w:rsid w:val="000B1B46"/>
    <w:rsid w:val="000B1DDD"/>
    <w:rsid w:val="000B3395"/>
    <w:rsid w:val="000B36C2"/>
    <w:rsid w:val="000B411D"/>
    <w:rsid w:val="000B63F0"/>
    <w:rsid w:val="000C1EBA"/>
    <w:rsid w:val="000C2638"/>
    <w:rsid w:val="000C4651"/>
    <w:rsid w:val="000D0227"/>
    <w:rsid w:val="000D0D66"/>
    <w:rsid w:val="000D15BF"/>
    <w:rsid w:val="000D18F5"/>
    <w:rsid w:val="000D2557"/>
    <w:rsid w:val="000D2F32"/>
    <w:rsid w:val="000D3F06"/>
    <w:rsid w:val="000D5318"/>
    <w:rsid w:val="000D6C2A"/>
    <w:rsid w:val="000D71EF"/>
    <w:rsid w:val="000E1F09"/>
    <w:rsid w:val="000E27CD"/>
    <w:rsid w:val="000E2C07"/>
    <w:rsid w:val="000E36D8"/>
    <w:rsid w:val="000E6645"/>
    <w:rsid w:val="000E68AC"/>
    <w:rsid w:val="000E7297"/>
    <w:rsid w:val="000E7BD0"/>
    <w:rsid w:val="000F34B8"/>
    <w:rsid w:val="000F7534"/>
    <w:rsid w:val="000F78CC"/>
    <w:rsid w:val="000F7934"/>
    <w:rsid w:val="0010087A"/>
    <w:rsid w:val="00106ADA"/>
    <w:rsid w:val="00106D91"/>
    <w:rsid w:val="001118F6"/>
    <w:rsid w:val="001124E1"/>
    <w:rsid w:val="00113347"/>
    <w:rsid w:val="00113E03"/>
    <w:rsid w:val="001169E0"/>
    <w:rsid w:val="00120591"/>
    <w:rsid w:val="00123E7C"/>
    <w:rsid w:val="001263DC"/>
    <w:rsid w:val="001268D3"/>
    <w:rsid w:val="00127831"/>
    <w:rsid w:val="001303B7"/>
    <w:rsid w:val="001312B3"/>
    <w:rsid w:val="001340CC"/>
    <w:rsid w:val="00134CDE"/>
    <w:rsid w:val="00135602"/>
    <w:rsid w:val="0013789D"/>
    <w:rsid w:val="00137964"/>
    <w:rsid w:val="00141D63"/>
    <w:rsid w:val="00142284"/>
    <w:rsid w:val="00143187"/>
    <w:rsid w:val="001436EF"/>
    <w:rsid w:val="001438CA"/>
    <w:rsid w:val="00145D21"/>
    <w:rsid w:val="00147DBC"/>
    <w:rsid w:val="0015026D"/>
    <w:rsid w:val="00155E01"/>
    <w:rsid w:val="00156123"/>
    <w:rsid w:val="0015661A"/>
    <w:rsid w:val="00156AAC"/>
    <w:rsid w:val="001572A3"/>
    <w:rsid w:val="00160C59"/>
    <w:rsid w:val="001610AB"/>
    <w:rsid w:val="00161111"/>
    <w:rsid w:val="00161525"/>
    <w:rsid w:val="001632E3"/>
    <w:rsid w:val="00163C68"/>
    <w:rsid w:val="001644BF"/>
    <w:rsid w:val="00165179"/>
    <w:rsid w:val="00166485"/>
    <w:rsid w:val="00167E7B"/>
    <w:rsid w:val="00172787"/>
    <w:rsid w:val="00173420"/>
    <w:rsid w:val="00177804"/>
    <w:rsid w:val="00180446"/>
    <w:rsid w:val="00181052"/>
    <w:rsid w:val="001813BC"/>
    <w:rsid w:val="00186C02"/>
    <w:rsid w:val="001952A9"/>
    <w:rsid w:val="001A0137"/>
    <w:rsid w:val="001A1D09"/>
    <w:rsid w:val="001A6FB8"/>
    <w:rsid w:val="001A7DAA"/>
    <w:rsid w:val="001B01AC"/>
    <w:rsid w:val="001B1A0E"/>
    <w:rsid w:val="001B1E3D"/>
    <w:rsid w:val="001B2F70"/>
    <w:rsid w:val="001B7910"/>
    <w:rsid w:val="001C200B"/>
    <w:rsid w:val="001C2600"/>
    <w:rsid w:val="001C2874"/>
    <w:rsid w:val="001C3DDD"/>
    <w:rsid w:val="001C4D74"/>
    <w:rsid w:val="001C6202"/>
    <w:rsid w:val="001C6B6B"/>
    <w:rsid w:val="001D24FE"/>
    <w:rsid w:val="001D6830"/>
    <w:rsid w:val="001D6FC6"/>
    <w:rsid w:val="001D7269"/>
    <w:rsid w:val="001D7523"/>
    <w:rsid w:val="001E26C1"/>
    <w:rsid w:val="001E2BA1"/>
    <w:rsid w:val="001E4ECE"/>
    <w:rsid w:val="001E6600"/>
    <w:rsid w:val="001E6929"/>
    <w:rsid w:val="001E6EE9"/>
    <w:rsid w:val="001E7C8D"/>
    <w:rsid w:val="001F089C"/>
    <w:rsid w:val="001F187D"/>
    <w:rsid w:val="001F1E86"/>
    <w:rsid w:val="001F42E9"/>
    <w:rsid w:val="001F665B"/>
    <w:rsid w:val="001F6775"/>
    <w:rsid w:val="002001B5"/>
    <w:rsid w:val="0020025C"/>
    <w:rsid w:val="00200F86"/>
    <w:rsid w:val="002016A0"/>
    <w:rsid w:val="00202FB3"/>
    <w:rsid w:val="00203CEC"/>
    <w:rsid w:val="00204137"/>
    <w:rsid w:val="002052B6"/>
    <w:rsid w:val="00207BEE"/>
    <w:rsid w:val="00210775"/>
    <w:rsid w:val="00212399"/>
    <w:rsid w:val="00215A07"/>
    <w:rsid w:val="00216049"/>
    <w:rsid w:val="002165FF"/>
    <w:rsid w:val="00217A84"/>
    <w:rsid w:val="00220E13"/>
    <w:rsid w:val="00223B13"/>
    <w:rsid w:val="00231004"/>
    <w:rsid w:val="00231032"/>
    <w:rsid w:val="0023116D"/>
    <w:rsid w:val="00234799"/>
    <w:rsid w:val="002353A9"/>
    <w:rsid w:val="00236602"/>
    <w:rsid w:val="00237C26"/>
    <w:rsid w:val="00240494"/>
    <w:rsid w:val="002420DD"/>
    <w:rsid w:val="00244D86"/>
    <w:rsid w:val="00244DC9"/>
    <w:rsid w:val="0025282D"/>
    <w:rsid w:val="00255870"/>
    <w:rsid w:val="00262824"/>
    <w:rsid w:val="00263701"/>
    <w:rsid w:val="00263A5B"/>
    <w:rsid w:val="002653B4"/>
    <w:rsid w:val="00265E4D"/>
    <w:rsid w:val="00270326"/>
    <w:rsid w:val="002705FD"/>
    <w:rsid w:val="00274082"/>
    <w:rsid w:val="002749A3"/>
    <w:rsid w:val="002758E4"/>
    <w:rsid w:val="00275AFF"/>
    <w:rsid w:val="00276730"/>
    <w:rsid w:val="00277F72"/>
    <w:rsid w:val="00280635"/>
    <w:rsid w:val="002816C6"/>
    <w:rsid w:val="00283603"/>
    <w:rsid w:val="00286A1F"/>
    <w:rsid w:val="00291171"/>
    <w:rsid w:val="0029191D"/>
    <w:rsid w:val="002922E4"/>
    <w:rsid w:val="00292ABB"/>
    <w:rsid w:val="00292BC8"/>
    <w:rsid w:val="002A0A25"/>
    <w:rsid w:val="002A2197"/>
    <w:rsid w:val="002A261D"/>
    <w:rsid w:val="002A2BBE"/>
    <w:rsid w:val="002A3B3C"/>
    <w:rsid w:val="002A62A4"/>
    <w:rsid w:val="002A7DDE"/>
    <w:rsid w:val="002A7F22"/>
    <w:rsid w:val="002B0B63"/>
    <w:rsid w:val="002B54C4"/>
    <w:rsid w:val="002B5665"/>
    <w:rsid w:val="002B7C46"/>
    <w:rsid w:val="002C1C87"/>
    <w:rsid w:val="002C3AB4"/>
    <w:rsid w:val="002C5056"/>
    <w:rsid w:val="002C750C"/>
    <w:rsid w:val="002D38EF"/>
    <w:rsid w:val="002D4A0F"/>
    <w:rsid w:val="002D5288"/>
    <w:rsid w:val="002D68FA"/>
    <w:rsid w:val="002E036E"/>
    <w:rsid w:val="002E339A"/>
    <w:rsid w:val="002E499B"/>
    <w:rsid w:val="002E4AD1"/>
    <w:rsid w:val="002E507C"/>
    <w:rsid w:val="002E7314"/>
    <w:rsid w:val="002F058F"/>
    <w:rsid w:val="002F66BE"/>
    <w:rsid w:val="002F7062"/>
    <w:rsid w:val="00300FED"/>
    <w:rsid w:val="00304F4D"/>
    <w:rsid w:val="00305F42"/>
    <w:rsid w:val="0030703F"/>
    <w:rsid w:val="00307C3A"/>
    <w:rsid w:val="003114C0"/>
    <w:rsid w:val="003134C2"/>
    <w:rsid w:val="003173AD"/>
    <w:rsid w:val="00320BF0"/>
    <w:rsid w:val="00320D93"/>
    <w:rsid w:val="003218A2"/>
    <w:rsid w:val="00321943"/>
    <w:rsid w:val="00322B36"/>
    <w:rsid w:val="00324AA3"/>
    <w:rsid w:val="00324EC5"/>
    <w:rsid w:val="00325F26"/>
    <w:rsid w:val="003274E8"/>
    <w:rsid w:val="0033147C"/>
    <w:rsid w:val="00334654"/>
    <w:rsid w:val="00335303"/>
    <w:rsid w:val="00335951"/>
    <w:rsid w:val="0033609B"/>
    <w:rsid w:val="00336B93"/>
    <w:rsid w:val="0034006D"/>
    <w:rsid w:val="003408E2"/>
    <w:rsid w:val="0034504D"/>
    <w:rsid w:val="00345B36"/>
    <w:rsid w:val="0035192E"/>
    <w:rsid w:val="003526C9"/>
    <w:rsid w:val="00354B44"/>
    <w:rsid w:val="003558F9"/>
    <w:rsid w:val="00355E1B"/>
    <w:rsid w:val="003560CF"/>
    <w:rsid w:val="0035765C"/>
    <w:rsid w:val="00360233"/>
    <w:rsid w:val="00364440"/>
    <w:rsid w:val="00364711"/>
    <w:rsid w:val="0036491D"/>
    <w:rsid w:val="00364B0E"/>
    <w:rsid w:val="003658E3"/>
    <w:rsid w:val="00370581"/>
    <w:rsid w:val="00371C19"/>
    <w:rsid w:val="00375165"/>
    <w:rsid w:val="00376828"/>
    <w:rsid w:val="00377880"/>
    <w:rsid w:val="00380078"/>
    <w:rsid w:val="003803EF"/>
    <w:rsid w:val="00380AC8"/>
    <w:rsid w:val="00380E50"/>
    <w:rsid w:val="0038189A"/>
    <w:rsid w:val="00382A10"/>
    <w:rsid w:val="00383FB3"/>
    <w:rsid w:val="00384FA7"/>
    <w:rsid w:val="00385D36"/>
    <w:rsid w:val="00390EDD"/>
    <w:rsid w:val="0039147D"/>
    <w:rsid w:val="00392B89"/>
    <w:rsid w:val="003957AE"/>
    <w:rsid w:val="00397D8A"/>
    <w:rsid w:val="003A338C"/>
    <w:rsid w:val="003A3703"/>
    <w:rsid w:val="003A473D"/>
    <w:rsid w:val="003A4AFD"/>
    <w:rsid w:val="003A55FB"/>
    <w:rsid w:val="003A5DF4"/>
    <w:rsid w:val="003A682E"/>
    <w:rsid w:val="003A6A6C"/>
    <w:rsid w:val="003B054D"/>
    <w:rsid w:val="003B0E6F"/>
    <w:rsid w:val="003B1758"/>
    <w:rsid w:val="003B2990"/>
    <w:rsid w:val="003B5C21"/>
    <w:rsid w:val="003B5E0D"/>
    <w:rsid w:val="003C1135"/>
    <w:rsid w:val="003C43F8"/>
    <w:rsid w:val="003C4EAA"/>
    <w:rsid w:val="003C5AB9"/>
    <w:rsid w:val="003C659C"/>
    <w:rsid w:val="003C6C94"/>
    <w:rsid w:val="003C7C55"/>
    <w:rsid w:val="003D0BFB"/>
    <w:rsid w:val="003D12A2"/>
    <w:rsid w:val="003E06D7"/>
    <w:rsid w:val="003E2EE3"/>
    <w:rsid w:val="003E3F25"/>
    <w:rsid w:val="003E5522"/>
    <w:rsid w:val="003E58A8"/>
    <w:rsid w:val="003F222C"/>
    <w:rsid w:val="003F2EF9"/>
    <w:rsid w:val="003F44D2"/>
    <w:rsid w:val="003F6205"/>
    <w:rsid w:val="003F7156"/>
    <w:rsid w:val="003F71A3"/>
    <w:rsid w:val="00400451"/>
    <w:rsid w:val="00405379"/>
    <w:rsid w:val="0040598D"/>
    <w:rsid w:val="00407D6B"/>
    <w:rsid w:val="00411BDE"/>
    <w:rsid w:val="00411EAB"/>
    <w:rsid w:val="00411ECD"/>
    <w:rsid w:val="0041421D"/>
    <w:rsid w:val="00415DD1"/>
    <w:rsid w:val="00420014"/>
    <w:rsid w:val="00422106"/>
    <w:rsid w:val="00422136"/>
    <w:rsid w:val="004238A1"/>
    <w:rsid w:val="00426189"/>
    <w:rsid w:val="0042709C"/>
    <w:rsid w:val="0043010D"/>
    <w:rsid w:val="0043229D"/>
    <w:rsid w:val="0043571A"/>
    <w:rsid w:val="0043665F"/>
    <w:rsid w:val="004369C3"/>
    <w:rsid w:val="0044026E"/>
    <w:rsid w:val="004406C6"/>
    <w:rsid w:val="00440D54"/>
    <w:rsid w:val="00440F7D"/>
    <w:rsid w:val="0045095B"/>
    <w:rsid w:val="00451308"/>
    <w:rsid w:val="00454984"/>
    <w:rsid w:val="004549E1"/>
    <w:rsid w:val="0045581F"/>
    <w:rsid w:val="004569D2"/>
    <w:rsid w:val="00457097"/>
    <w:rsid w:val="00460F0D"/>
    <w:rsid w:val="00461C78"/>
    <w:rsid w:val="00462A30"/>
    <w:rsid w:val="0046392E"/>
    <w:rsid w:val="00464B8B"/>
    <w:rsid w:val="004662E0"/>
    <w:rsid w:val="00467168"/>
    <w:rsid w:val="00471078"/>
    <w:rsid w:val="00472EF9"/>
    <w:rsid w:val="004739F3"/>
    <w:rsid w:val="00475F03"/>
    <w:rsid w:val="004811DD"/>
    <w:rsid w:val="004848D0"/>
    <w:rsid w:val="00485D36"/>
    <w:rsid w:val="0048778B"/>
    <w:rsid w:val="00495DF9"/>
    <w:rsid w:val="00497463"/>
    <w:rsid w:val="004A0977"/>
    <w:rsid w:val="004A19A9"/>
    <w:rsid w:val="004A368A"/>
    <w:rsid w:val="004A3D6C"/>
    <w:rsid w:val="004A4F7A"/>
    <w:rsid w:val="004A6D68"/>
    <w:rsid w:val="004A7F10"/>
    <w:rsid w:val="004B0A9B"/>
    <w:rsid w:val="004B0C98"/>
    <w:rsid w:val="004B50EA"/>
    <w:rsid w:val="004B54A0"/>
    <w:rsid w:val="004B621F"/>
    <w:rsid w:val="004B69C6"/>
    <w:rsid w:val="004D0A4C"/>
    <w:rsid w:val="004D14D2"/>
    <w:rsid w:val="004D1A01"/>
    <w:rsid w:val="004D20EA"/>
    <w:rsid w:val="004D3AC5"/>
    <w:rsid w:val="004D6582"/>
    <w:rsid w:val="004D7249"/>
    <w:rsid w:val="004D7B7E"/>
    <w:rsid w:val="004E0962"/>
    <w:rsid w:val="004E22E6"/>
    <w:rsid w:val="004E3D1A"/>
    <w:rsid w:val="004E66E3"/>
    <w:rsid w:val="004E6734"/>
    <w:rsid w:val="004E693E"/>
    <w:rsid w:val="004E732A"/>
    <w:rsid w:val="004F34A9"/>
    <w:rsid w:val="004F3F3D"/>
    <w:rsid w:val="004F6915"/>
    <w:rsid w:val="004F6D76"/>
    <w:rsid w:val="004F7D8C"/>
    <w:rsid w:val="00504336"/>
    <w:rsid w:val="00507232"/>
    <w:rsid w:val="005131A7"/>
    <w:rsid w:val="00513EAD"/>
    <w:rsid w:val="005179D0"/>
    <w:rsid w:val="00517FC3"/>
    <w:rsid w:val="005206BF"/>
    <w:rsid w:val="005217A2"/>
    <w:rsid w:val="005233C5"/>
    <w:rsid w:val="00523B52"/>
    <w:rsid w:val="0052643E"/>
    <w:rsid w:val="00526499"/>
    <w:rsid w:val="00526941"/>
    <w:rsid w:val="00530368"/>
    <w:rsid w:val="00531B64"/>
    <w:rsid w:val="005367DD"/>
    <w:rsid w:val="005373E0"/>
    <w:rsid w:val="00540CFE"/>
    <w:rsid w:val="0054117E"/>
    <w:rsid w:val="00547FFA"/>
    <w:rsid w:val="00550AB2"/>
    <w:rsid w:val="0055141F"/>
    <w:rsid w:val="00551D8F"/>
    <w:rsid w:val="0055337F"/>
    <w:rsid w:val="0055461B"/>
    <w:rsid w:val="00556FFF"/>
    <w:rsid w:val="005575EB"/>
    <w:rsid w:val="005576B5"/>
    <w:rsid w:val="00560974"/>
    <w:rsid w:val="005610FC"/>
    <w:rsid w:val="00562278"/>
    <w:rsid w:val="00563019"/>
    <w:rsid w:val="00566A2A"/>
    <w:rsid w:val="00566D85"/>
    <w:rsid w:val="005734F2"/>
    <w:rsid w:val="005767C3"/>
    <w:rsid w:val="005823CC"/>
    <w:rsid w:val="00582680"/>
    <w:rsid w:val="005831C2"/>
    <w:rsid w:val="005859B4"/>
    <w:rsid w:val="00587413"/>
    <w:rsid w:val="00590A15"/>
    <w:rsid w:val="0059125F"/>
    <w:rsid w:val="0059140D"/>
    <w:rsid w:val="00592857"/>
    <w:rsid w:val="00594384"/>
    <w:rsid w:val="00594692"/>
    <w:rsid w:val="00594876"/>
    <w:rsid w:val="005A19CC"/>
    <w:rsid w:val="005A2795"/>
    <w:rsid w:val="005A2CD2"/>
    <w:rsid w:val="005A63A4"/>
    <w:rsid w:val="005A69F2"/>
    <w:rsid w:val="005A7DFD"/>
    <w:rsid w:val="005B0189"/>
    <w:rsid w:val="005B2257"/>
    <w:rsid w:val="005B3376"/>
    <w:rsid w:val="005B355F"/>
    <w:rsid w:val="005B3815"/>
    <w:rsid w:val="005B3B47"/>
    <w:rsid w:val="005B4808"/>
    <w:rsid w:val="005B705E"/>
    <w:rsid w:val="005C02B4"/>
    <w:rsid w:val="005C03C0"/>
    <w:rsid w:val="005C0987"/>
    <w:rsid w:val="005C1BEF"/>
    <w:rsid w:val="005C2C5B"/>
    <w:rsid w:val="005C38CA"/>
    <w:rsid w:val="005C7DEC"/>
    <w:rsid w:val="005D3064"/>
    <w:rsid w:val="005D3AC5"/>
    <w:rsid w:val="005E10BB"/>
    <w:rsid w:val="005E2CDD"/>
    <w:rsid w:val="005F0C05"/>
    <w:rsid w:val="005F1593"/>
    <w:rsid w:val="005F43E8"/>
    <w:rsid w:val="005F4A7D"/>
    <w:rsid w:val="005F4F9D"/>
    <w:rsid w:val="00600404"/>
    <w:rsid w:val="00600694"/>
    <w:rsid w:val="0060422C"/>
    <w:rsid w:val="00606804"/>
    <w:rsid w:val="00611988"/>
    <w:rsid w:val="00613735"/>
    <w:rsid w:val="00620386"/>
    <w:rsid w:val="00621ED6"/>
    <w:rsid w:val="00622B38"/>
    <w:rsid w:val="00623E8C"/>
    <w:rsid w:val="0062605C"/>
    <w:rsid w:val="006260CA"/>
    <w:rsid w:val="0062631F"/>
    <w:rsid w:val="00627E97"/>
    <w:rsid w:val="00630AE8"/>
    <w:rsid w:val="00631720"/>
    <w:rsid w:val="0063191E"/>
    <w:rsid w:val="00633A3D"/>
    <w:rsid w:val="006401DC"/>
    <w:rsid w:val="00640522"/>
    <w:rsid w:val="006413C8"/>
    <w:rsid w:val="00641B5F"/>
    <w:rsid w:val="00644AC7"/>
    <w:rsid w:val="00646E93"/>
    <w:rsid w:val="0065094F"/>
    <w:rsid w:val="00650CB7"/>
    <w:rsid w:val="00652D03"/>
    <w:rsid w:val="0065677F"/>
    <w:rsid w:val="00661330"/>
    <w:rsid w:val="00662800"/>
    <w:rsid w:val="00663AB4"/>
    <w:rsid w:val="00666B59"/>
    <w:rsid w:val="006703FF"/>
    <w:rsid w:val="0067394B"/>
    <w:rsid w:val="00677FAC"/>
    <w:rsid w:val="00680EA2"/>
    <w:rsid w:val="006819BE"/>
    <w:rsid w:val="0068302D"/>
    <w:rsid w:val="00683A80"/>
    <w:rsid w:val="00684306"/>
    <w:rsid w:val="0068574F"/>
    <w:rsid w:val="006864CB"/>
    <w:rsid w:val="006916DA"/>
    <w:rsid w:val="00692B7D"/>
    <w:rsid w:val="006933F8"/>
    <w:rsid w:val="0069589E"/>
    <w:rsid w:val="00695B7D"/>
    <w:rsid w:val="00695E23"/>
    <w:rsid w:val="00695E59"/>
    <w:rsid w:val="006A0ADC"/>
    <w:rsid w:val="006A2763"/>
    <w:rsid w:val="006A341B"/>
    <w:rsid w:val="006A52A9"/>
    <w:rsid w:val="006A6832"/>
    <w:rsid w:val="006A6BAB"/>
    <w:rsid w:val="006A6CF8"/>
    <w:rsid w:val="006A6FB2"/>
    <w:rsid w:val="006B08C6"/>
    <w:rsid w:val="006B282A"/>
    <w:rsid w:val="006B2DB1"/>
    <w:rsid w:val="006B4874"/>
    <w:rsid w:val="006B4BEA"/>
    <w:rsid w:val="006B6057"/>
    <w:rsid w:val="006C0489"/>
    <w:rsid w:val="006C1F2A"/>
    <w:rsid w:val="006C2E85"/>
    <w:rsid w:val="006C2FD7"/>
    <w:rsid w:val="006C3B85"/>
    <w:rsid w:val="006C40E0"/>
    <w:rsid w:val="006C47AC"/>
    <w:rsid w:val="006C498E"/>
    <w:rsid w:val="006C5B4E"/>
    <w:rsid w:val="006C5BB8"/>
    <w:rsid w:val="006D0345"/>
    <w:rsid w:val="006D0AB1"/>
    <w:rsid w:val="006D4498"/>
    <w:rsid w:val="006D6D4D"/>
    <w:rsid w:val="006D6D5F"/>
    <w:rsid w:val="006D7194"/>
    <w:rsid w:val="006D7C5F"/>
    <w:rsid w:val="006D7EB9"/>
    <w:rsid w:val="006E1809"/>
    <w:rsid w:val="006E31EF"/>
    <w:rsid w:val="006E35A2"/>
    <w:rsid w:val="006E469F"/>
    <w:rsid w:val="006F0E32"/>
    <w:rsid w:val="006F1422"/>
    <w:rsid w:val="006F3DC1"/>
    <w:rsid w:val="006F5A0A"/>
    <w:rsid w:val="006F714D"/>
    <w:rsid w:val="00703FC5"/>
    <w:rsid w:val="00706368"/>
    <w:rsid w:val="00710780"/>
    <w:rsid w:val="007109C6"/>
    <w:rsid w:val="007122EF"/>
    <w:rsid w:val="0071588D"/>
    <w:rsid w:val="00721D41"/>
    <w:rsid w:val="00723062"/>
    <w:rsid w:val="00724CC9"/>
    <w:rsid w:val="00727618"/>
    <w:rsid w:val="00727D52"/>
    <w:rsid w:val="007324A9"/>
    <w:rsid w:val="00736879"/>
    <w:rsid w:val="0073692D"/>
    <w:rsid w:val="00737F39"/>
    <w:rsid w:val="0074347E"/>
    <w:rsid w:val="00743DCF"/>
    <w:rsid w:val="00744B39"/>
    <w:rsid w:val="00744BFB"/>
    <w:rsid w:val="007451C8"/>
    <w:rsid w:val="00745203"/>
    <w:rsid w:val="00753AC3"/>
    <w:rsid w:val="0075631D"/>
    <w:rsid w:val="007647AD"/>
    <w:rsid w:val="0076775F"/>
    <w:rsid w:val="00774A86"/>
    <w:rsid w:val="00774BAF"/>
    <w:rsid w:val="00775D0C"/>
    <w:rsid w:val="00782D2D"/>
    <w:rsid w:val="00784445"/>
    <w:rsid w:val="0078563C"/>
    <w:rsid w:val="00787D05"/>
    <w:rsid w:val="007907AB"/>
    <w:rsid w:val="00791E75"/>
    <w:rsid w:val="0079279A"/>
    <w:rsid w:val="00792F90"/>
    <w:rsid w:val="007A0644"/>
    <w:rsid w:val="007A0730"/>
    <w:rsid w:val="007A22AF"/>
    <w:rsid w:val="007A42F3"/>
    <w:rsid w:val="007A466A"/>
    <w:rsid w:val="007A4B45"/>
    <w:rsid w:val="007B30C5"/>
    <w:rsid w:val="007B32F9"/>
    <w:rsid w:val="007B4735"/>
    <w:rsid w:val="007C0043"/>
    <w:rsid w:val="007C06CF"/>
    <w:rsid w:val="007C319E"/>
    <w:rsid w:val="007C336E"/>
    <w:rsid w:val="007C677E"/>
    <w:rsid w:val="007D1462"/>
    <w:rsid w:val="007D157A"/>
    <w:rsid w:val="007D4184"/>
    <w:rsid w:val="007D5AFD"/>
    <w:rsid w:val="007D68AA"/>
    <w:rsid w:val="007D7C8E"/>
    <w:rsid w:val="007E0523"/>
    <w:rsid w:val="007E075E"/>
    <w:rsid w:val="007E1A20"/>
    <w:rsid w:val="007E4B6A"/>
    <w:rsid w:val="007E6866"/>
    <w:rsid w:val="007F0964"/>
    <w:rsid w:val="007F0CC7"/>
    <w:rsid w:val="007F2463"/>
    <w:rsid w:val="007F4386"/>
    <w:rsid w:val="007F6A69"/>
    <w:rsid w:val="007F74CB"/>
    <w:rsid w:val="007F7538"/>
    <w:rsid w:val="00801AB3"/>
    <w:rsid w:val="0080238A"/>
    <w:rsid w:val="00802681"/>
    <w:rsid w:val="00802894"/>
    <w:rsid w:val="008032A8"/>
    <w:rsid w:val="00805AD7"/>
    <w:rsid w:val="008072E4"/>
    <w:rsid w:val="00811504"/>
    <w:rsid w:val="00814C90"/>
    <w:rsid w:val="00817F39"/>
    <w:rsid w:val="008208A5"/>
    <w:rsid w:val="00821578"/>
    <w:rsid w:val="0082233A"/>
    <w:rsid w:val="008231B6"/>
    <w:rsid w:val="0082378B"/>
    <w:rsid w:val="00825EF1"/>
    <w:rsid w:val="008261FC"/>
    <w:rsid w:val="0083343F"/>
    <w:rsid w:val="00840197"/>
    <w:rsid w:val="00841A95"/>
    <w:rsid w:val="00842792"/>
    <w:rsid w:val="00842859"/>
    <w:rsid w:val="00842C3D"/>
    <w:rsid w:val="00842C7A"/>
    <w:rsid w:val="00843CA6"/>
    <w:rsid w:val="00845E0E"/>
    <w:rsid w:val="00847436"/>
    <w:rsid w:val="008519D2"/>
    <w:rsid w:val="00851AC3"/>
    <w:rsid w:val="008520EF"/>
    <w:rsid w:val="00853A2B"/>
    <w:rsid w:val="00853BB6"/>
    <w:rsid w:val="008544D5"/>
    <w:rsid w:val="00856349"/>
    <w:rsid w:val="00857047"/>
    <w:rsid w:val="008607BF"/>
    <w:rsid w:val="008627C1"/>
    <w:rsid w:val="00864805"/>
    <w:rsid w:val="00865C12"/>
    <w:rsid w:val="00866D6A"/>
    <w:rsid w:val="00867C5E"/>
    <w:rsid w:val="00870CA3"/>
    <w:rsid w:val="008724E6"/>
    <w:rsid w:val="008739BE"/>
    <w:rsid w:val="00874524"/>
    <w:rsid w:val="008751E1"/>
    <w:rsid w:val="008761B1"/>
    <w:rsid w:val="0087737F"/>
    <w:rsid w:val="00882C1A"/>
    <w:rsid w:val="00884D58"/>
    <w:rsid w:val="00884FC3"/>
    <w:rsid w:val="00885086"/>
    <w:rsid w:val="00890087"/>
    <w:rsid w:val="00891D04"/>
    <w:rsid w:val="00896C97"/>
    <w:rsid w:val="008975EF"/>
    <w:rsid w:val="00897B4D"/>
    <w:rsid w:val="008A08FB"/>
    <w:rsid w:val="008A34CE"/>
    <w:rsid w:val="008A4060"/>
    <w:rsid w:val="008A64B7"/>
    <w:rsid w:val="008A6885"/>
    <w:rsid w:val="008A72BD"/>
    <w:rsid w:val="008B2044"/>
    <w:rsid w:val="008B3FE7"/>
    <w:rsid w:val="008B4F1B"/>
    <w:rsid w:val="008B777E"/>
    <w:rsid w:val="008C1550"/>
    <w:rsid w:val="008C1AC4"/>
    <w:rsid w:val="008C3F16"/>
    <w:rsid w:val="008C5475"/>
    <w:rsid w:val="008C5933"/>
    <w:rsid w:val="008D04EC"/>
    <w:rsid w:val="008D1559"/>
    <w:rsid w:val="008D238B"/>
    <w:rsid w:val="008D690B"/>
    <w:rsid w:val="008D7083"/>
    <w:rsid w:val="008D7DF7"/>
    <w:rsid w:val="008E0AD0"/>
    <w:rsid w:val="008E151B"/>
    <w:rsid w:val="008E1D0B"/>
    <w:rsid w:val="008E3D87"/>
    <w:rsid w:val="008E4F37"/>
    <w:rsid w:val="008E6000"/>
    <w:rsid w:val="008E60C5"/>
    <w:rsid w:val="008F073F"/>
    <w:rsid w:val="008F7077"/>
    <w:rsid w:val="008F75FD"/>
    <w:rsid w:val="008F767F"/>
    <w:rsid w:val="00901705"/>
    <w:rsid w:val="00902E58"/>
    <w:rsid w:val="009063EC"/>
    <w:rsid w:val="00906746"/>
    <w:rsid w:val="00912C0F"/>
    <w:rsid w:val="00914BDB"/>
    <w:rsid w:val="00914F5E"/>
    <w:rsid w:val="00915510"/>
    <w:rsid w:val="00915C8B"/>
    <w:rsid w:val="009218DC"/>
    <w:rsid w:val="00923B20"/>
    <w:rsid w:val="009240D4"/>
    <w:rsid w:val="009267D9"/>
    <w:rsid w:val="00926C0C"/>
    <w:rsid w:val="00926F8B"/>
    <w:rsid w:val="00930A7B"/>
    <w:rsid w:val="00936600"/>
    <w:rsid w:val="009367CC"/>
    <w:rsid w:val="00942D94"/>
    <w:rsid w:val="00944BD8"/>
    <w:rsid w:val="009462A0"/>
    <w:rsid w:val="00947AEC"/>
    <w:rsid w:val="0095010D"/>
    <w:rsid w:val="00950E85"/>
    <w:rsid w:val="009546A9"/>
    <w:rsid w:val="00957F4D"/>
    <w:rsid w:val="00962A88"/>
    <w:rsid w:val="00963888"/>
    <w:rsid w:val="009656BC"/>
    <w:rsid w:val="00966AA0"/>
    <w:rsid w:val="00970ED2"/>
    <w:rsid w:val="0097100A"/>
    <w:rsid w:val="009710D4"/>
    <w:rsid w:val="009733B1"/>
    <w:rsid w:val="00974C62"/>
    <w:rsid w:val="00977DCF"/>
    <w:rsid w:val="00981D3B"/>
    <w:rsid w:val="009826CC"/>
    <w:rsid w:val="00991AA4"/>
    <w:rsid w:val="00991D20"/>
    <w:rsid w:val="00992500"/>
    <w:rsid w:val="00994676"/>
    <w:rsid w:val="00996488"/>
    <w:rsid w:val="009969B3"/>
    <w:rsid w:val="009A0B38"/>
    <w:rsid w:val="009A0BEA"/>
    <w:rsid w:val="009A2721"/>
    <w:rsid w:val="009A4621"/>
    <w:rsid w:val="009B0EB7"/>
    <w:rsid w:val="009B3276"/>
    <w:rsid w:val="009B34D4"/>
    <w:rsid w:val="009B678D"/>
    <w:rsid w:val="009C104A"/>
    <w:rsid w:val="009C15A3"/>
    <w:rsid w:val="009C3979"/>
    <w:rsid w:val="009C45E9"/>
    <w:rsid w:val="009C79BD"/>
    <w:rsid w:val="009D0149"/>
    <w:rsid w:val="009D01FD"/>
    <w:rsid w:val="009D06D5"/>
    <w:rsid w:val="009D2022"/>
    <w:rsid w:val="009D3FAA"/>
    <w:rsid w:val="009D5846"/>
    <w:rsid w:val="009D66F1"/>
    <w:rsid w:val="009E0DD4"/>
    <w:rsid w:val="009E23A8"/>
    <w:rsid w:val="009E55A8"/>
    <w:rsid w:val="009E66B4"/>
    <w:rsid w:val="009E6BA0"/>
    <w:rsid w:val="009F00AB"/>
    <w:rsid w:val="009F1E4E"/>
    <w:rsid w:val="009F4107"/>
    <w:rsid w:val="009F434A"/>
    <w:rsid w:val="009F5B06"/>
    <w:rsid w:val="009F5CC3"/>
    <w:rsid w:val="009F770C"/>
    <w:rsid w:val="00A00FBD"/>
    <w:rsid w:val="00A022B2"/>
    <w:rsid w:val="00A02ED0"/>
    <w:rsid w:val="00A04539"/>
    <w:rsid w:val="00A10EDA"/>
    <w:rsid w:val="00A128BC"/>
    <w:rsid w:val="00A1394A"/>
    <w:rsid w:val="00A17905"/>
    <w:rsid w:val="00A22829"/>
    <w:rsid w:val="00A22D21"/>
    <w:rsid w:val="00A23822"/>
    <w:rsid w:val="00A244FE"/>
    <w:rsid w:val="00A2534C"/>
    <w:rsid w:val="00A25C54"/>
    <w:rsid w:val="00A27DB7"/>
    <w:rsid w:val="00A3134D"/>
    <w:rsid w:val="00A31C4A"/>
    <w:rsid w:val="00A31FC9"/>
    <w:rsid w:val="00A3322A"/>
    <w:rsid w:val="00A344D1"/>
    <w:rsid w:val="00A35097"/>
    <w:rsid w:val="00A4125E"/>
    <w:rsid w:val="00A545E3"/>
    <w:rsid w:val="00A563C3"/>
    <w:rsid w:val="00A60D16"/>
    <w:rsid w:val="00A61ADB"/>
    <w:rsid w:val="00A63A07"/>
    <w:rsid w:val="00A66262"/>
    <w:rsid w:val="00A6752F"/>
    <w:rsid w:val="00A70F1E"/>
    <w:rsid w:val="00A75147"/>
    <w:rsid w:val="00A779EE"/>
    <w:rsid w:val="00A82D49"/>
    <w:rsid w:val="00A84627"/>
    <w:rsid w:val="00A853F1"/>
    <w:rsid w:val="00A85A47"/>
    <w:rsid w:val="00A9014D"/>
    <w:rsid w:val="00A91B3A"/>
    <w:rsid w:val="00A9384A"/>
    <w:rsid w:val="00A96A5F"/>
    <w:rsid w:val="00A9739E"/>
    <w:rsid w:val="00A975B4"/>
    <w:rsid w:val="00A976B5"/>
    <w:rsid w:val="00A97D77"/>
    <w:rsid w:val="00AA17F9"/>
    <w:rsid w:val="00AA1E78"/>
    <w:rsid w:val="00AA2AA3"/>
    <w:rsid w:val="00AA3B37"/>
    <w:rsid w:val="00AA417F"/>
    <w:rsid w:val="00AA4629"/>
    <w:rsid w:val="00AA4886"/>
    <w:rsid w:val="00AA583F"/>
    <w:rsid w:val="00AB0892"/>
    <w:rsid w:val="00AB161A"/>
    <w:rsid w:val="00AB18DF"/>
    <w:rsid w:val="00AB253E"/>
    <w:rsid w:val="00AB2BA7"/>
    <w:rsid w:val="00AB6043"/>
    <w:rsid w:val="00AB72AA"/>
    <w:rsid w:val="00AB744F"/>
    <w:rsid w:val="00AC2385"/>
    <w:rsid w:val="00AC324F"/>
    <w:rsid w:val="00AC46C2"/>
    <w:rsid w:val="00AC4E95"/>
    <w:rsid w:val="00AC6499"/>
    <w:rsid w:val="00AC6D01"/>
    <w:rsid w:val="00AC74EA"/>
    <w:rsid w:val="00AC76E4"/>
    <w:rsid w:val="00AC7BAA"/>
    <w:rsid w:val="00AD57AD"/>
    <w:rsid w:val="00AE4D7A"/>
    <w:rsid w:val="00AE78B0"/>
    <w:rsid w:val="00AF017F"/>
    <w:rsid w:val="00AF02B2"/>
    <w:rsid w:val="00AF235F"/>
    <w:rsid w:val="00AF2531"/>
    <w:rsid w:val="00AF2B70"/>
    <w:rsid w:val="00AF3620"/>
    <w:rsid w:val="00B039DB"/>
    <w:rsid w:val="00B106F2"/>
    <w:rsid w:val="00B112ED"/>
    <w:rsid w:val="00B1221B"/>
    <w:rsid w:val="00B12910"/>
    <w:rsid w:val="00B129B8"/>
    <w:rsid w:val="00B1538C"/>
    <w:rsid w:val="00B15C6A"/>
    <w:rsid w:val="00B21503"/>
    <w:rsid w:val="00B241E9"/>
    <w:rsid w:val="00B27554"/>
    <w:rsid w:val="00B30684"/>
    <w:rsid w:val="00B339AC"/>
    <w:rsid w:val="00B3492C"/>
    <w:rsid w:val="00B37ED3"/>
    <w:rsid w:val="00B429CB"/>
    <w:rsid w:val="00B510DB"/>
    <w:rsid w:val="00B53C4C"/>
    <w:rsid w:val="00B554E3"/>
    <w:rsid w:val="00B6039A"/>
    <w:rsid w:val="00B645E9"/>
    <w:rsid w:val="00B66479"/>
    <w:rsid w:val="00B664E7"/>
    <w:rsid w:val="00B70F17"/>
    <w:rsid w:val="00B71659"/>
    <w:rsid w:val="00B7287D"/>
    <w:rsid w:val="00B738D7"/>
    <w:rsid w:val="00B73C99"/>
    <w:rsid w:val="00B73ED8"/>
    <w:rsid w:val="00B75A31"/>
    <w:rsid w:val="00B75C01"/>
    <w:rsid w:val="00B75DE0"/>
    <w:rsid w:val="00B7617D"/>
    <w:rsid w:val="00B763DF"/>
    <w:rsid w:val="00B767EA"/>
    <w:rsid w:val="00B85481"/>
    <w:rsid w:val="00B93690"/>
    <w:rsid w:val="00B97B39"/>
    <w:rsid w:val="00BA17C7"/>
    <w:rsid w:val="00BA26F7"/>
    <w:rsid w:val="00BA4A43"/>
    <w:rsid w:val="00BA5E0F"/>
    <w:rsid w:val="00BB03AA"/>
    <w:rsid w:val="00BB43A6"/>
    <w:rsid w:val="00BB5F7F"/>
    <w:rsid w:val="00BB67B4"/>
    <w:rsid w:val="00BB6B98"/>
    <w:rsid w:val="00BB6E93"/>
    <w:rsid w:val="00BC07FD"/>
    <w:rsid w:val="00BC0B14"/>
    <w:rsid w:val="00BC39BB"/>
    <w:rsid w:val="00BC456B"/>
    <w:rsid w:val="00BC53A5"/>
    <w:rsid w:val="00BC772E"/>
    <w:rsid w:val="00BD6469"/>
    <w:rsid w:val="00BE1E72"/>
    <w:rsid w:val="00BE45F1"/>
    <w:rsid w:val="00BE4772"/>
    <w:rsid w:val="00BE4877"/>
    <w:rsid w:val="00BE56E6"/>
    <w:rsid w:val="00BE5C05"/>
    <w:rsid w:val="00BE62F5"/>
    <w:rsid w:val="00BE680C"/>
    <w:rsid w:val="00BE74F0"/>
    <w:rsid w:val="00BF4733"/>
    <w:rsid w:val="00BF5092"/>
    <w:rsid w:val="00BF510E"/>
    <w:rsid w:val="00BF6959"/>
    <w:rsid w:val="00C00B95"/>
    <w:rsid w:val="00C0157D"/>
    <w:rsid w:val="00C01890"/>
    <w:rsid w:val="00C04831"/>
    <w:rsid w:val="00C07558"/>
    <w:rsid w:val="00C10297"/>
    <w:rsid w:val="00C10872"/>
    <w:rsid w:val="00C12048"/>
    <w:rsid w:val="00C1207A"/>
    <w:rsid w:val="00C14B20"/>
    <w:rsid w:val="00C1552F"/>
    <w:rsid w:val="00C15AE8"/>
    <w:rsid w:val="00C16213"/>
    <w:rsid w:val="00C164CF"/>
    <w:rsid w:val="00C17867"/>
    <w:rsid w:val="00C21360"/>
    <w:rsid w:val="00C21843"/>
    <w:rsid w:val="00C27A60"/>
    <w:rsid w:val="00C27DDA"/>
    <w:rsid w:val="00C324B6"/>
    <w:rsid w:val="00C33C2E"/>
    <w:rsid w:val="00C3533D"/>
    <w:rsid w:val="00C360F7"/>
    <w:rsid w:val="00C37728"/>
    <w:rsid w:val="00C37EEC"/>
    <w:rsid w:val="00C411C7"/>
    <w:rsid w:val="00C429A4"/>
    <w:rsid w:val="00C42BEF"/>
    <w:rsid w:val="00C4474E"/>
    <w:rsid w:val="00C5053B"/>
    <w:rsid w:val="00C5076C"/>
    <w:rsid w:val="00C51880"/>
    <w:rsid w:val="00C51DB9"/>
    <w:rsid w:val="00C51F26"/>
    <w:rsid w:val="00C551DF"/>
    <w:rsid w:val="00C55314"/>
    <w:rsid w:val="00C55CCB"/>
    <w:rsid w:val="00C60ABD"/>
    <w:rsid w:val="00C60BC6"/>
    <w:rsid w:val="00C63037"/>
    <w:rsid w:val="00C63112"/>
    <w:rsid w:val="00C64127"/>
    <w:rsid w:val="00C650BA"/>
    <w:rsid w:val="00C65F4A"/>
    <w:rsid w:val="00C7062A"/>
    <w:rsid w:val="00C70C30"/>
    <w:rsid w:val="00C73656"/>
    <w:rsid w:val="00C743B9"/>
    <w:rsid w:val="00C74432"/>
    <w:rsid w:val="00C74E8E"/>
    <w:rsid w:val="00C7521C"/>
    <w:rsid w:val="00C821BD"/>
    <w:rsid w:val="00C82423"/>
    <w:rsid w:val="00C857FB"/>
    <w:rsid w:val="00C85C7A"/>
    <w:rsid w:val="00C861E8"/>
    <w:rsid w:val="00C87BFC"/>
    <w:rsid w:val="00C91304"/>
    <w:rsid w:val="00C92074"/>
    <w:rsid w:val="00C93F16"/>
    <w:rsid w:val="00C94EE3"/>
    <w:rsid w:val="00CA05BC"/>
    <w:rsid w:val="00CA05F1"/>
    <w:rsid w:val="00CA1D00"/>
    <w:rsid w:val="00CA421A"/>
    <w:rsid w:val="00CB0155"/>
    <w:rsid w:val="00CB1552"/>
    <w:rsid w:val="00CB226E"/>
    <w:rsid w:val="00CB7507"/>
    <w:rsid w:val="00CB79EB"/>
    <w:rsid w:val="00CC0677"/>
    <w:rsid w:val="00CC3BDA"/>
    <w:rsid w:val="00CC62CE"/>
    <w:rsid w:val="00CC6A43"/>
    <w:rsid w:val="00CC7101"/>
    <w:rsid w:val="00CD2553"/>
    <w:rsid w:val="00CD4B18"/>
    <w:rsid w:val="00CD5250"/>
    <w:rsid w:val="00CD64E0"/>
    <w:rsid w:val="00CD6DCA"/>
    <w:rsid w:val="00CE5458"/>
    <w:rsid w:val="00CE5503"/>
    <w:rsid w:val="00CE5FE7"/>
    <w:rsid w:val="00CE72B7"/>
    <w:rsid w:val="00CE746A"/>
    <w:rsid w:val="00CE75F3"/>
    <w:rsid w:val="00CF4B68"/>
    <w:rsid w:val="00CF79F7"/>
    <w:rsid w:val="00CF7C36"/>
    <w:rsid w:val="00D0055B"/>
    <w:rsid w:val="00D00613"/>
    <w:rsid w:val="00D00B04"/>
    <w:rsid w:val="00D03BAC"/>
    <w:rsid w:val="00D0429C"/>
    <w:rsid w:val="00D05D80"/>
    <w:rsid w:val="00D0704A"/>
    <w:rsid w:val="00D10C5C"/>
    <w:rsid w:val="00D1289D"/>
    <w:rsid w:val="00D23EE5"/>
    <w:rsid w:val="00D246A7"/>
    <w:rsid w:val="00D27CF0"/>
    <w:rsid w:val="00D3061D"/>
    <w:rsid w:val="00D326EB"/>
    <w:rsid w:val="00D34E88"/>
    <w:rsid w:val="00D35D1B"/>
    <w:rsid w:val="00D42A36"/>
    <w:rsid w:val="00D452C1"/>
    <w:rsid w:val="00D4613C"/>
    <w:rsid w:val="00D47CE7"/>
    <w:rsid w:val="00D47E51"/>
    <w:rsid w:val="00D51AD5"/>
    <w:rsid w:val="00D53BA1"/>
    <w:rsid w:val="00D54387"/>
    <w:rsid w:val="00D5449D"/>
    <w:rsid w:val="00D54621"/>
    <w:rsid w:val="00D552C1"/>
    <w:rsid w:val="00D564C9"/>
    <w:rsid w:val="00D566A7"/>
    <w:rsid w:val="00D569C3"/>
    <w:rsid w:val="00D60DD1"/>
    <w:rsid w:val="00D630E0"/>
    <w:rsid w:val="00D63F0E"/>
    <w:rsid w:val="00D6477C"/>
    <w:rsid w:val="00D663B0"/>
    <w:rsid w:val="00D6679B"/>
    <w:rsid w:val="00D673A0"/>
    <w:rsid w:val="00D67671"/>
    <w:rsid w:val="00D72927"/>
    <w:rsid w:val="00D736F5"/>
    <w:rsid w:val="00D74670"/>
    <w:rsid w:val="00D766B6"/>
    <w:rsid w:val="00D77838"/>
    <w:rsid w:val="00D77ED6"/>
    <w:rsid w:val="00D808F4"/>
    <w:rsid w:val="00D80F6B"/>
    <w:rsid w:val="00D8203F"/>
    <w:rsid w:val="00D8366C"/>
    <w:rsid w:val="00D845EC"/>
    <w:rsid w:val="00D91262"/>
    <w:rsid w:val="00D91B72"/>
    <w:rsid w:val="00D979C6"/>
    <w:rsid w:val="00DA19B6"/>
    <w:rsid w:val="00DA1BE8"/>
    <w:rsid w:val="00DA1DD7"/>
    <w:rsid w:val="00DA25D5"/>
    <w:rsid w:val="00DA325E"/>
    <w:rsid w:val="00DA366E"/>
    <w:rsid w:val="00DA3955"/>
    <w:rsid w:val="00DA3FDF"/>
    <w:rsid w:val="00DA44CB"/>
    <w:rsid w:val="00DA49CD"/>
    <w:rsid w:val="00DA4D86"/>
    <w:rsid w:val="00DA520D"/>
    <w:rsid w:val="00DA642F"/>
    <w:rsid w:val="00DA6D35"/>
    <w:rsid w:val="00DB3511"/>
    <w:rsid w:val="00DB3D6A"/>
    <w:rsid w:val="00DB61BC"/>
    <w:rsid w:val="00DB7A7E"/>
    <w:rsid w:val="00DC0563"/>
    <w:rsid w:val="00DC2362"/>
    <w:rsid w:val="00DC4F2D"/>
    <w:rsid w:val="00DD3E43"/>
    <w:rsid w:val="00DD504A"/>
    <w:rsid w:val="00DD5661"/>
    <w:rsid w:val="00DD5DD6"/>
    <w:rsid w:val="00DD7997"/>
    <w:rsid w:val="00DE1AC9"/>
    <w:rsid w:val="00DE3FA5"/>
    <w:rsid w:val="00DE5DC2"/>
    <w:rsid w:val="00DE5E54"/>
    <w:rsid w:val="00DE6A13"/>
    <w:rsid w:val="00DE764C"/>
    <w:rsid w:val="00DF1164"/>
    <w:rsid w:val="00DF1647"/>
    <w:rsid w:val="00DF2B00"/>
    <w:rsid w:val="00DF6D49"/>
    <w:rsid w:val="00DF70F5"/>
    <w:rsid w:val="00DF7478"/>
    <w:rsid w:val="00DF7BEB"/>
    <w:rsid w:val="00DF7E8A"/>
    <w:rsid w:val="00E00184"/>
    <w:rsid w:val="00E0144D"/>
    <w:rsid w:val="00E014AD"/>
    <w:rsid w:val="00E0258A"/>
    <w:rsid w:val="00E03AFF"/>
    <w:rsid w:val="00E07408"/>
    <w:rsid w:val="00E10F2D"/>
    <w:rsid w:val="00E13B48"/>
    <w:rsid w:val="00E13ED7"/>
    <w:rsid w:val="00E21189"/>
    <w:rsid w:val="00E21EF9"/>
    <w:rsid w:val="00E24523"/>
    <w:rsid w:val="00E27443"/>
    <w:rsid w:val="00E313A1"/>
    <w:rsid w:val="00E31E5A"/>
    <w:rsid w:val="00E325A7"/>
    <w:rsid w:val="00E32B48"/>
    <w:rsid w:val="00E336C6"/>
    <w:rsid w:val="00E3618E"/>
    <w:rsid w:val="00E366ED"/>
    <w:rsid w:val="00E37955"/>
    <w:rsid w:val="00E40562"/>
    <w:rsid w:val="00E409E2"/>
    <w:rsid w:val="00E40E3B"/>
    <w:rsid w:val="00E42CDE"/>
    <w:rsid w:val="00E42D6C"/>
    <w:rsid w:val="00E43290"/>
    <w:rsid w:val="00E460FC"/>
    <w:rsid w:val="00E461CF"/>
    <w:rsid w:val="00E513D3"/>
    <w:rsid w:val="00E528CA"/>
    <w:rsid w:val="00E52EE2"/>
    <w:rsid w:val="00E55024"/>
    <w:rsid w:val="00E56EA4"/>
    <w:rsid w:val="00E57F2A"/>
    <w:rsid w:val="00E60505"/>
    <w:rsid w:val="00E61B34"/>
    <w:rsid w:val="00E620DF"/>
    <w:rsid w:val="00E634AA"/>
    <w:rsid w:val="00E64FE1"/>
    <w:rsid w:val="00E67630"/>
    <w:rsid w:val="00E701BA"/>
    <w:rsid w:val="00E73550"/>
    <w:rsid w:val="00E7517C"/>
    <w:rsid w:val="00E77506"/>
    <w:rsid w:val="00E827DB"/>
    <w:rsid w:val="00E8291C"/>
    <w:rsid w:val="00E82AEC"/>
    <w:rsid w:val="00E852D5"/>
    <w:rsid w:val="00E862AD"/>
    <w:rsid w:val="00E86D00"/>
    <w:rsid w:val="00E87DE9"/>
    <w:rsid w:val="00E94E2B"/>
    <w:rsid w:val="00E9507C"/>
    <w:rsid w:val="00E96EEF"/>
    <w:rsid w:val="00EA4A6D"/>
    <w:rsid w:val="00EA5FF4"/>
    <w:rsid w:val="00EA6A72"/>
    <w:rsid w:val="00EA79F5"/>
    <w:rsid w:val="00EB003D"/>
    <w:rsid w:val="00EB0F31"/>
    <w:rsid w:val="00EB2330"/>
    <w:rsid w:val="00EB2D70"/>
    <w:rsid w:val="00EB796F"/>
    <w:rsid w:val="00EC0114"/>
    <w:rsid w:val="00EC155A"/>
    <w:rsid w:val="00EC1EC4"/>
    <w:rsid w:val="00EC4690"/>
    <w:rsid w:val="00EC4D8D"/>
    <w:rsid w:val="00EC4F10"/>
    <w:rsid w:val="00EC5297"/>
    <w:rsid w:val="00EC75FA"/>
    <w:rsid w:val="00ED40D2"/>
    <w:rsid w:val="00ED66E3"/>
    <w:rsid w:val="00ED7009"/>
    <w:rsid w:val="00EE09D8"/>
    <w:rsid w:val="00EE0AAD"/>
    <w:rsid w:val="00EE138D"/>
    <w:rsid w:val="00EE188D"/>
    <w:rsid w:val="00EE238E"/>
    <w:rsid w:val="00EE3F12"/>
    <w:rsid w:val="00EE40A3"/>
    <w:rsid w:val="00EE4C5A"/>
    <w:rsid w:val="00EE548F"/>
    <w:rsid w:val="00EE56A0"/>
    <w:rsid w:val="00EE56D1"/>
    <w:rsid w:val="00EE679D"/>
    <w:rsid w:val="00EF021B"/>
    <w:rsid w:val="00EF0388"/>
    <w:rsid w:val="00EF0FFC"/>
    <w:rsid w:val="00EF1C7D"/>
    <w:rsid w:val="00EF6B84"/>
    <w:rsid w:val="00F02680"/>
    <w:rsid w:val="00F06B61"/>
    <w:rsid w:val="00F07A84"/>
    <w:rsid w:val="00F07A95"/>
    <w:rsid w:val="00F10D23"/>
    <w:rsid w:val="00F1442A"/>
    <w:rsid w:val="00F23B04"/>
    <w:rsid w:val="00F24FEE"/>
    <w:rsid w:val="00F27E17"/>
    <w:rsid w:val="00F37468"/>
    <w:rsid w:val="00F407A3"/>
    <w:rsid w:val="00F41676"/>
    <w:rsid w:val="00F4555F"/>
    <w:rsid w:val="00F46CD5"/>
    <w:rsid w:val="00F47D64"/>
    <w:rsid w:val="00F518B3"/>
    <w:rsid w:val="00F5336B"/>
    <w:rsid w:val="00F57B79"/>
    <w:rsid w:val="00F60833"/>
    <w:rsid w:val="00F609C0"/>
    <w:rsid w:val="00F655A6"/>
    <w:rsid w:val="00F715CE"/>
    <w:rsid w:val="00F74C30"/>
    <w:rsid w:val="00F76BA4"/>
    <w:rsid w:val="00F76E43"/>
    <w:rsid w:val="00F77700"/>
    <w:rsid w:val="00F828DE"/>
    <w:rsid w:val="00F82A3A"/>
    <w:rsid w:val="00F8333B"/>
    <w:rsid w:val="00F8417C"/>
    <w:rsid w:val="00F8439D"/>
    <w:rsid w:val="00F84EF9"/>
    <w:rsid w:val="00F85768"/>
    <w:rsid w:val="00F86B4C"/>
    <w:rsid w:val="00F87E75"/>
    <w:rsid w:val="00F93D5E"/>
    <w:rsid w:val="00F96E6F"/>
    <w:rsid w:val="00FA0591"/>
    <w:rsid w:val="00FA121A"/>
    <w:rsid w:val="00FA2EE2"/>
    <w:rsid w:val="00FA313E"/>
    <w:rsid w:val="00FA389C"/>
    <w:rsid w:val="00FA503C"/>
    <w:rsid w:val="00FA6EEB"/>
    <w:rsid w:val="00FA6F99"/>
    <w:rsid w:val="00FB0A74"/>
    <w:rsid w:val="00FB147D"/>
    <w:rsid w:val="00FB4089"/>
    <w:rsid w:val="00FB42D6"/>
    <w:rsid w:val="00FB5193"/>
    <w:rsid w:val="00FB5872"/>
    <w:rsid w:val="00FB6DED"/>
    <w:rsid w:val="00FB7216"/>
    <w:rsid w:val="00FB764A"/>
    <w:rsid w:val="00FC17A0"/>
    <w:rsid w:val="00FC29CF"/>
    <w:rsid w:val="00FC6600"/>
    <w:rsid w:val="00FC6D2A"/>
    <w:rsid w:val="00FC77A4"/>
    <w:rsid w:val="00FD028B"/>
    <w:rsid w:val="00FD12E7"/>
    <w:rsid w:val="00FD17B7"/>
    <w:rsid w:val="00FD2E43"/>
    <w:rsid w:val="00FD2F99"/>
    <w:rsid w:val="00FD3EB8"/>
    <w:rsid w:val="00FD4D5C"/>
    <w:rsid w:val="00FE6739"/>
    <w:rsid w:val="00FE7E11"/>
    <w:rsid w:val="00FF0CF7"/>
    <w:rsid w:val="00FF4EED"/>
    <w:rsid w:val="00FF543B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#dd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3C4EA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rsid w:val="00E03AFF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rsid w:val="00C27DDA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rsid w:val="00C27DDA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rsid w:val="003F222C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rsid w:val="00D564C9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rsid w:val="00D564C9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sid w:val="00E03AFF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sid w:val="00D564C9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sid w:val="00D564C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rsid w:val="00721D41"/>
    <w:pPr>
      <w:ind w:leftChars="200" w:left="400"/>
    </w:pPr>
  </w:style>
  <w:style w:type="paragraph" w:customStyle="1" w:styleId="Link9">
    <w:name w:val="Link표준서식"/>
    <w:basedOn w:val="a3"/>
    <w:qFormat/>
    <w:rsid w:val="0033609B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030D1D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030D1D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030D1D"/>
    <w:pPr>
      <w:ind w:leftChars="500" w:left="500"/>
    </w:pPr>
  </w:style>
  <w:style w:type="paragraph" w:customStyle="1" w:styleId="Linka">
    <w:name w:val="Link그림목차"/>
    <w:basedOn w:val="Link9"/>
    <w:autoRedefine/>
    <w:qFormat/>
    <w:rsid w:val="004A3D6C"/>
  </w:style>
  <w:style w:type="paragraph" w:styleId="a7">
    <w:name w:val="table of figures"/>
    <w:basedOn w:val="a3"/>
    <w:next w:val="a3"/>
    <w:uiPriority w:val="99"/>
    <w:rsid w:val="00DF70F5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rsid w:val="000D0D66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sid w:val="000D0D66"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rsid w:val="000D0D66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rsid w:val="000D0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0D0D66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rsid w:val="000D0D66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rsid w:val="000D0D66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rsid w:val="000D0D66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rsid w:val="000D0D66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rsid w:val="000D0D66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rsid w:val="000D0D66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  <w:rsid w:val="00CA421A"/>
  </w:style>
  <w:style w:type="paragraph" w:styleId="a9">
    <w:name w:val="caption"/>
    <w:aliases w:val="Link캡션"/>
    <w:basedOn w:val="a3"/>
    <w:next w:val="a3"/>
    <w:qFormat/>
    <w:rsid w:val="00CA421A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rsid w:val="00FB4089"/>
    <w:pPr>
      <w:tabs>
        <w:tab w:val="center" w:pos="4252"/>
        <w:tab w:val="right" w:pos="8504"/>
      </w:tabs>
      <w:snapToGrid w:val="0"/>
    </w:pPr>
  </w:style>
  <w:style w:type="table" w:styleId="af0">
    <w:name w:val="Table Grid"/>
    <w:basedOn w:val="a5"/>
    <w:rsid w:val="00FB408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4"/>
    <w:rsid w:val="00C04831"/>
  </w:style>
  <w:style w:type="character" w:styleId="af2">
    <w:name w:val="Hyperlink"/>
    <w:uiPriority w:val="99"/>
    <w:rsid w:val="00FA121A"/>
    <w:rPr>
      <w:color w:val="0000FF"/>
      <w:u w:val="single"/>
    </w:rPr>
  </w:style>
  <w:style w:type="paragraph" w:styleId="af3">
    <w:name w:val="Normal (Web)"/>
    <w:basedOn w:val="a3"/>
    <w:rsid w:val="009155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3"/>
    <w:next w:val="a3"/>
    <w:autoRedefine/>
    <w:semiHidden/>
    <w:rsid w:val="00F02680"/>
    <w:pPr>
      <w:ind w:leftChars="200" w:left="200" w:hangingChars="200" w:hanging="2000"/>
    </w:pPr>
  </w:style>
  <w:style w:type="paragraph" w:styleId="af4">
    <w:name w:val="index heading"/>
    <w:basedOn w:val="a3"/>
    <w:next w:val="12"/>
    <w:semiHidden/>
    <w:rsid w:val="00F02680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5">
    <w:name w:val="Document Map"/>
    <w:basedOn w:val="a3"/>
    <w:semiHidden/>
    <w:rsid w:val="00D77ED6"/>
    <w:pPr>
      <w:shd w:val="clear" w:color="auto" w:fill="000080"/>
    </w:pPr>
    <w:rPr>
      <w:rFonts w:ascii="Arial" w:eastAsia="돋움" w:hAnsi="Arial"/>
    </w:rPr>
  </w:style>
  <w:style w:type="paragraph" w:customStyle="1" w:styleId="af6">
    <w:name w:val="표 표준"/>
    <w:basedOn w:val="a3"/>
    <w:link w:val="Char1"/>
    <w:rsid w:val="00865C12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rsid w:val="00C21843"/>
    <w:pPr>
      <w:numPr>
        <w:numId w:val="3"/>
      </w:numPr>
      <w:autoSpaceDE/>
      <w:autoSpaceDN/>
      <w:adjustRightInd w:val="0"/>
      <w:spacing w:before="6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character" w:customStyle="1" w:styleId="Char2">
    <w:name w:val="표 표준대쉬 Char"/>
    <w:link w:val="a0"/>
    <w:rsid w:val="00C21843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rsid w:val="00C7521C"/>
    <w:pPr>
      <w:numPr>
        <w:numId w:val="11"/>
      </w:numPr>
      <w:tabs>
        <w:tab w:val="clear" w:pos="400"/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7">
    <w:name w:val="표 레이블"/>
    <w:basedOn w:val="a3"/>
    <w:rsid w:val="00B112ED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칸띄우기"/>
    <w:basedOn w:val="a3"/>
    <w:next w:val="a3"/>
    <w:rsid w:val="00D564C9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rsid w:val="003F222C"/>
    <w:pPr>
      <w:numPr>
        <w:numId w:val="5"/>
      </w:numPr>
      <w:tabs>
        <w:tab w:val="clear" w:pos="471"/>
      </w:tabs>
      <w:autoSpaceDE/>
      <w:autoSpaceDN/>
      <w:adjustRightInd w:val="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paragraph" w:customStyle="1" w:styleId="af9">
    <w:name w:val="첨부파일"/>
    <w:basedOn w:val="a3"/>
    <w:rsid w:val="003F222C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a">
    <w:name w:val="문서제목"/>
    <w:basedOn w:val="a3"/>
    <w:rsid w:val="00D564C9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rsid w:val="00D564C9"/>
    <w:pPr>
      <w:numPr>
        <w:numId w:val="9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rsid w:val="00D564C9"/>
    <w:pPr>
      <w:numPr>
        <w:numId w:val="10"/>
      </w:numPr>
      <w:jc w:val="left"/>
    </w:pPr>
    <w:rPr>
      <w:rFonts w:ascii="굴림체" w:eastAsia="굴림체" w:hAnsi="굴림체"/>
      <w:szCs w:val="20"/>
    </w:rPr>
  </w:style>
  <w:style w:type="paragraph" w:customStyle="1" w:styleId="afb">
    <w:name w:val="본문 내용"/>
    <w:basedOn w:val="a3"/>
    <w:next w:val="a3"/>
    <w:rsid w:val="00D564C9"/>
    <w:rPr>
      <w:rFonts w:ascii="굴림체" w:eastAsia="굴림체" w:hAnsi="굴림체"/>
      <w:szCs w:val="20"/>
    </w:rPr>
  </w:style>
  <w:style w:type="character" w:styleId="afc">
    <w:name w:val="Strong"/>
    <w:qFormat/>
    <w:rsid w:val="002F66BE"/>
    <w:rPr>
      <w:b/>
      <w:bCs/>
    </w:rPr>
  </w:style>
  <w:style w:type="table" w:customStyle="1" w:styleId="13">
    <w:name w:val="표 구분선1"/>
    <w:basedOn w:val="a5"/>
    <w:next w:val="af0"/>
    <w:rsid w:val="003F2EF9"/>
    <w:pPr>
      <w:widowControl w:val="0"/>
      <w:wordWrap w:val="0"/>
      <w:adjustRightInd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표적용"/>
    <w:basedOn w:val="a3"/>
    <w:next w:val="a3"/>
    <w:rsid w:val="006E1809"/>
    <w:pPr>
      <w:jc w:val="left"/>
    </w:pPr>
    <w:rPr>
      <w:rFonts w:ascii="굴림체" w:eastAsia="굴림체" w:hAnsi="굴림체"/>
      <w:szCs w:val="20"/>
    </w:rPr>
  </w:style>
  <w:style w:type="paragraph" w:customStyle="1" w:styleId="afe">
    <w:name w:val="바탕글"/>
    <w:basedOn w:val="a3"/>
    <w:rsid w:val="002E499B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f">
    <w:name w:val="표"/>
    <w:basedOn w:val="a3"/>
    <w:rsid w:val="002806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0">
    <w:name w:val="endnote text"/>
    <w:basedOn w:val="a3"/>
    <w:link w:val="Char3"/>
    <w:rsid w:val="00A4125E"/>
    <w:pPr>
      <w:snapToGrid w:val="0"/>
      <w:jc w:val="left"/>
    </w:pPr>
  </w:style>
  <w:style w:type="character" w:customStyle="1" w:styleId="Char3">
    <w:name w:val="미주 텍스트 Char"/>
    <w:link w:val="aff0"/>
    <w:rsid w:val="00A4125E"/>
    <w:rPr>
      <w:rFonts w:ascii="바탕"/>
      <w:kern w:val="2"/>
      <w:szCs w:val="24"/>
    </w:rPr>
  </w:style>
  <w:style w:type="character" w:styleId="aff1">
    <w:name w:val="endnote reference"/>
    <w:rsid w:val="00A4125E"/>
    <w:rPr>
      <w:vertAlign w:val="superscript"/>
    </w:rPr>
  </w:style>
  <w:style w:type="paragraph" w:customStyle="1" w:styleId="Linkc">
    <w:name w:val="Link문서제목"/>
    <w:basedOn w:val="afa"/>
    <w:autoRedefine/>
    <w:qFormat/>
    <w:rsid w:val="008E3D87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a"/>
    <w:autoRedefine/>
    <w:qFormat/>
    <w:rsid w:val="00DD5661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rsid w:val="00DD5661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rsid w:val="003F222C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rsid w:val="003F222C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rsid w:val="003F222C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rsid w:val="003F222C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rsid w:val="006B08C6"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rsid w:val="003F222C"/>
    <w:pPr>
      <w:keepNext/>
      <w:numPr>
        <w:ilvl w:val="1"/>
        <w:numId w:val="1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rsid w:val="003F222C"/>
    <w:pPr>
      <w:keepNext/>
      <w:numPr>
        <w:ilvl w:val="2"/>
        <w:numId w:val="1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  <w:lang w:val="x-none" w:eastAsia="x-none"/>
    </w:rPr>
  </w:style>
  <w:style w:type="paragraph" w:customStyle="1" w:styleId="Link3">
    <w:name w:val="Link제목3"/>
    <w:basedOn w:val="a3"/>
    <w:qFormat/>
    <w:rsid w:val="003F222C"/>
    <w:pPr>
      <w:keepNext/>
      <w:numPr>
        <w:ilvl w:val="3"/>
        <w:numId w:val="1"/>
      </w:numPr>
      <w:wordWrap/>
      <w:adjustRightInd w:val="0"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  <w:lang w:val="x-none" w:eastAsia="x-none"/>
    </w:rPr>
  </w:style>
  <w:style w:type="paragraph" w:customStyle="1" w:styleId="Link4">
    <w:name w:val="Link제목4"/>
    <w:basedOn w:val="a3"/>
    <w:qFormat/>
    <w:rsid w:val="003F222C"/>
    <w:pPr>
      <w:keepNext/>
      <w:numPr>
        <w:ilvl w:val="4"/>
        <w:numId w:val="1"/>
      </w:numPr>
      <w:wordWrap/>
      <w:adjustRightInd w:val="0"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  <w:lang w:val="x-none"/>
    </w:rPr>
  </w:style>
  <w:style w:type="paragraph" w:customStyle="1" w:styleId="Link5">
    <w:name w:val="Link제목5"/>
    <w:basedOn w:val="5"/>
    <w:qFormat/>
    <w:rsid w:val="00802681"/>
    <w:pPr>
      <w:numPr>
        <w:numId w:val="15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rsid w:val="00721D41"/>
    <w:pPr>
      <w:numPr>
        <w:numId w:val="16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rsid w:val="00721D41"/>
    <w:pPr>
      <w:numPr>
        <w:numId w:val="17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rsid w:val="00721D41"/>
    <w:pPr>
      <w:numPr>
        <w:numId w:val="18"/>
      </w:numPr>
      <w:ind w:leftChars="300" w:left="1003" w:hanging="403"/>
      <w:outlineLvl w:val="7"/>
    </w:pPr>
  </w:style>
  <w:style w:type="paragraph" w:customStyle="1" w:styleId="Linkf3">
    <w:name w:val="Link표표준"/>
    <w:basedOn w:val="af6"/>
    <w:qFormat/>
    <w:rsid w:val="00912C0F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rsid w:val="008B4F1B"/>
    <w:pPr>
      <w:tabs>
        <w:tab w:val="clear" w:pos="417"/>
      </w:tabs>
      <w:spacing w:before="0" w:afterLines="50" w:after="12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sid w:val="008B4F1B"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rsid w:val="00EA4A6D"/>
    <w:pPr>
      <w:numPr>
        <w:numId w:val="14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  <w:lang w:val="x-none" w:eastAsia="x-none"/>
    </w:rPr>
  </w:style>
  <w:style w:type="paragraph" w:customStyle="1" w:styleId="Link">
    <w:name w:val="Link표준대쉬"/>
    <w:basedOn w:val="a3"/>
    <w:qFormat/>
    <w:rsid w:val="003F222C"/>
    <w:pPr>
      <w:numPr>
        <w:numId w:val="6"/>
      </w:numPr>
      <w:autoSpaceDE/>
      <w:autoSpaceDN/>
      <w:adjustRightInd w:val="0"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rsid w:val="00A35097"/>
    <w:pPr>
      <w:numPr>
        <w:numId w:val="7"/>
      </w:numPr>
      <w:tabs>
        <w:tab w:val="clear" w:pos="984"/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  <w:lang w:val="x-none" w:eastAsia="x-none"/>
    </w:rPr>
  </w:style>
  <w:style w:type="paragraph" w:customStyle="1" w:styleId="Link0">
    <w:name w:val="Link제목0"/>
    <w:basedOn w:val="0"/>
    <w:qFormat/>
    <w:rsid w:val="00802681"/>
    <w:pPr>
      <w:numPr>
        <w:numId w:val="19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440F7D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sid w:val="00440F7D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440F7D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2">
    <w:name w:val="표준원"/>
    <w:basedOn w:val="a3"/>
    <w:rsid w:val="00440F7D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rsid w:val="00440F7D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rsid w:val="00440F7D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DA3FDF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rsid w:val="00DA3FDF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3">
    <w:name w:val="표준대쉬"/>
    <w:basedOn w:val="a3"/>
    <w:rsid w:val="00DA3FDF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rsid w:val="00DA3FDF"/>
    <w:pPr>
      <w:numPr>
        <w:numId w:val="32"/>
      </w:numPr>
      <w:wordWrap/>
      <w:adjustRightInd w:val="0"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6"/>
    <w:rsid w:val="00FA6F99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rsid w:val="00FA6F99"/>
    <w:pPr>
      <w:numPr>
        <w:numId w:val="35"/>
      </w:numPr>
      <w:wordWrap/>
      <w:adjustRightInd w:val="0"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sid w:val="004739F3"/>
    <w:rPr>
      <w:rFonts w:ascii="바탕"/>
      <w:kern w:val="2"/>
      <w:szCs w:val="24"/>
    </w:rPr>
  </w:style>
  <w:style w:type="paragraph" w:customStyle="1" w:styleId="2">
    <w:name w:val="본문2"/>
    <w:basedOn w:val="aff4"/>
    <w:rsid w:val="002E036E"/>
    <w:pPr>
      <w:numPr>
        <w:ilvl w:val="1"/>
        <w:numId w:val="37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4">
    <w:name w:val="Body Text"/>
    <w:basedOn w:val="a3"/>
    <w:link w:val="Char4"/>
    <w:rsid w:val="002E036E"/>
    <w:pPr>
      <w:spacing w:after="180"/>
    </w:pPr>
  </w:style>
  <w:style w:type="character" w:customStyle="1" w:styleId="Char4">
    <w:name w:val="본문 Char"/>
    <w:basedOn w:val="a4"/>
    <w:link w:val="aff4"/>
    <w:rsid w:val="002E036E"/>
    <w:rPr>
      <w:rFonts w:ascii="바탕"/>
      <w:kern w:val="2"/>
      <w:szCs w:val="24"/>
    </w:rPr>
  </w:style>
  <w:style w:type="paragraph" w:styleId="aff5">
    <w:name w:val="Balloon Text"/>
    <w:basedOn w:val="a3"/>
    <w:link w:val="Char5"/>
    <w:rsid w:val="008D70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aff5"/>
    <w:rsid w:val="008D708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3C4EA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rsid w:val="00E03AFF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rsid w:val="00C27DDA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rsid w:val="00C27DDA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rsid w:val="003F222C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rsid w:val="00D564C9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rsid w:val="00D564C9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sid w:val="00E03AFF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sid w:val="00D564C9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sid w:val="00D564C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rsid w:val="00721D41"/>
    <w:pPr>
      <w:ind w:leftChars="200" w:left="400"/>
    </w:pPr>
  </w:style>
  <w:style w:type="paragraph" w:customStyle="1" w:styleId="Link9">
    <w:name w:val="Link표준서식"/>
    <w:basedOn w:val="a3"/>
    <w:qFormat/>
    <w:rsid w:val="0033609B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030D1D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030D1D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030D1D"/>
    <w:pPr>
      <w:ind w:leftChars="500" w:left="500"/>
    </w:pPr>
  </w:style>
  <w:style w:type="paragraph" w:customStyle="1" w:styleId="Linka">
    <w:name w:val="Link그림목차"/>
    <w:basedOn w:val="Link9"/>
    <w:autoRedefine/>
    <w:qFormat/>
    <w:rsid w:val="004A3D6C"/>
  </w:style>
  <w:style w:type="paragraph" w:styleId="a7">
    <w:name w:val="table of figures"/>
    <w:basedOn w:val="a3"/>
    <w:next w:val="a3"/>
    <w:uiPriority w:val="99"/>
    <w:rsid w:val="00DF70F5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rsid w:val="000D0D66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sid w:val="000D0D66"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rsid w:val="000D0D66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rsid w:val="000D0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0D0D66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rsid w:val="000D0D66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rsid w:val="000D0D66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rsid w:val="000D0D66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rsid w:val="000D0D66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rsid w:val="000D0D66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rsid w:val="000D0D66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  <w:rsid w:val="00CA421A"/>
  </w:style>
  <w:style w:type="paragraph" w:styleId="a9">
    <w:name w:val="caption"/>
    <w:aliases w:val="Link캡션"/>
    <w:basedOn w:val="a3"/>
    <w:next w:val="a3"/>
    <w:qFormat/>
    <w:rsid w:val="00CA421A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rsid w:val="00FB4089"/>
    <w:pPr>
      <w:tabs>
        <w:tab w:val="center" w:pos="4252"/>
        <w:tab w:val="right" w:pos="8504"/>
      </w:tabs>
      <w:snapToGrid w:val="0"/>
    </w:pPr>
  </w:style>
  <w:style w:type="table" w:styleId="af0">
    <w:name w:val="Table Grid"/>
    <w:basedOn w:val="a5"/>
    <w:rsid w:val="00FB408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4"/>
    <w:rsid w:val="00C04831"/>
  </w:style>
  <w:style w:type="character" w:styleId="af2">
    <w:name w:val="Hyperlink"/>
    <w:uiPriority w:val="99"/>
    <w:rsid w:val="00FA121A"/>
    <w:rPr>
      <w:color w:val="0000FF"/>
      <w:u w:val="single"/>
    </w:rPr>
  </w:style>
  <w:style w:type="paragraph" w:styleId="af3">
    <w:name w:val="Normal (Web)"/>
    <w:basedOn w:val="a3"/>
    <w:rsid w:val="009155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3"/>
    <w:next w:val="a3"/>
    <w:autoRedefine/>
    <w:semiHidden/>
    <w:rsid w:val="00F02680"/>
    <w:pPr>
      <w:ind w:leftChars="200" w:left="200" w:hangingChars="200" w:hanging="2000"/>
    </w:pPr>
  </w:style>
  <w:style w:type="paragraph" w:styleId="af4">
    <w:name w:val="index heading"/>
    <w:basedOn w:val="a3"/>
    <w:next w:val="12"/>
    <w:semiHidden/>
    <w:rsid w:val="00F02680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5">
    <w:name w:val="Document Map"/>
    <w:basedOn w:val="a3"/>
    <w:semiHidden/>
    <w:rsid w:val="00D77ED6"/>
    <w:pPr>
      <w:shd w:val="clear" w:color="auto" w:fill="000080"/>
    </w:pPr>
    <w:rPr>
      <w:rFonts w:ascii="Arial" w:eastAsia="돋움" w:hAnsi="Arial"/>
    </w:rPr>
  </w:style>
  <w:style w:type="paragraph" w:customStyle="1" w:styleId="af6">
    <w:name w:val="표 표준"/>
    <w:basedOn w:val="a3"/>
    <w:link w:val="Char1"/>
    <w:rsid w:val="00865C12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rsid w:val="00C21843"/>
    <w:pPr>
      <w:numPr>
        <w:numId w:val="3"/>
      </w:numPr>
      <w:autoSpaceDE/>
      <w:autoSpaceDN/>
      <w:adjustRightInd w:val="0"/>
      <w:spacing w:before="6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character" w:customStyle="1" w:styleId="Char2">
    <w:name w:val="표 표준대쉬 Char"/>
    <w:link w:val="a0"/>
    <w:rsid w:val="00C21843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rsid w:val="00C7521C"/>
    <w:pPr>
      <w:numPr>
        <w:numId w:val="11"/>
      </w:numPr>
      <w:tabs>
        <w:tab w:val="clear" w:pos="400"/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7">
    <w:name w:val="표 레이블"/>
    <w:basedOn w:val="a3"/>
    <w:rsid w:val="00B112ED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칸띄우기"/>
    <w:basedOn w:val="a3"/>
    <w:next w:val="a3"/>
    <w:rsid w:val="00D564C9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rsid w:val="003F222C"/>
    <w:pPr>
      <w:numPr>
        <w:numId w:val="5"/>
      </w:numPr>
      <w:tabs>
        <w:tab w:val="clear" w:pos="471"/>
      </w:tabs>
      <w:autoSpaceDE/>
      <w:autoSpaceDN/>
      <w:adjustRightInd w:val="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paragraph" w:customStyle="1" w:styleId="af9">
    <w:name w:val="첨부파일"/>
    <w:basedOn w:val="a3"/>
    <w:rsid w:val="003F222C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a">
    <w:name w:val="문서제목"/>
    <w:basedOn w:val="a3"/>
    <w:rsid w:val="00D564C9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rsid w:val="00D564C9"/>
    <w:pPr>
      <w:numPr>
        <w:numId w:val="9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rsid w:val="00D564C9"/>
    <w:pPr>
      <w:numPr>
        <w:numId w:val="10"/>
      </w:numPr>
      <w:jc w:val="left"/>
    </w:pPr>
    <w:rPr>
      <w:rFonts w:ascii="굴림체" w:eastAsia="굴림체" w:hAnsi="굴림체"/>
      <w:szCs w:val="20"/>
    </w:rPr>
  </w:style>
  <w:style w:type="paragraph" w:customStyle="1" w:styleId="afb">
    <w:name w:val="본문 내용"/>
    <w:basedOn w:val="a3"/>
    <w:next w:val="a3"/>
    <w:rsid w:val="00D564C9"/>
    <w:rPr>
      <w:rFonts w:ascii="굴림체" w:eastAsia="굴림체" w:hAnsi="굴림체"/>
      <w:szCs w:val="20"/>
    </w:rPr>
  </w:style>
  <w:style w:type="character" w:styleId="afc">
    <w:name w:val="Strong"/>
    <w:qFormat/>
    <w:rsid w:val="002F66BE"/>
    <w:rPr>
      <w:b/>
      <w:bCs/>
    </w:rPr>
  </w:style>
  <w:style w:type="table" w:customStyle="1" w:styleId="13">
    <w:name w:val="표 구분선1"/>
    <w:basedOn w:val="a5"/>
    <w:next w:val="af0"/>
    <w:rsid w:val="003F2EF9"/>
    <w:pPr>
      <w:widowControl w:val="0"/>
      <w:wordWrap w:val="0"/>
      <w:adjustRightInd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표적용"/>
    <w:basedOn w:val="a3"/>
    <w:next w:val="a3"/>
    <w:rsid w:val="006E1809"/>
    <w:pPr>
      <w:jc w:val="left"/>
    </w:pPr>
    <w:rPr>
      <w:rFonts w:ascii="굴림체" w:eastAsia="굴림체" w:hAnsi="굴림체"/>
      <w:szCs w:val="20"/>
    </w:rPr>
  </w:style>
  <w:style w:type="paragraph" w:customStyle="1" w:styleId="afe">
    <w:name w:val="바탕글"/>
    <w:basedOn w:val="a3"/>
    <w:rsid w:val="002E499B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f">
    <w:name w:val="표"/>
    <w:basedOn w:val="a3"/>
    <w:rsid w:val="002806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0">
    <w:name w:val="endnote text"/>
    <w:basedOn w:val="a3"/>
    <w:link w:val="Char3"/>
    <w:rsid w:val="00A4125E"/>
    <w:pPr>
      <w:snapToGrid w:val="0"/>
      <w:jc w:val="left"/>
    </w:pPr>
  </w:style>
  <w:style w:type="character" w:customStyle="1" w:styleId="Char3">
    <w:name w:val="미주 텍스트 Char"/>
    <w:link w:val="aff0"/>
    <w:rsid w:val="00A4125E"/>
    <w:rPr>
      <w:rFonts w:ascii="바탕"/>
      <w:kern w:val="2"/>
      <w:szCs w:val="24"/>
    </w:rPr>
  </w:style>
  <w:style w:type="character" w:styleId="aff1">
    <w:name w:val="endnote reference"/>
    <w:rsid w:val="00A4125E"/>
    <w:rPr>
      <w:vertAlign w:val="superscript"/>
    </w:rPr>
  </w:style>
  <w:style w:type="paragraph" w:customStyle="1" w:styleId="Linkc">
    <w:name w:val="Link문서제목"/>
    <w:basedOn w:val="afa"/>
    <w:autoRedefine/>
    <w:qFormat/>
    <w:rsid w:val="008E3D87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a"/>
    <w:autoRedefine/>
    <w:qFormat/>
    <w:rsid w:val="00DD5661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rsid w:val="00DD5661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rsid w:val="003F222C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rsid w:val="003F222C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rsid w:val="003F222C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rsid w:val="003F222C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rsid w:val="006B08C6"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rsid w:val="003F222C"/>
    <w:pPr>
      <w:keepNext/>
      <w:numPr>
        <w:ilvl w:val="1"/>
        <w:numId w:val="1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rsid w:val="003F222C"/>
    <w:pPr>
      <w:keepNext/>
      <w:numPr>
        <w:ilvl w:val="2"/>
        <w:numId w:val="1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  <w:lang w:val="x-none" w:eastAsia="x-none"/>
    </w:rPr>
  </w:style>
  <w:style w:type="paragraph" w:customStyle="1" w:styleId="Link3">
    <w:name w:val="Link제목3"/>
    <w:basedOn w:val="a3"/>
    <w:qFormat/>
    <w:rsid w:val="003F222C"/>
    <w:pPr>
      <w:keepNext/>
      <w:numPr>
        <w:ilvl w:val="3"/>
        <w:numId w:val="1"/>
      </w:numPr>
      <w:wordWrap/>
      <w:adjustRightInd w:val="0"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  <w:lang w:val="x-none" w:eastAsia="x-none"/>
    </w:rPr>
  </w:style>
  <w:style w:type="paragraph" w:customStyle="1" w:styleId="Link4">
    <w:name w:val="Link제목4"/>
    <w:basedOn w:val="a3"/>
    <w:qFormat/>
    <w:rsid w:val="003F222C"/>
    <w:pPr>
      <w:keepNext/>
      <w:numPr>
        <w:ilvl w:val="4"/>
        <w:numId w:val="1"/>
      </w:numPr>
      <w:wordWrap/>
      <w:adjustRightInd w:val="0"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  <w:lang w:val="x-none"/>
    </w:rPr>
  </w:style>
  <w:style w:type="paragraph" w:customStyle="1" w:styleId="Link5">
    <w:name w:val="Link제목5"/>
    <w:basedOn w:val="5"/>
    <w:qFormat/>
    <w:rsid w:val="00802681"/>
    <w:pPr>
      <w:numPr>
        <w:numId w:val="15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rsid w:val="00721D41"/>
    <w:pPr>
      <w:numPr>
        <w:numId w:val="16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rsid w:val="00721D41"/>
    <w:pPr>
      <w:numPr>
        <w:numId w:val="17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rsid w:val="00721D41"/>
    <w:pPr>
      <w:numPr>
        <w:numId w:val="18"/>
      </w:numPr>
      <w:ind w:leftChars="300" w:left="1003" w:hanging="403"/>
      <w:outlineLvl w:val="7"/>
    </w:pPr>
  </w:style>
  <w:style w:type="paragraph" w:customStyle="1" w:styleId="Linkf3">
    <w:name w:val="Link표표준"/>
    <w:basedOn w:val="af6"/>
    <w:qFormat/>
    <w:rsid w:val="00912C0F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rsid w:val="008B4F1B"/>
    <w:pPr>
      <w:tabs>
        <w:tab w:val="clear" w:pos="417"/>
      </w:tabs>
      <w:spacing w:before="0" w:afterLines="50" w:after="12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sid w:val="008B4F1B"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rsid w:val="00EA4A6D"/>
    <w:pPr>
      <w:numPr>
        <w:numId w:val="14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  <w:lang w:val="x-none" w:eastAsia="x-none"/>
    </w:rPr>
  </w:style>
  <w:style w:type="paragraph" w:customStyle="1" w:styleId="Link">
    <w:name w:val="Link표준대쉬"/>
    <w:basedOn w:val="a3"/>
    <w:qFormat/>
    <w:rsid w:val="003F222C"/>
    <w:pPr>
      <w:numPr>
        <w:numId w:val="6"/>
      </w:numPr>
      <w:autoSpaceDE/>
      <w:autoSpaceDN/>
      <w:adjustRightInd w:val="0"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rsid w:val="00A35097"/>
    <w:pPr>
      <w:numPr>
        <w:numId w:val="7"/>
      </w:numPr>
      <w:tabs>
        <w:tab w:val="clear" w:pos="984"/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  <w:lang w:val="x-none" w:eastAsia="x-none"/>
    </w:rPr>
  </w:style>
  <w:style w:type="paragraph" w:customStyle="1" w:styleId="Link0">
    <w:name w:val="Link제목0"/>
    <w:basedOn w:val="0"/>
    <w:qFormat/>
    <w:rsid w:val="00802681"/>
    <w:pPr>
      <w:numPr>
        <w:numId w:val="19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440F7D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sid w:val="00440F7D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440F7D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2">
    <w:name w:val="표준원"/>
    <w:basedOn w:val="a3"/>
    <w:rsid w:val="00440F7D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rsid w:val="00440F7D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rsid w:val="00440F7D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DA3FDF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rsid w:val="00DA3FDF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3">
    <w:name w:val="표준대쉬"/>
    <w:basedOn w:val="a3"/>
    <w:rsid w:val="00DA3FDF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rsid w:val="00DA3FDF"/>
    <w:pPr>
      <w:numPr>
        <w:numId w:val="32"/>
      </w:numPr>
      <w:wordWrap/>
      <w:adjustRightInd w:val="0"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6"/>
    <w:rsid w:val="00FA6F99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rsid w:val="00FA6F99"/>
    <w:pPr>
      <w:numPr>
        <w:numId w:val="35"/>
      </w:numPr>
      <w:wordWrap/>
      <w:adjustRightInd w:val="0"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sid w:val="004739F3"/>
    <w:rPr>
      <w:rFonts w:ascii="바탕"/>
      <w:kern w:val="2"/>
      <w:szCs w:val="24"/>
    </w:rPr>
  </w:style>
  <w:style w:type="paragraph" w:customStyle="1" w:styleId="2">
    <w:name w:val="본문2"/>
    <w:basedOn w:val="aff4"/>
    <w:rsid w:val="002E036E"/>
    <w:pPr>
      <w:numPr>
        <w:ilvl w:val="1"/>
        <w:numId w:val="37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4">
    <w:name w:val="Body Text"/>
    <w:basedOn w:val="a3"/>
    <w:link w:val="Char4"/>
    <w:rsid w:val="002E036E"/>
    <w:pPr>
      <w:spacing w:after="180"/>
    </w:pPr>
  </w:style>
  <w:style w:type="character" w:customStyle="1" w:styleId="Char4">
    <w:name w:val="본문 Char"/>
    <w:basedOn w:val="a4"/>
    <w:link w:val="aff4"/>
    <w:rsid w:val="002E036E"/>
    <w:rPr>
      <w:rFonts w:ascii="바탕"/>
      <w:kern w:val="2"/>
      <w:szCs w:val="24"/>
    </w:rPr>
  </w:style>
  <w:style w:type="paragraph" w:styleId="aff5">
    <w:name w:val="Balloon Text"/>
    <w:basedOn w:val="a3"/>
    <w:link w:val="Char5"/>
    <w:rsid w:val="008D70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aff5"/>
    <w:rsid w:val="008D708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ata\LinkSoft\4.&#54532;&#47196;&#51229;&#53944;&#44288;&#47532;&#49328;&#52636;&#47932;\Link_&#50892;&#46300;&#49436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9C6F9-713D-4E3A-85CB-55FD60DA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Link_워드서식.dot</Template>
  <TotalTime>45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Links>
    <vt:vector size="60" baseType="variant"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_Toc322513054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_Toc322513053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_Toc322513052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_Toc322513051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_Toc322513050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_Toc322513049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_Toc322513048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_Toc322513047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_Toc322513046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_Toc322513045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양제연</dc:creator>
  <cp:keywords/>
  <cp:lastModifiedBy>man</cp:lastModifiedBy>
  <cp:revision>7</cp:revision>
  <cp:lastPrinted>2012-01-30T06:34:00Z</cp:lastPrinted>
  <dcterms:created xsi:type="dcterms:W3CDTF">2015-07-17T07:04:00Z</dcterms:created>
  <dcterms:modified xsi:type="dcterms:W3CDTF">2016-09-05T06:34:00Z</dcterms:modified>
</cp:coreProperties>
</file>